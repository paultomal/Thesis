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6A7" w14:textId="77777777" w:rsidR="000A6B58" w:rsidRDefault="000610D0">
      <w:pPr>
        <w:pStyle w:val="BodyText"/>
        <w:ind w:left="3288"/>
        <w:rPr>
          <w:sz w:val="20"/>
        </w:rPr>
      </w:pPr>
      <w:r>
        <w:rPr>
          <w:noProof/>
          <w:sz w:val="20"/>
        </w:rPr>
        <w:drawing>
          <wp:inline distT="0" distB="0" distL="0" distR="0" wp14:anchorId="50EDD070" wp14:editId="4E62379F">
            <wp:extent cx="2145640" cy="2143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5640" cy="2143125"/>
                    </a:xfrm>
                    <a:prstGeom prst="rect">
                      <a:avLst/>
                    </a:prstGeom>
                  </pic:spPr>
                </pic:pic>
              </a:graphicData>
            </a:graphic>
          </wp:inline>
        </w:drawing>
      </w:r>
    </w:p>
    <w:p w14:paraId="0C006CFA" w14:textId="77777777" w:rsidR="000A6B58" w:rsidRDefault="000A6B58">
      <w:pPr>
        <w:pStyle w:val="BodyText"/>
        <w:spacing w:before="10"/>
        <w:rPr>
          <w:sz w:val="7"/>
        </w:rPr>
      </w:pPr>
    </w:p>
    <w:p w14:paraId="0761712A" w14:textId="77777777" w:rsidR="000A6B58" w:rsidRDefault="000610D0">
      <w:pPr>
        <w:spacing w:before="104"/>
        <w:ind w:left="1376" w:right="1384"/>
        <w:jc w:val="center"/>
        <w:rPr>
          <w:sz w:val="28"/>
        </w:rPr>
      </w:pPr>
      <w:r>
        <w:rPr>
          <w:sz w:val="28"/>
        </w:rPr>
        <w:t>American</w:t>
      </w:r>
      <w:r>
        <w:rPr>
          <w:spacing w:val="32"/>
          <w:sz w:val="28"/>
        </w:rPr>
        <w:t xml:space="preserve"> </w:t>
      </w:r>
      <w:r>
        <w:rPr>
          <w:sz w:val="28"/>
        </w:rPr>
        <w:t>International</w:t>
      </w:r>
      <w:r>
        <w:rPr>
          <w:spacing w:val="32"/>
          <w:sz w:val="28"/>
        </w:rPr>
        <w:t xml:space="preserve"> </w:t>
      </w:r>
      <w:r>
        <w:rPr>
          <w:sz w:val="28"/>
        </w:rPr>
        <w:t>University-Bangladesh</w:t>
      </w:r>
      <w:r>
        <w:rPr>
          <w:spacing w:val="33"/>
          <w:sz w:val="28"/>
        </w:rPr>
        <w:t xml:space="preserve"> </w:t>
      </w:r>
      <w:r>
        <w:rPr>
          <w:sz w:val="28"/>
        </w:rPr>
        <w:t>(AIUB)</w:t>
      </w:r>
    </w:p>
    <w:p w14:paraId="19BA744D" w14:textId="77777777" w:rsidR="00A229DC" w:rsidRDefault="00A229DC">
      <w:pPr>
        <w:spacing w:before="354"/>
        <w:ind w:left="3705"/>
        <w:rPr>
          <w:sz w:val="39"/>
          <w:szCs w:val="24"/>
        </w:rPr>
      </w:pPr>
    </w:p>
    <w:p w14:paraId="73006A93" w14:textId="4CE311F8" w:rsidR="00A229DC" w:rsidRPr="00A229DC" w:rsidRDefault="00A229DC" w:rsidP="00A229DC">
      <w:pPr>
        <w:spacing w:before="354"/>
        <w:jc w:val="center"/>
        <w:rPr>
          <w:sz w:val="34"/>
        </w:rPr>
      </w:pPr>
      <w:r w:rsidRPr="00A229DC">
        <w:rPr>
          <w:sz w:val="34"/>
        </w:rPr>
        <w:t>Transforming Code for All: Enabling Non-Technical Individuals to Harness the Benefits of Code Reusability</w:t>
      </w:r>
    </w:p>
    <w:p w14:paraId="0F3B5ECD" w14:textId="210C6160" w:rsidR="000A6B58" w:rsidRPr="000610D0" w:rsidRDefault="000610D0">
      <w:pPr>
        <w:spacing w:before="354"/>
        <w:ind w:left="3705"/>
        <w:rPr>
          <w:b/>
          <w:i/>
          <w:color w:val="FF0000"/>
          <w:sz w:val="34"/>
        </w:rPr>
      </w:pPr>
      <w:r w:rsidRPr="000610D0">
        <w:rPr>
          <w:b/>
          <w:i/>
          <w:color w:val="FF0000"/>
          <w:sz w:val="34"/>
        </w:rPr>
        <w:t>Subtitle</w:t>
      </w:r>
      <w:r w:rsidRPr="000610D0">
        <w:rPr>
          <w:b/>
          <w:i/>
          <w:color w:val="FF0000"/>
          <w:spacing w:val="9"/>
          <w:sz w:val="34"/>
        </w:rPr>
        <w:t xml:space="preserve"> </w:t>
      </w:r>
      <w:r w:rsidRPr="000610D0">
        <w:rPr>
          <w:b/>
          <w:i/>
          <w:color w:val="FF0000"/>
          <w:sz w:val="34"/>
        </w:rPr>
        <w:t>goes</w:t>
      </w:r>
      <w:r w:rsidRPr="000610D0">
        <w:rPr>
          <w:b/>
          <w:i/>
          <w:color w:val="FF0000"/>
          <w:spacing w:val="10"/>
          <w:sz w:val="34"/>
        </w:rPr>
        <w:t xml:space="preserve"> </w:t>
      </w:r>
      <w:r w:rsidRPr="000610D0">
        <w:rPr>
          <w:b/>
          <w:i/>
          <w:color w:val="FF0000"/>
          <w:sz w:val="34"/>
        </w:rPr>
        <w:t>here</w:t>
      </w:r>
    </w:p>
    <w:p w14:paraId="3A651F9E" w14:textId="4945F8D2" w:rsidR="000A6B58" w:rsidRDefault="000A6B58">
      <w:pPr>
        <w:pStyle w:val="BodyText"/>
        <w:rPr>
          <w:b/>
          <w:i/>
          <w:sz w:val="35"/>
        </w:rPr>
      </w:pPr>
    </w:p>
    <w:p w14:paraId="6549FFE3" w14:textId="77777777" w:rsidR="00D90A03" w:rsidRDefault="00D90A03" w:rsidP="00D90A03">
      <w:pPr>
        <w:pBdr>
          <w:between w:val="single" w:sz="4" w:space="1" w:color="auto"/>
        </w:pBdr>
        <w:jc w:val="center"/>
        <w:rPr>
          <w:sz w:val="36"/>
          <w:szCs w:val="36"/>
        </w:rPr>
      </w:pPr>
      <w:r>
        <w:rPr>
          <w:sz w:val="36"/>
          <w:szCs w:val="36"/>
        </w:rPr>
        <w:t xml:space="preserve">Tanvir </w:t>
      </w:r>
      <w:proofErr w:type="spellStart"/>
      <w:r>
        <w:rPr>
          <w:sz w:val="36"/>
          <w:szCs w:val="36"/>
        </w:rPr>
        <w:t>Mhamud</w:t>
      </w:r>
      <w:proofErr w:type="spellEnd"/>
      <w:r>
        <w:rPr>
          <w:sz w:val="36"/>
          <w:szCs w:val="36"/>
        </w:rPr>
        <w:t xml:space="preserve"> </w:t>
      </w:r>
      <w:proofErr w:type="spellStart"/>
      <w:r>
        <w:rPr>
          <w:sz w:val="36"/>
          <w:szCs w:val="36"/>
        </w:rPr>
        <w:t>Sarker</w:t>
      </w:r>
      <w:proofErr w:type="spellEnd"/>
      <w:r>
        <w:rPr>
          <w:sz w:val="36"/>
          <w:szCs w:val="36"/>
        </w:rPr>
        <w:t xml:space="preserve"> 20-42746-1</w:t>
      </w:r>
    </w:p>
    <w:p w14:paraId="2A015797" w14:textId="6E8D0F0A" w:rsidR="00D90A03" w:rsidRPr="00694FCE" w:rsidRDefault="00D90A03" w:rsidP="00D90A03">
      <w:pPr>
        <w:pBdr>
          <w:between w:val="single" w:sz="4" w:space="1" w:color="auto"/>
        </w:pBdr>
        <w:jc w:val="center"/>
        <w:rPr>
          <w:sz w:val="36"/>
          <w:szCs w:val="36"/>
        </w:rPr>
      </w:pPr>
      <w:r>
        <w:rPr>
          <w:sz w:val="36"/>
          <w:szCs w:val="36"/>
        </w:rPr>
        <w:t xml:space="preserve">MD. </w:t>
      </w:r>
      <w:proofErr w:type="spellStart"/>
      <w:r>
        <w:rPr>
          <w:sz w:val="36"/>
          <w:szCs w:val="36"/>
        </w:rPr>
        <w:t>Mosaddek</w:t>
      </w:r>
      <w:proofErr w:type="spellEnd"/>
      <w:r>
        <w:rPr>
          <w:sz w:val="36"/>
          <w:szCs w:val="36"/>
        </w:rPr>
        <w:t xml:space="preserve"> Hossain 20-42766-1</w:t>
      </w:r>
    </w:p>
    <w:p w14:paraId="32C977ED" w14:textId="77777777" w:rsidR="00D90A03" w:rsidRPr="00694FCE" w:rsidRDefault="00D90A03" w:rsidP="00D90A03">
      <w:pPr>
        <w:pBdr>
          <w:between w:val="single" w:sz="4" w:space="1" w:color="auto"/>
        </w:pBdr>
        <w:jc w:val="center"/>
        <w:rPr>
          <w:sz w:val="36"/>
          <w:szCs w:val="36"/>
        </w:rPr>
      </w:pPr>
      <w:proofErr w:type="spellStart"/>
      <w:r w:rsidRPr="00694FCE">
        <w:rPr>
          <w:sz w:val="36"/>
          <w:szCs w:val="36"/>
        </w:rPr>
        <w:t>Tamal</w:t>
      </w:r>
      <w:proofErr w:type="spellEnd"/>
      <w:r w:rsidRPr="00694FCE">
        <w:rPr>
          <w:sz w:val="36"/>
          <w:szCs w:val="36"/>
        </w:rPr>
        <w:t xml:space="preserve"> Paul 20-42123-1</w:t>
      </w:r>
    </w:p>
    <w:p w14:paraId="760A8CF2" w14:textId="77777777" w:rsidR="00D90A03" w:rsidRDefault="00D90A03" w:rsidP="00D90A03">
      <w:pPr>
        <w:pBdr>
          <w:between w:val="single" w:sz="4" w:space="1" w:color="auto"/>
        </w:pBdr>
        <w:jc w:val="center"/>
        <w:rPr>
          <w:sz w:val="36"/>
          <w:szCs w:val="36"/>
        </w:rPr>
      </w:pPr>
      <w:proofErr w:type="spellStart"/>
      <w:r w:rsidRPr="00694FCE">
        <w:rPr>
          <w:sz w:val="36"/>
          <w:szCs w:val="36"/>
        </w:rPr>
        <w:t>Khurshed</w:t>
      </w:r>
      <w:proofErr w:type="spellEnd"/>
      <w:r w:rsidRPr="00694FCE">
        <w:rPr>
          <w:sz w:val="36"/>
          <w:szCs w:val="36"/>
        </w:rPr>
        <w:t xml:space="preserve"> </w:t>
      </w:r>
      <w:proofErr w:type="spellStart"/>
      <w:r w:rsidRPr="00694FCE">
        <w:rPr>
          <w:sz w:val="36"/>
          <w:szCs w:val="36"/>
        </w:rPr>
        <w:t>Alam</w:t>
      </w:r>
      <w:proofErr w:type="spellEnd"/>
      <w:r w:rsidRPr="00694FCE">
        <w:rPr>
          <w:sz w:val="36"/>
          <w:szCs w:val="36"/>
        </w:rPr>
        <w:t xml:space="preserve"> </w:t>
      </w:r>
      <w:proofErr w:type="spellStart"/>
      <w:r w:rsidRPr="00694FCE">
        <w:rPr>
          <w:sz w:val="36"/>
          <w:szCs w:val="36"/>
        </w:rPr>
        <w:t>Sifat</w:t>
      </w:r>
      <w:proofErr w:type="spellEnd"/>
      <w:r w:rsidRPr="00694FCE">
        <w:rPr>
          <w:sz w:val="36"/>
          <w:szCs w:val="36"/>
        </w:rPr>
        <w:t xml:space="preserve"> 20-42422-1</w:t>
      </w:r>
    </w:p>
    <w:p w14:paraId="547AC511" w14:textId="77777777" w:rsidR="000A6B58" w:rsidRDefault="000A6B58">
      <w:pPr>
        <w:pStyle w:val="BodyText"/>
        <w:rPr>
          <w:sz w:val="40"/>
        </w:rPr>
      </w:pPr>
    </w:p>
    <w:p w14:paraId="04E700C2" w14:textId="77777777" w:rsidR="000A6B58" w:rsidRDefault="000610D0">
      <w:pPr>
        <w:spacing w:before="325" w:line="348" w:lineRule="auto"/>
        <w:ind w:left="1385" w:right="1384"/>
        <w:jc w:val="center"/>
        <w:rPr>
          <w:i/>
          <w:sz w:val="28"/>
        </w:rPr>
      </w:pPr>
      <w:r>
        <w:rPr>
          <w:i/>
          <w:sz w:val="28"/>
        </w:rPr>
        <w:t>A</w:t>
      </w:r>
      <w:r>
        <w:rPr>
          <w:i/>
          <w:spacing w:val="13"/>
          <w:sz w:val="28"/>
        </w:rPr>
        <w:t xml:space="preserve"> </w:t>
      </w:r>
      <w:r w:rsidRPr="00D23E88">
        <w:rPr>
          <w:i/>
          <w:color w:val="FF0000"/>
          <w:sz w:val="28"/>
        </w:rPr>
        <w:t>Thesis</w:t>
      </w:r>
      <w:r w:rsidRPr="00D23E88">
        <w:rPr>
          <w:i/>
          <w:color w:val="FF0000"/>
          <w:spacing w:val="14"/>
          <w:sz w:val="28"/>
        </w:rPr>
        <w:t xml:space="preserve"> </w:t>
      </w:r>
      <w:r>
        <w:rPr>
          <w:i/>
          <w:sz w:val="28"/>
        </w:rPr>
        <w:t>submitted</w:t>
      </w:r>
      <w:r>
        <w:rPr>
          <w:i/>
          <w:spacing w:val="14"/>
          <w:sz w:val="28"/>
        </w:rPr>
        <w:t xml:space="preserve"> </w:t>
      </w:r>
      <w:r>
        <w:rPr>
          <w:i/>
          <w:sz w:val="28"/>
        </w:rPr>
        <w:t>for</w:t>
      </w:r>
      <w:r>
        <w:rPr>
          <w:i/>
          <w:spacing w:val="13"/>
          <w:sz w:val="28"/>
        </w:rPr>
        <w:t xml:space="preserve"> </w:t>
      </w:r>
      <w:r>
        <w:rPr>
          <w:i/>
          <w:sz w:val="28"/>
        </w:rPr>
        <w:t>the</w:t>
      </w:r>
      <w:r>
        <w:rPr>
          <w:i/>
          <w:spacing w:val="14"/>
          <w:sz w:val="28"/>
        </w:rPr>
        <w:t xml:space="preserve"> </w:t>
      </w:r>
      <w:r>
        <w:rPr>
          <w:i/>
          <w:sz w:val="28"/>
        </w:rPr>
        <w:t>degree</w:t>
      </w:r>
      <w:r>
        <w:rPr>
          <w:i/>
          <w:spacing w:val="14"/>
          <w:sz w:val="28"/>
        </w:rPr>
        <w:t xml:space="preserve"> </w:t>
      </w:r>
      <w:r>
        <w:rPr>
          <w:i/>
          <w:sz w:val="28"/>
        </w:rPr>
        <w:t>of</w:t>
      </w:r>
      <w:r>
        <w:rPr>
          <w:i/>
          <w:spacing w:val="13"/>
          <w:sz w:val="28"/>
        </w:rPr>
        <w:t xml:space="preserve"> </w:t>
      </w:r>
      <w:r w:rsidRPr="00D23E88">
        <w:rPr>
          <w:i/>
          <w:color w:val="FF0000"/>
          <w:sz w:val="28"/>
        </w:rPr>
        <w:t>Bachelor</w:t>
      </w:r>
      <w:r w:rsidRPr="00D23E88">
        <w:rPr>
          <w:i/>
          <w:color w:val="FF0000"/>
          <w:spacing w:val="14"/>
          <w:sz w:val="28"/>
        </w:rPr>
        <w:t xml:space="preserve"> </w:t>
      </w:r>
      <w:r w:rsidRPr="00D23E88">
        <w:rPr>
          <w:i/>
          <w:color w:val="FF0000"/>
          <w:sz w:val="28"/>
        </w:rPr>
        <w:t>of</w:t>
      </w:r>
      <w:r w:rsidRPr="00D23E88">
        <w:rPr>
          <w:i/>
          <w:color w:val="FF0000"/>
          <w:spacing w:val="14"/>
          <w:sz w:val="28"/>
        </w:rPr>
        <w:t xml:space="preserve"> </w:t>
      </w:r>
      <w:r w:rsidRPr="00D23E88">
        <w:rPr>
          <w:i/>
          <w:color w:val="FF0000"/>
          <w:sz w:val="28"/>
        </w:rPr>
        <w:t>Science</w:t>
      </w:r>
      <w:r w:rsidRPr="00D23E88">
        <w:rPr>
          <w:i/>
          <w:color w:val="FF0000"/>
          <w:spacing w:val="13"/>
          <w:sz w:val="28"/>
        </w:rPr>
        <w:t xml:space="preserve"> </w:t>
      </w:r>
      <w:r w:rsidRPr="00D23E88">
        <w:rPr>
          <w:i/>
          <w:color w:val="FF0000"/>
          <w:sz w:val="28"/>
        </w:rPr>
        <w:t>(BSc)</w:t>
      </w:r>
      <w:r w:rsidRPr="00D23E88">
        <w:rPr>
          <w:i/>
          <w:color w:val="FF0000"/>
          <w:spacing w:val="-67"/>
          <w:sz w:val="28"/>
        </w:rPr>
        <w:t xml:space="preserve"> </w:t>
      </w:r>
      <w:r>
        <w:rPr>
          <w:i/>
          <w:sz w:val="28"/>
        </w:rPr>
        <w:t>in</w:t>
      </w:r>
      <w:r>
        <w:rPr>
          <w:i/>
          <w:spacing w:val="4"/>
          <w:sz w:val="28"/>
        </w:rPr>
        <w:t xml:space="preserve"> </w:t>
      </w:r>
      <w:r w:rsidRPr="00D23E88">
        <w:rPr>
          <w:i/>
          <w:color w:val="FF0000"/>
          <w:sz w:val="28"/>
        </w:rPr>
        <w:t>Computer</w:t>
      </w:r>
      <w:r w:rsidRPr="00D23E88">
        <w:rPr>
          <w:i/>
          <w:color w:val="FF0000"/>
          <w:spacing w:val="5"/>
          <w:sz w:val="28"/>
        </w:rPr>
        <w:t xml:space="preserve"> </w:t>
      </w:r>
      <w:r w:rsidRPr="00D23E88">
        <w:rPr>
          <w:i/>
          <w:color w:val="FF0000"/>
          <w:sz w:val="28"/>
        </w:rPr>
        <w:t>Science</w:t>
      </w:r>
      <w:r w:rsidRPr="00D23E88">
        <w:rPr>
          <w:i/>
          <w:color w:val="FF0000"/>
          <w:spacing w:val="5"/>
          <w:sz w:val="28"/>
        </w:rPr>
        <w:t xml:space="preserve"> </w:t>
      </w:r>
      <w:r w:rsidRPr="00D23E88">
        <w:rPr>
          <w:i/>
          <w:color w:val="FF0000"/>
          <w:sz w:val="28"/>
        </w:rPr>
        <w:t>and</w:t>
      </w:r>
      <w:r w:rsidRPr="00D23E88">
        <w:rPr>
          <w:i/>
          <w:color w:val="FF0000"/>
          <w:spacing w:val="5"/>
          <w:sz w:val="28"/>
        </w:rPr>
        <w:t xml:space="preserve"> </w:t>
      </w:r>
      <w:r w:rsidRPr="00D23E88">
        <w:rPr>
          <w:i/>
          <w:color w:val="FF0000"/>
          <w:sz w:val="28"/>
        </w:rPr>
        <w:t>Engineering</w:t>
      </w:r>
      <w:r w:rsidRPr="00D23E88">
        <w:rPr>
          <w:i/>
          <w:color w:val="FF0000"/>
          <w:spacing w:val="5"/>
          <w:sz w:val="28"/>
        </w:rPr>
        <w:t xml:space="preserve"> </w:t>
      </w:r>
      <w:r w:rsidRPr="00D23E88">
        <w:rPr>
          <w:i/>
          <w:color w:val="FF0000"/>
          <w:sz w:val="28"/>
        </w:rPr>
        <w:t>(CSE)</w:t>
      </w:r>
      <w:r w:rsidRPr="00D23E88">
        <w:rPr>
          <w:i/>
          <w:color w:val="FF0000"/>
          <w:spacing w:val="5"/>
          <w:sz w:val="28"/>
        </w:rPr>
        <w:t xml:space="preserve"> </w:t>
      </w:r>
      <w:r>
        <w:rPr>
          <w:i/>
          <w:sz w:val="28"/>
        </w:rPr>
        <w:t>at</w:t>
      </w:r>
    </w:p>
    <w:p w14:paraId="2D14D550" w14:textId="19EB5502" w:rsidR="000A6B58" w:rsidRDefault="000610D0">
      <w:pPr>
        <w:spacing w:line="321" w:lineRule="exact"/>
        <w:ind w:left="1364" w:right="1384"/>
        <w:jc w:val="center"/>
        <w:rPr>
          <w:i/>
          <w:sz w:val="28"/>
        </w:rPr>
      </w:pPr>
      <w:r>
        <w:rPr>
          <w:i/>
          <w:sz w:val="28"/>
        </w:rPr>
        <w:t>American</w:t>
      </w:r>
      <w:r>
        <w:rPr>
          <w:i/>
          <w:spacing w:val="18"/>
          <w:sz w:val="28"/>
        </w:rPr>
        <w:t xml:space="preserve"> </w:t>
      </w:r>
      <w:r>
        <w:rPr>
          <w:i/>
          <w:sz w:val="28"/>
        </w:rPr>
        <w:t>International</w:t>
      </w:r>
      <w:r>
        <w:rPr>
          <w:i/>
          <w:spacing w:val="19"/>
          <w:sz w:val="28"/>
        </w:rPr>
        <w:t xml:space="preserve"> </w:t>
      </w:r>
      <w:r>
        <w:rPr>
          <w:i/>
          <w:sz w:val="28"/>
        </w:rPr>
        <w:t>University</w:t>
      </w:r>
      <w:r>
        <w:rPr>
          <w:i/>
          <w:spacing w:val="18"/>
          <w:sz w:val="28"/>
        </w:rPr>
        <w:t xml:space="preserve"> </w:t>
      </w:r>
      <w:r>
        <w:rPr>
          <w:i/>
          <w:sz w:val="28"/>
        </w:rPr>
        <w:t>Bangladesh</w:t>
      </w:r>
      <w:r>
        <w:rPr>
          <w:i/>
          <w:spacing w:val="19"/>
          <w:sz w:val="28"/>
        </w:rPr>
        <w:t xml:space="preserve"> </w:t>
      </w:r>
      <w:r>
        <w:rPr>
          <w:i/>
          <w:sz w:val="28"/>
        </w:rPr>
        <w:t>in</w:t>
      </w:r>
      <w:r>
        <w:rPr>
          <w:i/>
          <w:spacing w:val="18"/>
          <w:sz w:val="28"/>
        </w:rPr>
        <w:t xml:space="preserve"> </w:t>
      </w:r>
      <w:r w:rsidR="005145E1">
        <w:rPr>
          <w:i/>
          <w:color w:val="FF0000"/>
          <w:sz w:val="28"/>
        </w:rPr>
        <w:t>May</w:t>
      </w:r>
      <w:r w:rsidRPr="00D23E88">
        <w:rPr>
          <w:i/>
          <w:color w:val="FF0000"/>
          <w:sz w:val="28"/>
        </w:rPr>
        <w:t>,</w:t>
      </w:r>
      <w:r w:rsidRPr="00D23E88">
        <w:rPr>
          <w:i/>
          <w:color w:val="FF0000"/>
          <w:spacing w:val="19"/>
          <w:sz w:val="28"/>
        </w:rPr>
        <w:t xml:space="preserve"> </w:t>
      </w:r>
      <w:r w:rsidRPr="00D23E88">
        <w:rPr>
          <w:i/>
          <w:color w:val="FF0000"/>
          <w:sz w:val="28"/>
        </w:rPr>
        <w:t>202</w:t>
      </w:r>
      <w:r w:rsidR="005145E1">
        <w:rPr>
          <w:i/>
          <w:color w:val="FF0000"/>
          <w:sz w:val="28"/>
        </w:rPr>
        <w:t>3</w:t>
      </w:r>
    </w:p>
    <w:p w14:paraId="134838CE" w14:textId="77777777" w:rsidR="000A6B58" w:rsidRDefault="000610D0">
      <w:pPr>
        <w:spacing w:before="192"/>
        <w:ind w:left="1385" w:right="1382"/>
        <w:jc w:val="center"/>
        <w:rPr>
          <w:sz w:val="34"/>
        </w:rPr>
      </w:pPr>
      <w:r>
        <w:rPr>
          <w:sz w:val="34"/>
        </w:rPr>
        <w:t>Faculty</w:t>
      </w:r>
      <w:r>
        <w:rPr>
          <w:spacing w:val="6"/>
          <w:sz w:val="34"/>
        </w:rPr>
        <w:t xml:space="preserve"> </w:t>
      </w:r>
      <w:r>
        <w:rPr>
          <w:sz w:val="34"/>
        </w:rPr>
        <w:t>of</w:t>
      </w:r>
      <w:r>
        <w:rPr>
          <w:spacing w:val="7"/>
          <w:sz w:val="34"/>
        </w:rPr>
        <w:t xml:space="preserve"> </w:t>
      </w:r>
      <w:r>
        <w:rPr>
          <w:sz w:val="34"/>
        </w:rPr>
        <w:t>Science</w:t>
      </w:r>
      <w:r>
        <w:rPr>
          <w:spacing w:val="7"/>
          <w:sz w:val="34"/>
        </w:rPr>
        <w:t xml:space="preserve"> </w:t>
      </w:r>
      <w:r>
        <w:rPr>
          <w:sz w:val="34"/>
        </w:rPr>
        <w:t>and</w:t>
      </w:r>
      <w:r>
        <w:rPr>
          <w:spacing w:val="7"/>
          <w:sz w:val="34"/>
        </w:rPr>
        <w:t xml:space="preserve"> </w:t>
      </w:r>
      <w:r>
        <w:rPr>
          <w:sz w:val="34"/>
        </w:rPr>
        <w:t>Technology</w:t>
      </w:r>
      <w:r>
        <w:rPr>
          <w:spacing w:val="6"/>
          <w:sz w:val="34"/>
        </w:rPr>
        <w:t xml:space="preserve"> </w:t>
      </w:r>
      <w:r>
        <w:rPr>
          <w:sz w:val="34"/>
        </w:rPr>
        <w:t>(FST)</w:t>
      </w:r>
    </w:p>
    <w:p w14:paraId="54B7E909" w14:textId="77777777" w:rsidR="000A6B58" w:rsidRDefault="000A6B58">
      <w:pPr>
        <w:jc w:val="center"/>
        <w:rPr>
          <w:sz w:val="34"/>
        </w:rPr>
        <w:sectPr w:rsidR="000A6B58" w:rsidSect="00D46E5F">
          <w:footerReference w:type="even" r:id="rId9"/>
          <w:footerReference w:type="default" r:id="rId10"/>
          <w:type w:val="continuous"/>
          <w:pgSz w:w="11910" w:h="16840"/>
          <w:pgMar w:top="1120" w:right="960" w:bottom="280" w:left="980" w:header="720" w:footer="720" w:gutter="0"/>
          <w:pgNumType w:fmt="lowerRoman" w:start="1"/>
          <w:cols w:space="720"/>
        </w:sectPr>
      </w:pPr>
    </w:p>
    <w:p w14:paraId="2E73F2EF" w14:textId="77777777" w:rsidR="000A6B58" w:rsidRDefault="000610D0">
      <w:pPr>
        <w:pStyle w:val="Heading2"/>
      </w:pPr>
      <w:bookmarkStart w:id="0" w:name="Abstract"/>
      <w:bookmarkStart w:id="1" w:name="_bookmark0"/>
      <w:bookmarkStart w:id="2" w:name="_Toc76225892"/>
      <w:bookmarkEnd w:id="0"/>
      <w:bookmarkEnd w:id="1"/>
      <w:r>
        <w:lastRenderedPageBreak/>
        <w:t>Abstract</w:t>
      </w:r>
      <w:bookmarkEnd w:id="2"/>
    </w:p>
    <w:p w14:paraId="313B8D8C" w14:textId="77777777" w:rsidR="000A6B58" w:rsidRDefault="000610D0">
      <w:pPr>
        <w:spacing w:before="315"/>
        <w:ind w:left="145"/>
        <w:rPr>
          <w:i/>
          <w:sz w:val="24"/>
        </w:rPr>
      </w:pPr>
      <w:r>
        <w:rPr>
          <w:i/>
          <w:sz w:val="24"/>
        </w:rPr>
        <w:t>(All</w:t>
      </w:r>
      <w:r>
        <w:rPr>
          <w:i/>
          <w:spacing w:val="-4"/>
          <w:sz w:val="24"/>
        </w:rPr>
        <w:t xml:space="preserve"> </w:t>
      </w:r>
      <w:r>
        <w:rPr>
          <w:i/>
          <w:sz w:val="24"/>
        </w:rPr>
        <w:t>candidates</w:t>
      </w:r>
      <w:r>
        <w:rPr>
          <w:i/>
          <w:spacing w:val="-3"/>
          <w:sz w:val="24"/>
        </w:rPr>
        <w:t xml:space="preserve"> </w:t>
      </w:r>
      <w:r>
        <w:rPr>
          <w:i/>
          <w:sz w:val="24"/>
        </w:rPr>
        <w:t>must</w:t>
      </w:r>
      <w:r>
        <w:rPr>
          <w:i/>
          <w:spacing w:val="-4"/>
          <w:sz w:val="24"/>
        </w:rPr>
        <w:t xml:space="preserve"> </w:t>
      </w:r>
      <w:r>
        <w:rPr>
          <w:i/>
          <w:sz w:val="24"/>
        </w:rPr>
        <w:t>edit</w:t>
      </w:r>
      <w:r>
        <w:rPr>
          <w:i/>
          <w:spacing w:val="-3"/>
          <w:sz w:val="24"/>
        </w:rPr>
        <w:t xml:space="preserve"> </w:t>
      </w:r>
      <w:r>
        <w:rPr>
          <w:i/>
          <w:sz w:val="24"/>
        </w:rPr>
        <w:t>this</w:t>
      </w:r>
      <w:r>
        <w:rPr>
          <w:i/>
          <w:spacing w:val="-3"/>
          <w:sz w:val="24"/>
        </w:rPr>
        <w:t xml:space="preserve"> </w:t>
      </w:r>
      <w:proofErr w:type="gramStart"/>
      <w:r>
        <w:rPr>
          <w:i/>
          <w:sz w:val="24"/>
        </w:rPr>
        <w:t>page</w:t>
      </w:r>
      <w:r>
        <w:rPr>
          <w:i/>
          <w:spacing w:val="-4"/>
          <w:sz w:val="24"/>
        </w:rPr>
        <w:t xml:space="preserve"> </w:t>
      </w:r>
      <w:r>
        <w:rPr>
          <w:i/>
          <w:sz w:val="24"/>
        </w:rPr>
        <w:t>)</w:t>
      </w:r>
      <w:proofErr w:type="gramEnd"/>
    </w:p>
    <w:p w14:paraId="54B1FBB7" w14:textId="77777777" w:rsidR="000A6B58" w:rsidRDefault="000A6B58">
      <w:pPr>
        <w:pStyle w:val="BodyText"/>
        <w:spacing w:before="4"/>
        <w:rPr>
          <w:i/>
          <w:sz w:val="41"/>
        </w:rPr>
      </w:pPr>
    </w:p>
    <w:p w14:paraId="4B127CBD" w14:textId="77777777" w:rsidR="000A6B58" w:rsidRDefault="000610D0">
      <w:pPr>
        <w:pStyle w:val="BodyText"/>
        <w:spacing w:line="326" w:lineRule="auto"/>
        <w:ind w:left="161" w:right="178" w:firstLine="351"/>
        <w:jc w:val="both"/>
      </w:pPr>
      <w:r>
        <w:t>The abstract should outline the main approach and findings of the thesis / software project and</w:t>
      </w:r>
      <w:r>
        <w:rPr>
          <w:spacing w:val="1"/>
        </w:rPr>
        <w:t xml:space="preserve"> </w:t>
      </w:r>
      <w:r>
        <w:t>normally</w:t>
      </w:r>
      <w:r>
        <w:rPr>
          <w:spacing w:val="-2"/>
        </w:rPr>
        <w:t xml:space="preserve"> </w:t>
      </w:r>
      <w:r>
        <w:t>must</w:t>
      </w:r>
      <w:r>
        <w:rPr>
          <w:spacing w:val="-1"/>
        </w:rPr>
        <w:t xml:space="preserve"> </w:t>
      </w:r>
      <w:r>
        <w:t>be</w:t>
      </w:r>
      <w:r>
        <w:rPr>
          <w:spacing w:val="-1"/>
        </w:rPr>
        <w:t xml:space="preserve"> </w:t>
      </w:r>
      <w:r>
        <w:t>between</w:t>
      </w:r>
      <w:r>
        <w:rPr>
          <w:spacing w:val="-1"/>
        </w:rPr>
        <w:t xml:space="preserve"> </w:t>
      </w:r>
      <w:r>
        <w:rPr>
          <w:b/>
        </w:rPr>
        <w:t>300</w:t>
      </w:r>
      <w:r>
        <w:rPr>
          <w:b/>
          <w:spacing w:val="-1"/>
        </w:rPr>
        <w:t xml:space="preserve"> </w:t>
      </w:r>
      <w:r>
        <w:t>and</w:t>
      </w:r>
      <w:r>
        <w:rPr>
          <w:spacing w:val="-2"/>
        </w:rPr>
        <w:t xml:space="preserve"> </w:t>
      </w:r>
      <w:r>
        <w:rPr>
          <w:b/>
        </w:rPr>
        <w:t>800</w:t>
      </w:r>
      <w:r>
        <w:rPr>
          <w:b/>
          <w:spacing w:val="-1"/>
        </w:rPr>
        <w:t xml:space="preserve"> </w:t>
      </w:r>
      <w:r>
        <w:t>words.</w:t>
      </w:r>
    </w:p>
    <w:p w14:paraId="1F482FA9" w14:textId="77777777" w:rsidR="000A6B58" w:rsidRDefault="000610D0">
      <w:pPr>
        <w:pStyle w:val="BodyText"/>
        <w:spacing w:line="326" w:lineRule="auto"/>
        <w:ind w:left="161" w:right="178" w:firstLine="351"/>
        <w:jc w:val="both"/>
      </w:pPr>
      <w:r>
        <w:t>An abstract is a summary of your entire thesis and should provide a complete overview of the</w:t>
      </w:r>
      <w:r>
        <w:rPr>
          <w:spacing w:val="1"/>
        </w:rPr>
        <w:t xml:space="preserve"> </w:t>
      </w:r>
      <w:r>
        <w:t>thesis,</w:t>
      </w:r>
      <w:r>
        <w:rPr>
          <w:spacing w:val="-2"/>
        </w:rPr>
        <w:t xml:space="preserve"> </w:t>
      </w:r>
      <w:r>
        <w:t>including</w:t>
      </w:r>
      <w:r>
        <w:rPr>
          <w:spacing w:val="-1"/>
        </w:rPr>
        <w:t xml:space="preserve"> </w:t>
      </w:r>
      <w:r>
        <w:t>your</w:t>
      </w:r>
      <w:r>
        <w:rPr>
          <w:spacing w:val="-2"/>
        </w:rPr>
        <w:t xml:space="preserve"> </w:t>
      </w:r>
      <w:r>
        <w:t>key</w:t>
      </w:r>
      <w:r>
        <w:rPr>
          <w:spacing w:val="-1"/>
        </w:rPr>
        <w:t xml:space="preserve"> </w:t>
      </w:r>
      <w:r>
        <w:t>results</w:t>
      </w:r>
      <w:r>
        <w:rPr>
          <w:spacing w:val="-1"/>
        </w:rPr>
        <w:t xml:space="preserve"> </w:t>
      </w:r>
      <w:r>
        <w:t>and</w:t>
      </w:r>
      <w:r>
        <w:rPr>
          <w:spacing w:val="-2"/>
        </w:rPr>
        <w:t xml:space="preserve"> </w:t>
      </w:r>
      <w:r>
        <w:t>findings.</w:t>
      </w:r>
    </w:p>
    <w:p w14:paraId="2F59276F" w14:textId="77777777" w:rsidR="000A6B58" w:rsidRDefault="000610D0">
      <w:pPr>
        <w:pStyle w:val="BodyText"/>
        <w:spacing w:before="1" w:line="326" w:lineRule="auto"/>
        <w:ind w:left="161" w:right="178" w:firstLine="351"/>
        <w:jc w:val="both"/>
      </w:pPr>
      <w:r>
        <w:t>An abstract is different to your introduction, and shouldn’t be used to advertise your thesis — it</w:t>
      </w:r>
      <w:r>
        <w:rPr>
          <w:spacing w:val="1"/>
        </w:rPr>
        <w:t xml:space="preserve"> </w:t>
      </w:r>
      <w:r>
        <w:t>should provide enough information to allow readers to understand what they’ll learn by reading the</w:t>
      </w:r>
      <w:r>
        <w:rPr>
          <w:spacing w:val="1"/>
        </w:rPr>
        <w:t xml:space="preserve"> </w:t>
      </w:r>
      <w:r>
        <w:t>thesis.</w:t>
      </w:r>
    </w:p>
    <w:p w14:paraId="0A4A9A47" w14:textId="77777777" w:rsidR="000A6B58" w:rsidRDefault="000610D0">
      <w:pPr>
        <w:pStyle w:val="BodyText"/>
        <w:spacing w:before="1"/>
        <w:ind w:left="512"/>
        <w:jc w:val="both"/>
      </w:pPr>
      <w:r>
        <w:t>Your</w:t>
      </w:r>
      <w:r>
        <w:rPr>
          <w:spacing w:val="-8"/>
        </w:rPr>
        <w:t xml:space="preserve"> </w:t>
      </w:r>
      <w:r>
        <w:t>abstract</w:t>
      </w:r>
      <w:r>
        <w:rPr>
          <w:spacing w:val="-8"/>
        </w:rPr>
        <w:t xml:space="preserve"> </w:t>
      </w:r>
      <w:r>
        <w:t>should</w:t>
      </w:r>
      <w:r>
        <w:rPr>
          <w:spacing w:val="-8"/>
        </w:rPr>
        <w:t xml:space="preserve"> </w:t>
      </w:r>
      <w:r>
        <w:t>answer</w:t>
      </w:r>
      <w:r>
        <w:rPr>
          <w:spacing w:val="-8"/>
        </w:rPr>
        <w:t xml:space="preserve"> </w:t>
      </w:r>
      <w:r>
        <w:t>the</w:t>
      </w:r>
      <w:r>
        <w:rPr>
          <w:spacing w:val="-8"/>
        </w:rPr>
        <w:t xml:space="preserve"> </w:t>
      </w:r>
      <w:r>
        <w:t>following</w:t>
      </w:r>
      <w:r>
        <w:rPr>
          <w:spacing w:val="-8"/>
        </w:rPr>
        <w:t xml:space="preserve"> </w:t>
      </w:r>
      <w:r>
        <w:t>questions:</w:t>
      </w:r>
    </w:p>
    <w:p w14:paraId="6B0D5E2C" w14:textId="77777777" w:rsidR="000A6B58" w:rsidRDefault="000A6B58">
      <w:pPr>
        <w:pStyle w:val="BodyText"/>
        <w:spacing w:before="5"/>
        <w:rPr>
          <w:sz w:val="30"/>
        </w:rPr>
      </w:pPr>
    </w:p>
    <w:p w14:paraId="7AE2A9A7" w14:textId="77777777" w:rsidR="000A6B58" w:rsidRDefault="000610D0">
      <w:pPr>
        <w:pStyle w:val="ListParagraph"/>
        <w:numPr>
          <w:ilvl w:val="0"/>
          <w:numId w:val="11"/>
        </w:numPr>
        <w:tabs>
          <w:tab w:val="left" w:pos="747"/>
        </w:tabs>
        <w:rPr>
          <w:sz w:val="24"/>
        </w:rPr>
      </w:pPr>
      <w:r>
        <w:rPr>
          <w:sz w:val="24"/>
        </w:rPr>
        <w:t>What</w:t>
      </w:r>
      <w:r>
        <w:rPr>
          <w:spacing w:val="-3"/>
          <w:sz w:val="24"/>
        </w:rPr>
        <w:t xml:space="preserve"> </w:t>
      </w:r>
      <w:r>
        <w:rPr>
          <w:sz w:val="24"/>
        </w:rPr>
        <w:t>did</w:t>
      </w:r>
      <w:r>
        <w:rPr>
          <w:spacing w:val="-2"/>
          <w:sz w:val="24"/>
        </w:rPr>
        <w:t xml:space="preserve"> </w:t>
      </w:r>
      <w:r>
        <w:rPr>
          <w:sz w:val="24"/>
        </w:rPr>
        <w:t>you</w:t>
      </w:r>
      <w:r>
        <w:rPr>
          <w:spacing w:val="-2"/>
          <w:sz w:val="24"/>
        </w:rPr>
        <w:t xml:space="preserve"> </w:t>
      </w:r>
      <w:r>
        <w:rPr>
          <w:sz w:val="24"/>
        </w:rPr>
        <w:t>do?</w:t>
      </w:r>
    </w:p>
    <w:p w14:paraId="64936C9E" w14:textId="77777777" w:rsidR="000A6B58" w:rsidRDefault="000A6B58">
      <w:pPr>
        <w:pStyle w:val="BodyText"/>
        <w:spacing w:before="4"/>
        <w:rPr>
          <w:sz w:val="25"/>
        </w:rPr>
      </w:pPr>
    </w:p>
    <w:p w14:paraId="06BADA78" w14:textId="77777777" w:rsidR="000A6B58" w:rsidRDefault="000610D0">
      <w:pPr>
        <w:pStyle w:val="ListParagraph"/>
        <w:numPr>
          <w:ilvl w:val="0"/>
          <w:numId w:val="11"/>
        </w:numPr>
        <w:tabs>
          <w:tab w:val="left" w:pos="747"/>
        </w:tabs>
        <w:spacing w:before="1"/>
        <w:rPr>
          <w:sz w:val="24"/>
        </w:rPr>
      </w:pPr>
      <w:r>
        <w:rPr>
          <w:sz w:val="24"/>
        </w:rPr>
        <w:t>How</w:t>
      </w:r>
      <w:r>
        <w:rPr>
          <w:spacing w:val="-4"/>
          <w:sz w:val="24"/>
        </w:rPr>
        <w:t xml:space="preserve"> </w:t>
      </w:r>
      <w:r>
        <w:rPr>
          <w:sz w:val="24"/>
        </w:rPr>
        <w:t>did</w:t>
      </w:r>
      <w:r>
        <w:rPr>
          <w:spacing w:val="-3"/>
          <w:sz w:val="24"/>
        </w:rPr>
        <w:t xml:space="preserve"> </w:t>
      </w:r>
      <w:r>
        <w:rPr>
          <w:sz w:val="24"/>
        </w:rPr>
        <w:t>you</w:t>
      </w:r>
      <w:r>
        <w:rPr>
          <w:spacing w:val="-4"/>
          <w:sz w:val="24"/>
        </w:rPr>
        <w:t xml:space="preserve"> </w:t>
      </w:r>
      <w:r>
        <w:rPr>
          <w:sz w:val="24"/>
        </w:rPr>
        <w:t>do</w:t>
      </w:r>
      <w:r>
        <w:rPr>
          <w:spacing w:val="-3"/>
          <w:sz w:val="24"/>
        </w:rPr>
        <w:t xml:space="preserve"> </w:t>
      </w:r>
      <w:r>
        <w:rPr>
          <w:sz w:val="24"/>
        </w:rPr>
        <w:t>it?</w:t>
      </w:r>
    </w:p>
    <w:p w14:paraId="495BE4BE" w14:textId="77777777" w:rsidR="000A6B58" w:rsidRDefault="000A6B58">
      <w:pPr>
        <w:pStyle w:val="BodyText"/>
        <w:spacing w:before="4"/>
        <w:rPr>
          <w:sz w:val="25"/>
        </w:rPr>
      </w:pPr>
    </w:p>
    <w:p w14:paraId="65631ADF" w14:textId="77777777" w:rsidR="000A6B58" w:rsidRDefault="000610D0">
      <w:pPr>
        <w:pStyle w:val="ListParagraph"/>
        <w:numPr>
          <w:ilvl w:val="0"/>
          <w:numId w:val="11"/>
        </w:numPr>
        <w:tabs>
          <w:tab w:val="left" w:pos="747"/>
        </w:tabs>
        <w:rPr>
          <w:sz w:val="24"/>
        </w:rPr>
      </w:pPr>
      <w:r>
        <w:rPr>
          <w:sz w:val="24"/>
        </w:rPr>
        <w:t>Why</w:t>
      </w:r>
      <w:r>
        <w:rPr>
          <w:spacing w:val="-4"/>
          <w:sz w:val="24"/>
        </w:rPr>
        <w:t xml:space="preserve"> </w:t>
      </w:r>
      <w:r>
        <w:rPr>
          <w:sz w:val="24"/>
        </w:rPr>
        <w:t>was</w:t>
      </w:r>
      <w:r>
        <w:rPr>
          <w:spacing w:val="-4"/>
          <w:sz w:val="24"/>
        </w:rPr>
        <w:t xml:space="preserve"> </w:t>
      </w:r>
      <w:r>
        <w:rPr>
          <w:sz w:val="24"/>
        </w:rPr>
        <w:t>it</w:t>
      </w:r>
      <w:r>
        <w:rPr>
          <w:spacing w:val="-4"/>
          <w:sz w:val="24"/>
        </w:rPr>
        <w:t xml:space="preserve"> </w:t>
      </w:r>
      <w:r>
        <w:rPr>
          <w:sz w:val="24"/>
        </w:rPr>
        <w:t>worth</w:t>
      </w:r>
      <w:r>
        <w:rPr>
          <w:spacing w:val="-4"/>
          <w:sz w:val="24"/>
        </w:rPr>
        <w:t xml:space="preserve"> </w:t>
      </w:r>
      <w:r>
        <w:rPr>
          <w:sz w:val="24"/>
        </w:rPr>
        <w:t>doing?</w:t>
      </w:r>
    </w:p>
    <w:p w14:paraId="260AD2A7" w14:textId="77777777" w:rsidR="000A6B58" w:rsidRDefault="000A6B58">
      <w:pPr>
        <w:pStyle w:val="BodyText"/>
        <w:spacing w:before="5"/>
        <w:rPr>
          <w:sz w:val="25"/>
        </w:rPr>
      </w:pPr>
    </w:p>
    <w:p w14:paraId="08400AE4" w14:textId="77777777" w:rsidR="000A6B58" w:rsidRDefault="000610D0">
      <w:pPr>
        <w:pStyle w:val="ListParagraph"/>
        <w:numPr>
          <w:ilvl w:val="0"/>
          <w:numId w:val="11"/>
        </w:numPr>
        <w:tabs>
          <w:tab w:val="left" w:pos="747"/>
        </w:tabs>
        <w:rPr>
          <w:sz w:val="24"/>
        </w:rPr>
      </w:pPr>
      <w:r>
        <w:rPr>
          <w:sz w:val="24"/>
        </w:rPr>
        <w:t>What</w:t>
      </w:r>
      <w:r>
        <w:rPr>
          <w:spacing w:val="-4"/>
          <w:sz w:val="24"/>
        </w:rPr>
        <w:t xml:space="preserve"> </w:t>
      </w:r>
      <w:r>
        <w:rPr>
          <w:sz w:val="24"/>
        </w:rPr>
        <w:t>were</w:t>
      </w:r>
      <w:r>
        <w:rPr>
          <w:spacing w:val="-4"/>
          <w:sz w:val="24"/>
        </w:rPr>
        <w:t xml:space="preserve"> </w:t>
      </w:r>
      <w:r>
        <w:rPr>
          <w:sz w:val="24"/>
        </w:rPr>
        <w:t>the</w:t>
      </w:r>
      <w:r>
        <w:rPr>
          <w:spacing w:val="-4"/>
          <w:sz w:val="24"/>
        </w:rPr>
        <w:t xml:space="preserve"> </w:t>
      </w:r>
      <w:r>
        <w:rPr>
          <w:sz w:val="24"/>
        </w:rPr>
        <w:t>key</w:t>
      </w:r>
      <w:r>
        <w:rPr>
          <w:spacing w:val="-4"/>
          <w:sz w:val="24"/>
        </w:rPr>
        <w:t xml:space="preserve"> </w:t>
      </w:r>
      <w:r>
        <w:rPr>
          <w:sz w:val="24"/>
        </w:rPr>
        <w:t>results?</w:t>
      </w:r>
    </w:p>
    <w:p w14:paraId="1BEE857A" w14:textId="77777777" w:rsidR="000A6B58" w:rsidRDefault="000A6B58">
      <w:pPr>
        <w:pStyle w:val="BodyText"/>
        <w:spacing w:before="5"/>
        <w:rPr>
          <w:sz w:val="25"/>
        </w:rPr>
      </w:pPr>
    </w:p>
    <w:p w14:paraId="28835916" w14:textId="77777777" w:rsidR="000A6B58" w:rsidRDefault="000610D0">
      <w:pPr>
        <w:pStyle w:val="ListParagraph"/>
        <w:numPr>
          <w:ilvl w:val="0"/>
          <w:numId w:val="11"/>
        </w:numPr>
        <w:tabs>
          <w:tab w:val="left" w:pos="747"/>
        </w:tabs>
        <w:rPr>
          <w:sz w:val="24"/>
        </w:rPr>
      </w:pPr>
      <w:r>
        <w:rPr>
          <w:sz w:val="24"/>
        </w:rPr>
        <w:t>What</w:t>
      </w:r>
      <w:r>
        <w:rPr>
          <w:spacing w:val="-5"/>
          <w:sz w:val="24"/>
        </w:rPr>
        <w:t xml:space="preserve"> </w:t>
      </w:r>
      <w:r>
        <w:rPr>
          <w:sz w:val="24"/>
        </w:rPr>
        <w:t>are</w:t>
      </w:r>
      <w:r>
        <w:rPr>
          <w:spacing w:val="-4"/>
          <w:sz w:val="24"/>
        </w:rPr>
        <w:t xml:space="preserve"> </w:t>
      </w:r>
      <w:r>
        <w:rPr>
          <w:sz w:val="24"/>
        </w:rPr>
        <w:t>the</w:t>
      </w:r>
      <w:r>
        <w:rPr>
          <w:spacing w:val="-5"/>
          <w:sz w:val="24"/>
        </w:rPr>
        <w:t xml:space="preserve"> </w:t>
      </w:r>
      <w:r>
        <w:rPr>
          <w:sz w:val="24"/>
        </w:rPr>
        <w:t>implications</w:t>
      </w:r>
      <w:r>
        <w:rPr>
          <w:spacing w:val="-4"/>
          <w:sz w:val="24"/>
        </w:rPr>
        <w:t xml:space="preserve"> </w:t>
      </w:r>
      <w:r>
        <w:rPr>
          <w:sz w:val="24"/>
        </w:rPr>
        <w:t>or</w:t>
      </w:r>
      <w:r>
        <w:rPr>
          <w:spacing w:val="-4"/>
          <w:sz w:val="24"/>
        </w:rPr>
        <w:t xml:space="preserve"> </w:t>
      </w:r>
      <w:r>
        <w:rPr>
          <w:sz w:val="24"/>
        </w:rPr>
        <w:t>significance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results?</w:t>
      </w:r>
    </w:p>
    <w:p w14:paraId="51FD6A92" w14:textId="77777777" w:rsidR="000A6B58" w:rsidRDefault="000A6B58">
      <w:pPr>
        <w:pStyle w:val="BodyText"/>
        <w:spacing w:before="5"/>
        <w:rPr>
          <w:sz w:val="30"/>
        </w:rPr>
      </w:pPr>
    </w:p>
    <w:p w14:paraId="01EE4B1E" w14:textId="77777777" w:rsidR="000A6B58" w:rsidRDefault="000610D0">
      <w:pPr>
        <w:pStyle w:val="BodyText"/>
        <w:spacing w:line="326" w:lineRule="auto"/>
        <w:ind w:left="161" w:right="136" w:firstLine="351"/>
        <w:jc w:val="both"/>
      </w:pPr>
      <w:r>
        <w:t>As</w:t>
      </w:r>
      <w:r>
        <w:rPr>
          <w:spacing w:val="15"/>
        </w:rPr>
        <w:t xml:space="preserve"> </w:t>
      </w:r>
      <w:r>
        <w:t>your</w:t>
      </w:r>
      <w:r>
        <w:rPr>
          <w:spacing w:val="15"/>
        </w:rPr>
        <w:t xml:space="preserve"> </w:t>
      </w:r>
      <w:r>
        <w:t>abstract</w:t>
      </w:r>
      <w:r>
        <w:rPr>
          <w:spacing w:val="15"/>
        </w:rPr>
        <w:t xml:space="preserve"> </w:t>
      </w:r>
      <w:r>
        <w:t>will</w:t>
      </w:r>
      <w:r>
        <w:rPr>
          <w:spacing w:val="16"/>
        </w:rPr>
        <w:t xml:space="preserve"> </w:t>
      </w:r>
      <w:r>
        <w:t>have</w:t>
      </w:r>
      <w:r>
        <w:rPr>
          <w:spacing w:val="15"/>
        </w:rPr>
        <w:t xml:space="preserve"> </w:t>
      </w:r>
      <w:r>
        <w:t>a</w:t>
      </w:r>
      <w:r>
        <w:rPr>
          <w:spacing w:val="15"/>
        </w:rPr>
        <w:t xml:space="preserve"> </w:t>
      </w:r>
      <w:r>
        <w:t>word</w:t>
      </w:r>
      <w:r>
        <w:rPr>
          <w:spacing w:val="15"/>
        </w:rPr>
        <w:t xml:space="preserve"> </w:t>
      </w:r>
      <w:r>
        <w:t>limit,</w:t>
      </w:r>
      <w:r>
        <w:rPr>
          <w:spacing w:val="18"/>
        </w:rPr>
        <w:t xml:space="preserve"> </w:t>
      </w:r>
      <w:r>
        <w:t>you</w:t>
      </w:r>
      <w:r>
        <w:rPr>
          <w:spacing w:val="15"/>
        </w:rPr>
        <w:t xml:space="preserve"> </w:t>
      </w:r>
      <w:r>
        <w:t>may</w:t>
      </w:r>
      <w:r>
        <w:rPr>
          <w:spacing w:val="15"/>
        </w:rPr>
        <w:t xml:space="preserve"> </w:t>
      </w:r>
      <w:r>
        <w:t>be</w:t>
      </w:r>
      <w:r>
        <w:rPr>
          <w:spacing w:val="16"/>
        </w:rPr>
        <w:t xml:space="preserve"> </w:t>
      </w:r>
      <w:r>
        <w:t>unable</w:t>
      </w:r>
      <w:r>
        <w:rPr>
          <w:spacing w:val="15"/>
        </w:rPr>
        <w:t xml:space="preserve"> </w:t>
      </w:r>
      <w:r>
        <w:t>to</w:t>
      </w:r>
      <w:r>
        <w:rPr>
          <w:spacing w:val="15"/>
        </w:rPr>
        <w:t xml:space="preserve"> </w:t>
      </w:r>
      <w:r>
        <w:t>answer</w:t>
      </w:r>
      <w:r>
        <w:rPr>
          <w:spacing w:val="15"/>
        </w:rPr>
        <w:t xml:space="preserve"> </w:t>
      </w:r>
      <w:r>
        <w:t>every</w:t>
      </w:r>
      <w:r>
        <w:rPr>
          <w:spacing w:val="16"/>
        </w:rPr>
        <w:t xml:space="preserve"> </w:t>
      </w:r>
      <w:r>
        <w:t>question</w:t>
      </w:r>
      <w:r>
        <w:rPr>
          <w:spacing w:val="15"/>
        </w:rPr>
        <w:t xml:space="preserve"> </w:t>
      </w:r>
      <w:r>
        <w:t>in</w:t>
      </w:r>
      <w:r>
        <w:rPr>
          <w:spacing w:val="15"/>
        </w:rPr>
        <w:t xml:space="preserve"> </w:t>
      </w:r>
      <w:r>
        <w:t>detail.</w:t>
      </w:r>
      <w:r>
        <w:rPr>
          <w:spacing w:val="-57"/>
        </w:rPr>
        <w:t xml:space="preserve"> </w:t>
      </w:r>
      <w:r>
        <w:t>If you find yourself running out of words, make sure you include your key findings before other</w:t>
      </w:r>
      <w:r>
        <w:rPr>
          <w:spacing w:val="1"/>
        </w:rPr>
        <w:t xml:space="preserve"> </w:t>
      </w:r>
      <w:r>
        <w:t>information.</w:t>
      </w:r>
    </w:p>
    <w:p w14:paraId="2DC47CD7" w14:textId="77777777" w:rsidR="000A6B58" w:rsidRDefault="000A6B58">
      <w:pPr>
        <w:spacing w:line="326" w:lineRule="auto"/>
        <w:jc w:val="both"/>
        <w:sectPr w:rsidR="000A6B58" w:rsidSect="00D46E5F">
          <w:pgSz w:w="11910" w:h="16840"/>
          <w:pgMar w:top="940" w:right="960" w:bottom="280" w:left="980" w:header="720" w:footer="720" w:gutter="0"/>
          <w:pgNumType w:fmt="lowerRoman"/>
          <w:cols w:space="720"/>
        </w:sectPr>
      </w:pPr>
    </w:p>
    <w:p w14:paraId="65F60DC3" w14:textId="77777777" w:rsidR="000A6B58" w:rsidRDefault="000610D0">
      <w:pPr>
        <w:pStyle w:val="Heading2"/>
      </w:pPr>
      <w:bookmarkStart w:id="3" w:name="_Toc76225893"/>
      <w:r>
        <w:lastRenderedPageBreak/>
        <w:t>Declaration</w:t>
      </w:r>
      <w:r>
        <w:rPr>
          <w:spacing w:val="12"/>
        </w:rPr>
        <w:t xml:space="preserve"> </w:t>
      </w:r>
      <w:r>
        <w:t>by</w:t>
      </w:r>
      <w:r>
        <w:rPr>
          <w:spacing w:val="13"/>
        </w:rPr>
        <w:t xml:space="preserve"> </w:t>
      </w:r>
      <w:r>
        <w:t>author</w:t>
      </w:r>
      <w:bookmarkEnd w:id="3"/>
    </w:p>
    <w:p w14:paraId="2B7AD186" w14:textId="77777777" w:rsidR="000A6B58" w:rsidRDefault="000610D0">
      <w:pPr>
        <w:spacing w:before="315"/>
        <w:ind w:left="145"/>
        <w:rPr>
          <w:i/>
          <w:sz w:val="24"/>
        </w:rPr>
      </w:pPr>
      <w:r>
        <w:rPr>
          <w:i/>
          <w:sz w:val="24"/>
        </w:rPr>
        <w:t>(All</w:t>
      </w:r>
      <w:r>
        <w:rPr>
          <w:i/>
          <w:spacing w:val="-5"/>
          <w:sz w:val="24"/>
        </w:rPr>
        <w:t xml:space="preserve"> </w:t>
      </w:r>
      <w:r>
        <w:rPr>
          <w:i/>
          <w:sz w:val="24"/>
        </w:rPr>
        <w:t>candidates</w:t>
      </w:r>
      <w:r>
        <w:rPr>
          <w:i/>
          <w:spacing w:val="-5"/>
          <w:sz w:val="24"/>
        </w:rPr>
        <w:t xml:space="preserve"> </w:t>
      </w:r>
      <w:r>
        <w:rPr>
          <w:i/>
          <w:sz w:val="24"/>
        </w:rPr>
        <w:t>to</w:t>
      </w:r>
      <w:r>
        <w:rPr>
          <w:i/>
          <w:spacing w:val="-5"/>
          <w:sz w:val="24"/>
        </w:rPr>
        <w:t xml:space="preserve"> </w:t>
      </w:r>
      <w:r>
        <w:rPr>
          <w:i/>
          <w:sz w:val="24"/>
        </w:rPr>
        <w:t>reproduce</w:t>
      </w:r>
      <w:r>
        <w:rPr>
          <w:i/>
          <w:spacing w:val="-5"/>
          <w:sz w:val="24"/>
        </w:rPr>
        <w:t xml:space="preserve"> </w:t>
      </w:r>
      <w:r>
        <w:rPr>
          <w:i/>
          <w:sz w:val="24"/>
        </w:rPr>
        <w:t>this</w:t>
      </w:r>
      <w:r>
        <w:rPr>
          <w:i/>
          <w:spacing w:val="-5"/>
          <w:sz w:val="24"/>
        </w:rPr>
        <w:t xml:space="preserve"> </w:t>
      </w:r>
      <w:r>
        <w:rPr>
          <w:i/>
          <w:sz w:val="24"/>
        </w:rPr>
        <w:t>section</w:t>
      </w:r>
      <w:r>
        <w:rPr>
          <w:i/>
          <w:spacing w:val="-5"/>
          <w:sz w:val="24"/>
        </w:rPr>
        <w:t xml:space="preserve"> </w:t>
      </w:r>
      <w:r>
        <w:rPr>
          <w:i/>
          <w:sz w:val="24"/>
        </w:rPr>
        <w:t>in</w:t>
      </w:r>
      <w:r>
        <w:rPr>
          <w:i/>
          <w:spacing w:val="-5"/>
          <w:sz w:val="24"/>
        </w:rPr>
        <w:t xml:space="preserve"> </w:t>
      </w:r>
      <w:r>
        <w:rPr>
          <w:i/>
          <w:sz w:val="24"/>
        </w:rPr>
        <w:t>their</w:t>
      </w:r>
      <w:r>
        <w:rPr>
          <w:i/>
          <w:spacing w:val="-5"/>
          <w:sz w:val="24"/>
        </w:rPr>
        <w:t xml:space="preserve"> </w:t>
      </w:r>
      <w:r>
        <w:rPr>
          <w:i/>
          <w:sz w:val="24"/>
        </w:rPr>
        <w:t>thesis</w:t>
      </w:r>
      <w:r>
        <w:rPr>
          <w:i/>
          <w:spacing w:val="-5"/>
          <w:sz w:val="24"/>
        </w:rPr>
        <w:t xml:space="preserve"> </w:t>
      </w:r>
      <w:r>
        <w:rPr>
          <w:i/>
          <w:sz w:val="24"/>
        </w:rPr>
        <w:t>verbatim)</w:t>
      </w:r>
    </w:p>
    <w:p w14:paraId="21C4D9CC" w14:textId="77777777" w:rsidR="000A6B58" w:rsidRDefault="000A6B58">
      <w:pPr>
        <w:pStyle w:val="BodyText"/>
        <w:spacing w:before="4"/>
        <w:rPr>
          <w:i/>
          <w:sz w:val="41"/>
        </w:rPr>
      </w:pPr>
    </w:p>
    <w:p w14:paraId="17E431F7" w14:textId="77777777" w:rsidR="000A6B58" w:rsidRPr="00D23E88" w:rsidRDefault="000610D0" w:rsidP="00D23E88">
      <w:pPr>
        <w:pStyle w:val="BodyText"/>
        <w:spacing w:line="326" w:lineRule="auto"/>
        <w:ind w:left="161" w:right="178" w:hanging="8"/>
        <w:jc w:val="both"/>
      </w:pPr>
      <w:r>
        <w:t>This</w:t>
      </w:r>
      <w:r>
        <w:rPr>
          <w:spacing w:val="-14"/>
        </w:rPr>
        <w:t xml:space="preserve"> </w:t>
      </w:r>
      <w:r>
        <w:t>thesis</w:t>
      </w:r>
      <w:r>
        <w:rPr>
          <w:spacing w:val="-14"/>
        </w:rPr>
        <w:t xml:space="preserve"> </w:t>
      </w:r>
      <w:r>
        <w:t>is</w:t>
      </w:r>
      <w:r>
        <w:rPr>
          <w:spacing w:val="-13"/>
        </w:rPr>
        <w:t xml:space="preserve"> </w:t>
      </w:r>
      <w:r>
        <w:t>composed</w:t>
      </w:r>
      <w:r>
        <w:rPr>
          <w:spacing w:val="-14"/>
        </w:rPr>
        <w:t xml:space="preserve"> </w:t>
      </w:r>
      <w:r>
        <w:t>of</w:t>
      </w:r>
      <w:r>
        <w:rPr>
          <w:spacing w:val="-13"/>
        </w:rPr>
        <w:t xml:space="preserve"> </w:t>
      </w:r>
      <w:r>
        <w:t>our</w:t>
      </w:r>
      <w:r>
        <w:rPr>
          <w:spacing w:val="-14"/>
        </w:rPr>
        <w:t xml:space="preserve"> </w:t>
      </w:r>
      <w:r>
        <w:t>original</w:t>
      </w:r>
      <w:r>
        <w:rPr>
          <w:spacing w:val="-14"/>
        </w:rPr>
        <w:t xml:space="preserve"> </w:t>
      </w:r>
      <w:r>
        <w:t>work,</w:t>
      </w:r>
      <w:r>
        <w:rPr>
          <w:spacing w:val="-13"/>
        </w:rPr>
        <w:t xml:space="preserve"> </w:t>
      </w:r>
      <w:r>
        <w:t>and</w:t>
      </w:r>
      <w:r>
        <w:rPr>
          <w:spacing w:val="-14"/>
        </w:rPr>
        <w:t xml:space="preserve"> </w:t>
      </w:r>
      <w:r>
        <w:t>contains</w:t>
      </w:r>
      <w:r>
        <w:rPr>
          <w:spacing w:val="-13"/>
        </w:rPr>
        <w:t xml:space="preserve"> </w:t>
      </w:r>
      <w:r>
        <w:t>no</w:t>
      </w:r>
      <w:r>
        <w:rPr>
          <w:spacing w:val="-14"/>
        </w:rPr>
        <w:t xml:space="preserve"> </w:t>
      </w:r>
      <w:r>
        <w:t>material</w:t>
      </w:r>
      <w:r>
        <w:rPr>
          <w:spacing w:val="-13"/>
        </w:rPr>
        <w:t xml:space="preserve"> </w:t>
      </w:r>
      <w:r>
        <w:t>previously</w:t>
      </w:r>
      <w:r>
        <w:rPr>
          <w:spacing w:val="-14"/>
        </w:rPr>
        <w:t xml:space="preserve"> </w:t>
      </w:r>
      <w:r>
        <w:t>published</w:t>
      </w:r>
      <w:r>
        <w:rPr>
          <w:spacing w:val="-14"/>
        </w:rPr>
        <w:t xml:space="preserve"> </w:t>
      </w:r>
      <w:r>
        <w:t>or</w:t>
      </w:r>
      <w:r>
        <w:rPr>
          <w:spacing w:val="-13"/>
        </w:rPr>
        <w:t xml:space="preserve"> </w:t>
      </w:r>
      <w:r>
        <w:t>written</w:t>
      </w:r>
      <w:r>
        <w:rPr>
          <w:spacing w:val="-58"/>
        </w:rPr>
        <w:t xml:space="preserve"> </w:t>
      </w:r>
      <w:r>
        <w:t xml:space="preserve">by another person except where due reference has been made in the text. </w:t>
      </w:r>
      <w:r w:rsidRPr="00D23E88">
        <w:rPr>
          <w:w w:val="95"/>
        </w:rPr>
        <w:t>We have clearly stated the contribution of others to our thesis as a whole, including statistical assistance,</w:t>
      </w:r>
      <w:r w:rsidRPr="00D23E88">
        <w:rPr>
          <w:spacing w:val="1"/>
          <w:w w:val="95"/>
        </w:rPr>
        <w:t xml:space="preserve"> </w:t>
      </w:r>
      <w:r w:rsidRPr="00D23E88">
        <w:t xml:space="preserve">survey design, data analysis, significant technical procedures, professional editorial advice, </w:t>
      </w:r>
      <w:proofErr w:type="gramStart"/>
      <w:r w:rsidRPr="00D23E88">
        <w:t>financial</w:t>
      </w:r>
      <w:r w:rsidRPr="00D23E88">
        <w:rPr>
          <w:spacing w:val="-57"/>
        </w:rPr>
        <w:t xml:space="preserve"> </w:t>
      </w:r>
      <w:r w:rsidR="00D23E88">
        <w:rPr>
          <w:spacing w:val="-57"/>
        </w:rPr>
        <w:t xml:space="preserve"> </w:t>
      </w:r>
      <w:r w:rsidRPr="00D23E88">
        <w:t>support</w:t>
      </w:r>
      <w:proofErr w:type="gramEnd"/>
      <w:r w:rsidRPr="00D23E88">
        <w:rPr>
          <w:spacing w:val="-5"/>
        </w:rPr>
        <w:t xml:space="preserve"> </w:t>
      </w:r>
      <w:r w:rsidRPr="00D23E88">
        <w:t>and</w:t>
      </w:r>
      <w:r w:rsidRPr="00D23E88">
        <w:rPr>
          <w:spacing w:val="-3"/>
        </w:rPr>
        <w:t xml:space="preserve"> </w:t>
      </w:r>
      <w:r w:rsidRPr="00D23E88">
        <w:t>any</w:t>
      </w:r>
      <w:r w:rsidRPr="00D23E88">
        <w:rPr>
          <w:spacing w:val="-4"/>
        </w:rPr>
        <w:t xml:space="preserve"> </w:t>
      </w:r>
      <w:r w:rsidRPr="00D23E88">
        <w:t>other</w:t>
      </w:r>
      <w:r w:rsidRPr="00D23E88">
        <w:rPr>
          <w:spacing w:val="-3"/>
        </w:rPr>
        <w:t xml:space="preserve"> </w:t>
      </w:r>
      <w:r w:rsidRPr="00D23E88">
        <w:t>original</w:t>
      </w:r>
      <w:r w:rsidRPr="00D23E88">
        <w:rPr>
          <w:spacing w:val="-4"/>
        </w:rPr>
        <w:t xml:space="preserve"> </w:t>
      </w:r>
      <w:r w:rsidRPr="00D23E88">
        <w:t>research</w:t>
      </w:r>
      <w:r w:rsidRPr="00D23E88">
        <w:rPr>
          <w:spacing w:val="-4"/>
        </w:rPr>
        <w:t xml:space="preserve"> </w:t>
      </w:r>
      <w:r w:rsidRPr="00D23E88">
        <w:t>work</w:t>
      </w:r>
      <w:r w:rsidRPr="00D23E88">
        <w:rPr>
          <w:spacing w:val="-3"/>
        </w:rPr>
        <w:t xml:space="preserve"> </w:t>
      </w:r>
      <w:r w:rsidRPr="00D23E88">
        <w:t>used</w:t>
      </w:r>
      <w:r w:rsidRPr="00D23E88">
        <w:rPr>
          <w:spacing w:val="-4"/>
        </w:rPr>
        <w:t xml:space="preserve"> </w:t>
      </w:r>
      <w:r w:rsidRPr="00D23E88">
        <w:t>or</w:t>
      </w:r>
      <w:r w:rsidRPr="00D23E88">
        <w:rPr>
          <w:spacing w:val="-4"/>
        </w:rPr>
        <w:t xml:space="preserve"> </w:t>
      </w:r>
      <w:r w:rsidRPr="00D23E88">
        <w:t>reported</w:t>
      </w:r>
      <w:r w:rsidRPr="00D23E88">
        <w:rPr>
          <w:spacing w:val="-3"/>
        </w:rPr>
        <w:t xml:space="preserve"> </w:t>
      </w:r>
      <w:r w:rsidRPr="00D23E88">
        <w:t>in</w:t>
      </w:r>
      <w:r w:rsidRPr="00D23E88">
        <w:rPr>
          <w:spacing w:val="-4"/>
        </w:rPr>
        <w:t xml:space="preserve"> </w:t>
      </w:r>
      <w:r w:rsidRPr="00D23E88">
        <w:t>our</w:t>
      </w:r>
      <w:r w:rsidRPr="00D23E88">
        <w:rPr>
          <w:spacing w:val="-4"/>
        </w:rPr>
        <w:t xml:space="preserve"> </w:t>
      </w:r>
      <w:r w:rsidRPr="00D23E88">
        <w:t>thesis.</w:t>
      </w:r>
      <w:r w:rsidRPr="00D23E88">
        <w:rPr>
          <w:spacing w:val="11"/>
        </w:rPr>
        <w:t xml:space="preserve"> </w:t>
      </w:r>
      <w:r w:rsidRPr="00D23E88">
        <w:t>The</w:t>
      </w:r>
      <w:r w:rsidRPr="00D23E88">
        <w:rPr>
          <w:spacing w:val="-4"/>
        </w:rPr>
        <w:t xml:space="preserve"> </w:t>
      </w:r>
      <w:r w:rsidRPr="00D23E88">
        <w:t>content</w:t>
      </w:r>
      <w:r w:rsidRPr="00D23E88">
        <w:rPr>
          <w:spacing w:val="-4"/>
        </w:rPr>
        <w:t xml:space="preserve"> </w:t>
      </w:r>
      <w:r w:rsidRPr="00D23E88">
        <w:t>of</w:t>
      </w:r>
      <w:r w:rsidRPr="00D23E88">
        <w:rPr>
          <w:spacing w:val="-4"/>
        </w:rPr>
        <w:t xml:space="preserve"> </w:t>
      </w:r>
      <w:r w:rsidRPr="00D23E88">
        <w:t>our</w:t>
      </w:r>
      <w:r w:rsidRPr="00D23E88">
        <w:rPr>
          <w:spacing w:val="-3"/>
        </w:rPr>
        <w:t xml:space="preserve"> </w:t>
      </w:r>
      <w:r w:rsidRPr="00D23E88">
        <w:t>thesis</w:t>
      </w:r>
      <w:r w:rsidRPr="00D23E88">
        <w:rPr>
          <w:spacing w:val="-57"/>
        </w:rPr>
        <w:t xml:space="preserve"> </w:t>
      </w:r>
      <w:r w:rsidRPr="00D23E88">
        <w:t>is</w:t>
      </w:r>
      <w:r w:rsidRPr="00D23E88">
        <w:rPr>
          <w:spacing w:val="-3"/>
        </w:rPr>
        <w:t xml:space="preserve"> </w:t>
      </w:r>
      <w:r w:rsidRPr="00D23E88">
        <w:t>the</w:t>
      </w:r>
      <w:r w:rsidRPr="00D23E88">
        <w:rPr>
          <w:spacing w:val="-3"/>
        </w:rPr>
        <w:t xml:space="preserve"> </w:t>
      </w:r>
      <w:r w:rsidRPr="00D23E88">
        <w:t>result</w:t>
      </w:r>
      <w:r w:rsidRPr="00D23E88">
        <w:rPr>
          <w:spacing w:val="-3"/>
        </w:rPr>
        <w:t xml:space="preserve"> </w:t>
      </w:r>
      <w:r w:rsidRPr="00D23E88">
        <w:t>of</w:t>
      </w:r>
      <w:r w:rsidRPr="00D23E88">
        <w:rPr>
          <w:spacing w:val="-2"/>
        </w:rPr>
        <w:t xml:space="preserve"> </w:t>
      </w:r>
      <w:r w:rsidRPr="00D23E88">
        <w:t>work</w:t>
      </w:r>
      <w:r w:rsidRPr="00D23E88">
        <w:rPr>
          <w:spacing w:val="-3"/>
        </w:rPr>
        <w:t xml:space="preserve"> </w:t>
      </w:r>
      <w:r w:rsidRPr="00D23E88">
        <w:t>we</w:t>
      </w:r>
      <w:r w:rsidRPr="00D23E88">
        <w:rPr>
          <w:spacing w:val="-3"/>
        </w:rPr>
        <w:t xml:space="preserve"> </w:t>
      </w:r>
      <w:r w:rsidRPr="00D23E88">
        <w:t>have</w:t>
      </w:r>
      <w:r w:rsidRPr="00D23E88">
        <w:rPr>
          <w:spacing w:val="-2"/>
        </w:rPr>
        <w:t xml:space="preserve"> </w:t>
      </w:r>
      <w:r w:rsidRPr="00D23E88">
        <w:t>carried</w:t>
      </w:r>
      <w:r w:rsidRPr="00D23E88">
        <w:rPr>
          <w:spacing w:val="-3"/>
        </w:rPr>
        <w:t xml:space="preserve"> </w:t>
      </w:r>
      <w:r w:rsidRPr="00D23E88">
        <w:t>out</w:t>
      </w:r>
      <w:r w:rsidRPr="00D23E88">
        <w:rPr>
          <w:spacing w:val="-3"/>
        </w:rPr>
        <w:t xml:space="preserve"> </w:t>
      </w:r>
      <w:r w:rsidRPr="00D23E88">
        <w:t>since</w:t>
      </w:r>
      <w:r w:rsidRPr="00D23E88">
        <w:rPr>
          <w:spacing w:val="-3"/>
        </w:rPr>
        <w:t xml:space="preserve"> </w:t>
      </w:r>
      <w:r w:rsidRPr="00D23E88">
        <w:t>the</w:t>
      </w:r>
      <w:r w:rsidRPr="00D23E88">
        <w:rPr>
          <w:spacing w:val="-2"/>
        </w:rPr>
        <w:t xml:space="preserve"> </w:t>
      </w:r>
      <w:r w:rsidRPr="00D23E88">
        <w:t>commencement</w:t>
      </w:r>
      <w:r w:rsidRPr="00D23E88">
        <w:rPr>
          <w:spacing w:val="-3"/>
        </w:rPr>
        <w:t xml:space="preserve"> </w:t>
      </w:r>
      <w:r w:rsidRPr="00D23E88">
        <w:t>of</w:t>
      </w:r>
      <w:r w:rsidRPr="00D23E88">
        <w:rPr>
          <w:spacing w:val="-3"/>
        </w:rPr>
        <w:t xml:space="preserve"> </w:t>
      </w:r>
      <w:r w:rsidRPr="00D23E88">
        <w:rPr>
          <w:color w:val="FF0000"/>
        </w:rPr>
        <w:t>Thesis</w:t>
      </w:r>
      <w:r w:rsidRPr="00D23E88">
        <w:rPr>
          <w:color w:val="FF0000"/>
          <w:spacing w:val="-2"/>
        </w:rPr>
        <w:t xml:space="preserve"> </w:t>
      </w:r>
      <w:r w:rsidRPr="00D23E88">
        <w:rPr>
          <w:color w:val="FF0000"/>
        </w:rPr>
        <w:t>/</w:t>
      </w:r>
      <w:r w:rsidRPr="00D23E88">
        <w:rPr>
          <w:color w:val="FF0000"/>
          <w:spacing w:val="-3"/>
        </w:rPr>
        <w:t xml:space="preserve"> </w:t>
      </w:r>
      <w:r w:rsidRPr="00D23E88">
        <w:rPr>
          <w:color w:val="FF0000"/>
        </w:rPr>
        <w:t>Software</w:t>
      </w:r>
      <w:r w:rsidRPr="00D23E88">
        <w:rPr>
          <w:color w:val="FF0000"/>
          <w:spacing w:val="-3"/>
        </w:rPr>
        <w:t xml:space="preserve"> </w:t>
      </w:r>
      <w:r w:rsidRPr="00D23E88">
        <w:rPr>
          <w:color w:val="FF0000"/>
        </w:rPr>
        <w:t>project</w:t>
      </w:r>
      <w:r w:rsidRPr="00D23E88">
        <w:t>.</w:t>
      </w:r>
    </w:p>
    <w:p w14:paraId="285D95D1" w14:textId="77777777" w:rsidR="000A6B58" w:rsidRDefault="000A6B58">
      <w:pPr>
        <w:pStyle w:val="BodyText"/>
        <w:spacing w:before="8"/>
        <w:rPr>
          <w:sz w:val="32"/>
        </w:rPr>
      </w:pPr>
    </w:p>
    <w:p w14:paraId="29493889" w14:textId="77777777" w:rsidR="000A6B58" w:rsidRDefault="000610D0">
      <w:pPr>
        <w:pStyle w:val="BodyText"/>
        <w:spacing w:line="326" w:lineRule="auto"/>
        <w:ind w:left="161" w:right="174" w:hanging="12"/>
        <w:jc w:val="both"/>
      </w:pPr>
      <w:r>
        <w:t>We acknowledge that copyright of all material contained in my thesis resides with the copyright</w:t>
      </w:r>
      <w:r>
        <w:rPr>
          <w:spacing w:val="1"/>
        </w:rPr>
        <w:t xml:space="preserve"> </w:t>
      </w:r>
      <w:r>
        <w:t>holder(s) of that material.</w:t>
      </w:r>
      <w:r>
        <w:rPr>
          <w:spacing w:val="1"/>
        </w:rPr>
        <w:t xml:space="preserve"> </w:t>
      </w:r>
      <w:r>
        <w:t>Where appropriate we have obtained copyright permission from the</w:t>
      </w:r>
      <w:r>
        <w:rPr>
          <w:spacing w:val="1"/>
        </w:rPr>
        <w:t xml:space="preserve"> </w:t>
      </w:r>
      <w:r>
        <w:t>copyright</w:t>
      </w:r>
      <w:r>
        <w:rPr>
          <w:spacing w:val="-2"/>
        </w:rPr>
        <w:t xml:space="preserve"> </w:t>
      </w:r>
      <w:r>
        <w:t>holder</w:t>
      </w:r>
      <w:r>
        <w:rPr>
          <w:spacing w:val="-1"/>
        </w:rPr>
        <w:t xml:space="preserve"> </w:t>
      </w:r>
      <w:r>
        <w:t>to</w:t>
      </w:r>
      <w:r>
        <w:rPr>
          <w:spacing w:val="-2"/>
        </w:rPr>
        <w:t xml:space="preserve"> </w:t>
      </w:r>
      <w:r>
        <w:t>reproduce</w:t>
      </w:r>
      <w:r>
        <w:rPr>
          <w:spacing w:val="-1"/>
        </w:rPr>
        <w:t xml:space="preserve"> </w:t>
      </w:r>
      <w:r>
        <w:t>material</w:t>
      </w:r>
      <w:r>
        <w:rPr>
          <w:spacing w:val="-1"/>
        </w:rPr>
        <w:t xml:space="preserve"> </w:t>
      </w:r>
      <w:r>
        <w:t>in</w:t>
      </w:r>
      <w:r>
        <w:rPr>
          <w:spacing w:val="-2"/>
        </w:rPr>
        <w:t xml:space="preserve"> </w:t>
      </w:r>
      <w:r>
        <w:t>this</w:t>
      </w:r>
      <w:r>
        <w:rPr>
          <w:spacing w:val="-1"/>
        </w:rPr>
        <w:t xml:space="preserve"> </w:t>
      </w:r>
      <w:r>
        <w:t>thesis</w:t>
      </w:r>
      <w:r>
        <w:rPr>
          <w:spacing w:val="-2"/>
        </w:rPr>
        <w:t xml:space="preserve"> </w:t>
      </w:r>
      <w:r>
        <w:t>and</w:t>
      </w:r>
      <w:r>
        <w:rPr>
          <w:spacing w:val="-1"/>
        </w:rPr>
        <w:t xml:space="preserve"> </w:t>
      </w:r>
      <w:r>
        <w:t>have</w:t>
      </w:r>
      <w:r>
        <w:rPr>
          <w:spacing w:val="-1"/>
        </w:rPr>
        <w:t xml:space="preserve"> </w:t>
      </w:r>
      <w:r>
        <w:t>sought</w:t>
      </w:r>
      <w:r>
        <w:rPr>
          <w:spacing w:val="-1"/>
        </w:rPr>
        <w:t xml:space="preserve"> </w:t>
      </w:r>
      <w:r>
        <w:t>permission</w:t>
      </w:r>
      <w:r>
        <w:rPr>
          <w:spacing w:val="-1"/>
        </w:rPr>
        <w:t xml:space="preserve"> </w:t>
      </w:r>
      <w:r>
        <w:t>from</w:t>
      </w:r>
      <w:r>
        <w:rPr>
          <w:spacing w:val="-1"/>
        </w:rPr>
        <w:t xml:space="preserve"> </w:t>
      </w:r>
      <w:r>
        <w:t>co-authors</w:t>
      </w:r>
      <w:r>
        <w:rPr>
          <w:spacing w:val="-2"/>
        </w:rPr>
        <w:t xml:space="preserve"> </w:t>
      </w:r>
      <w:r>
        <w:t>for</w:t>
      </w:r>
      <w:r>
        <w:rPr>
          <w:spacing w:val="-58"/>
        </w:rPr>
        <w:t xml:space="preserve"> </w:t>
      </w:r>
      <w:r>
        <w:t>any</w:t>
      </w:r>
      <w:r>
        <w:rPr>
          <w:spacing w:val="-2"/>
        </w:rPr>
        <w:t xml:space="preserve"> </w:t>
      </w:r>
      <w:r>
        <w:t>jointly</w:t>
      </w:r>
      <w:r>
        <w:rPr>
          <w:spacing w:val="-1"/>
        </w:rPr>
        <w:t xml:space="preserve"> </w:t>
      </w:r>
      <w:r>
        <w:t>authored</w:t>
      </w:r>
      <w:r>
        <w:rPr>
          <w:spacing w:val="-1"/>
        </w:rPr>
        <w:t xml:space="preserve"> </w:t>
      </w:r>
      <w:r>
        <w:t>works</w:t>
      </w:r>
      <w:r>
        <w:rPr>
          <w:spacing w:val="-1"/>
        </w:rPr>
        <w:t xml:space="preserve"> </w:t>
      </w:r>
      <w:r>
        <w:t>included</w:t>
      </w:r>
      <w:r>
        <w:rPr>
          <w:spacing w:val="-2"/>
        </w:rPr>
        <w:t xml:space="preserve"> </w:t>
      </w:r>
      <w:r>
        <w:t>in</w:t>
      </w:r>
      <w:r>
        <w:rPr>
          <w:spacing w:val="-1"/>
        </w:rPr>
        <w:t xml:space="preserve"> </w:t>
      </w:r>
      <w:r>
        <w:t>the</w:t>
      </w:r>
      <w:r>
        <w:rPr>
          <w:spacing w:val="-1"/>
        </w:rPr>
        <w:t xml:space="preserve"> </w:t>
      </w:r>
      <w:r>
        <w:t>thesis.</w:t>
      </w:r>
    </w:p>
    <w:p w14:paraId="790AAFCA" w14:textId="77777777" w:rsidR="000A6B58" w:rsidRDefault="000A6B58">
      <w:pPr>
        <w:spacing w:line="326" w:lineRule="auto"/>
        <w:jc w:val="both"/>
        <w:sectPr w:rsidR="000A6B58" w:rsidSect="00D46E5F">
          <w:pgSz w:w="11910" w:h="16840"/>
          <w:pgMar w:top="940" w:right="960" w:bottom="280" w:left="980" w:header="720" w:footer="720" w:gutter="0"/>
          <w:pgNumType w:fmt="lowerRoman"/>
          <w:cols w:space="720"/>
        </w:sectPr>
      </w:pPr>
    </w:p>
    <w:p w14:paraId="63A444C1" w14:textId="679EAEF8" w:rsidR="000A6B58" w:rsidRPr="00530BF5" w:rsidRDefault="000610D0" w:rsidP="00530BF5">
      <w:pPr>
        <w:pStyle w:val="Heading2"/>
      </w:pPr>
      <w:bookmarkStart w:id="4" w:name="_Toc76225894"/>
      <w:r>
        <w:lastRenderedPageBreak/>
        <w:t>Approval</w:t>
      </w:r>
      <w:bookmarkEnd w:id="4"/>
    </w:p>
    <w:p w14:paraId="2FEE90F5" w14:textId="77777777" w:rsidR="000A6B58" w:rsidRDefault="000A6B58">
      <w:pPr>
        <w:pStyle w:val="BodyText"/>
        <w:spacing w:before="4"/>
        <w:rPr>
          <w:i/>
          <w:sz w:val="41"/>
        </w:rPr>
      </w:pPr>
    </w:p>
    <w:p w14:paraId="6E3BCF9B" w14:textId="2B0C5524" w:rsidR="000A6B58" w:rsidRPr="00A229DC" w:rsidRDefault="000610D0">
      <w:pPr>
        <w:pStyle w:val="BodyText"/>
        <w:spacing w:line="326" w:lineRule="auto"/>
        <w:ind w:left="161" w:right="178" w:hanging="8"/>
        <w:jc w:val="both"/>
      </w:pPr>
      <w:r w:rsidRPr="00A229DC">
        <w:t xml:space="preserve">The thesis titled </w:t>
      </w:r>
      <w:r w:rsidRPr="00A229DC">
        <w:rPr>
          <w:b/>
        </w:rPr>
        <w:t>“</w:t>
      </w:r>
      <w:r w:rsidR="00A229DC" w:rsidRPr="00A229DC">
        <w:rPr>
          <w:b/>
        </w:rPr>
        <w:t>Transforming Code for All: Enabling Non-Technical Individuals to Harness the Benefits of Code Reusability</w:t>
      </w:r>
      <w:r w:rsidRPr="00A229DC">
        <w:rPr>
          <w:b/>
        </w:rPr>
        <w:t xml:space="preserve">” </w:t>
      </w:r>
      <w:r w:rsidRPr="00A229DC">
        <w:t>has been submitted to the following respected members of</w:t>
      </w:r>
      <w:r w:rsidRPr="00A229DC">
        <w:rPr>
          <w:spacing w:val="-57"/>
        </w:rPr>
        <w:t xml:space="preserve"> </w:t>
      </w:r>
      <w:r w:rsidRPr="00A229DC">
        <w:t>the</w:t>
      </w:r>
      <w:r w:rsidRPr="00A229DC">
        <w:rPr>
          <w:spacing w:val="-14"/>
        </w:rPr>
        <w:t xml:space="preserve"> </w:t>
      </w:r>
      <w:r w:rsidRPr="00A229DC">
        <w:t>board</w:t>
      </w:r>
      <w:r w:rsidRPr="00A229DC">
        <w:rPr>
          <w:spacing w:val="-13"/>
        </w:rPr>
        <w:t xml:space="preserve"> </w:t>
      </w:r>
      <w:r w:rsidRPr="00A229DC">
        <w:t>of</w:t>
      </w:r>
      <w:r w:rsidRPr="00A229DC">
        <w:rPr>
          <w:spacing w:val="-13"/>
        </w:rPr>
        <w:t xml:space="preserve"> </w:t>
      </w:r>
      <w:r w:rsidRPr="00A229DC">
        <w:t>examiners</w:t>
      </w:r>
      <w:r w:rsidRPr="00A229DC">
        <w:rPr>
          <w:spacing w:val="-13"/>
        </w:rPr>
        <w:t xml:space="preserve"> </w:t>
      </w:r>
      <w:r w:rsidRPr="00A229DC">
        <w:t>of</w:t>
      </w:r>
      <w:r w:rsidRPr="00A229DC">
        <w:rPr>
          <w:spacing w:val="-13"/>
        </w:rPr>
        <w:t xml:space="preserve"> </w:t>
      </w:r>
      <w:r w:rsidRPr="00A229DC">
        <w:t>the</w:t>
      </w:r>
      <w:r w:rsidRPr="00A229DC">
        <w:rPr>
          <w:spacing w:val="-14"/>
        </w:rPr>
        <w:t xml:space="preserve"> </w:t>
      </w:r>
      <w:r w:rsidRPr="00A229DC">
        <w:t>department</w:t>
      </w:r>
      <w:r w:rsidRPr="00A229DC">
        <w:rPr>
          <w:spacing w:val="-12"/>
        </w:rPr>
        <w:t xml:space="preserve"> </w:t>
      </w:r>
      <w:r w:rsidRPr="00A229DC">
        <w:t>of</w:t>
      </w:r>
      <w:r w:rsidRPr="00A229DC">
        <w:rPr>
          <w:spacing w:val="-14"/>
        </w:rPr>
        <w:t xml:space="preserve"> </w:t>
      </w:r>
      <w:r w:rsidRPr="00A229DC">
        <w:t>computer</w:t>
      </w:r>
      <w:r w:rsidRPr="00A229DC">
        <w:rPr>
          <w:spacing w:val="-12"/>
        </w:rPr>
        <w:t xml:space="preserve"> </w:t>
      </w:r>
      <w:r w:rsidRPr="00A229DC">
        <w:t>science</w:t>
      </w:r>
      <w:r w:rsidRPr="00A229DC">
        <w:rPr>
          <w:spacing w:val="-14"/>
        </w:rPr>
        <w:t xml:space="preserve"> </w:t>
      </w:r>
      <w:r w:rsidRPr="00A229DC">
        <w:t>in</w:t>
      </w:r>
      <w:r w:rsidRPr="00A229DC">
        <w:rPr>
          <w:spacing w:val="-12"/>
        </w:rPr>
        <w:t xml:space="preserve"> </w:t>
      </w:r>
      <w:r w:rsidRPr="00A229DC">
        <w:t>partial</w:t>
      </w:r>
      <w:r w:rsidRPr="00A229DC">
        <w:rPr>
          <w:spacing w:val="-14"/>
        </w:rPr>
        <w:t xml:space="preserve"> </w:t>
      </w:r>
      <w:r w:rsidRPr="00A229DC">
        <w:t>fulfilment</w:t>
      </w:r>
      <w:r w:rsidRPr="00A229DC">
        <w:rPr>
          <w:spacing w:val="-13"/>
        </w:rPr>
        <w:t xml:space="preserve"> </w:t>
      </w:r>
      <w:r w:rsidRPr="00A229DC">
        <w:t>of</w:t>
      </w:r>
      <w:r w:rsidRPr="00A229DC">
        <w:rPr>
          <w:spacing w:val="-13"/>
        </w:rPr>
        <w:t xml:space="preserve"> </w:t>
      </w:r>
      <w:r w:rsidRPr="00A229DC">
        <w:t>the</w:t>
      </w:r>
      <w:r w:rsidRPr="00A229DC">
        <w:rPr>
          <w:spacing w:val="-13"/>
        </w:rPr>
        <w:t xml:space="preserve"> </w:t>
      </w:r>
      <w:r w:rsidRPr="00A229DC">
        <w:t>requirements</w:t>
      </w:r>
      <w:r w:rsidRPr="00A229DC">
        <w:rPr>
          <w:spacing w:val="-58"/>
        </w:rPr>
        <w:t xml:space="preserve"> </w:t>
      </w:r>
      <w:r w:rsidRPr="00A229DC">
        <w:t>for</w:t>
      </w:r>
      <w:r w:rsidRPr="00A229DC">
        <w:rPr>
          <w:spacing w:val="-6"/>
        </w:rPr>
        <w:t xml:space="preserve"> </w:t>
      </w:r>
      <w:r w:rsidRPr="00A229DC">
        <w:t>the</w:t>
      </w:r>
      <w:r w:rsidRPr="00A229DC">
        <w:rPr>
          <w:spacing w:val="-6"/>
        </w:rPr>
        <w:t xml:space="preserve"> </w:t>
      </w:r>
      <w:r w:rsidRPr="00A229DC">
        <w:t>degree</w:t>
      </w:r>
      <w:r w:rsidRPr="00A229DC">
        <w:rPr>
          <w:spacing w:val="-6"/>
        </w:rPr>
        <w:t xml:space="preserve"> </w:t>
      </w:r>
      <w:r w:rsidRPr="00A229DC">
        <w:t>of</w:t>
      </w:r>
      <w:r w:rsidR="00A229DC" w:rsidRPr="00A229DC">
        <w:t xml:space="preserve"> Bachelor</w:t>
      </w:r>
      <w:r w:rsidRPr="00A229DC">
        <w:rPr>
          <w:spacing w:val="-6"/>
        </w:rPr>
        <w:t xml:space="preserve"> </w:t>
      </w:r>
      <w:r w:rsidRPr="00A229DC">
        <w:t>of</w:t>
      </w:r>
      <w:r w:rsidRPr="00A229DC">
        <w:rPr>
          <w:spacing w:val="-5"/>
        </w:rPr>
        <w:t xml:space="preserve"> </w:t>
      </w:r>
      <w:r w:rsidRPr="00A229DC">
        <w:t>Science</w:t>
      </w:r>
      <w:r w:rsidRPr="00A229DC">
        <w:rPr>
          <w:spacing w:val="-6"/>
        </w:rPr>
        <w:t xml:space="preserve"> </w:t>
      </w:r>
      <w:r w:rsidRPr="00A229DC">
        <w:t>in</w:t>
      </w:r>
      <w:r w:rsidRPr="00A229DC">
        <w:rPr>
          <w:spacing w:val="-5"/>
        </w:rPr>
        <w:t xml:space="preserve"> </w:t>
      </w:r>
      <w:r w:rsidRPr="00A229DC">
        <w:t>Computer</w:t>
      </w:r>
      <w:r w:rsidRPr="00A229DC">
        <w:rPr>
          <w:spacing w:val="-6"/>
        </w:rPr>
        <w:t xml:space="preserve"> </w:t>
      </w:r>
      <w:r w:rsidRPr="00A229DC">
        <w:t>Science</w:t>
      </w:r>
      <w:r w:rsidRPr="00A229DC">
        <w:rPr>
          <w:spacing w:val="-5"/>
        </w:rPr>
        <w:t xml:space="preserve"> </w:t>
      </w:r>
      <w:r w:rsidRPr="00A229DC">
        <w:t>on</w:t>
      </w:r>
      <w:r w:rsidRPr="00A229DC">
        <w:rPr>
          <w:spacing w:val="-6"/>
        </w:rPr>
        <w:t xml:space="preserve"> </w:t>
      </w:r>
      <w:r w:rsidR="00A229DC">
        <w:rPr>
          <w:b/>
        </w:rPr>
        <w:t>May,2023</w:t>
      </w:r>
      <w:r w:rsidRPr="00A229DC">
        <w:rPr>
          <w:b/>
          <w:spacing w:val="-5"/>
        </w:rPr>
        <w:t xml:space="preserve"> </w:t>
      </w:r>
      <w:r w:rsidRPr="00A229DC">
        <w:t>and</w:t>
      </w:r>
      <w:r w:rsidRPr="00A229DC">
        <w:rPr>
          <w:spacing w:val="-5"/>
        </w:rPr>
        <w:t xml:space="preserve"> </w:t>
      </w:r>
      <w:r w:rsidRPr="00A229DC">
        <w:t>has</w:t>
      </w:r>
      <w:r w:rsidRPr="00A229DC">
        <w:rPr>
          <w:spacing w:val="-5"/>
        </w:rPr>
        <w:t xml:space="preserve"> </w:t>
      </w:r>
      <w:r w:rsidRPr="00A229DC">
        <w:t>been</w:t>
      </w:r>
      <w:r w:rsidRPr="00A229DC">
        <w:rPr>
          <w:spacing w:val="-5"/>
        </w:rPr>
        <w:t xml:space="preserve"> </w:t>
      </w:r>
      <w:r w:rsidRPr="00A229DC">
        <w:t>accepted</w:t>
      </w:r>
      <w:r w:rsidRPr="00A229DC">
        <w:rPr>
          <w:spacing w:val="-58"/>
        </w:rPr>
        <w:t xml:space="preserve"> </w:t>
      </w:r>
      <w:r w:rsidRPr="00A229DC">
        <w:t>as</w:t>
      </w:r>
      <w:r w:rsidRPr="00A229DC">
        <w:rPr>
          <w:spacing w:val="-2"/>
        </w:rPr>
        <w:t xml:space="preserve"> </w:t>
      </w:r>
      <w:r w:rsidRPr="00A229DC">
        <w:t>satisfactory.</w:t>
      </w:r>
    </w:p>
    <w:p w14:paraId="07986DE4" w14:textId="77777777" w:rsidR="000A6B58" w:rsidRDefault="000A6B58">
      <w:pPr>
        <w:pStyle w:val="BodyText"/>
        <w:rPr>
          <w:sz w:val="20"/>
        </w:rPr>
      </w:pPr>
    </w:p>
    <w:p w14:paraId="7DBC6B9D" w14:textId="77777777" w:rsidR="000A6B58" w:rsidRDefault="000A6B58">
      <w:pPr>
        <w:pStyle w:val="BodyText"/>
        <w:rPr>
          <w:sz w:val="20"/>
        </w:rPr>
      </w:pPr>
    </w:p>
    <w:p w14:paraId="4079512F" w14:textId="77777777" w:rsidR="000A6B58" w:rsidRDefault="000A6B58">
      <w:pPr>
        <w:pStyle w:val="BodyText"/>
        <w:rPr>
          <w:sz w:val="20"/>
        </w:rPr>
      </w:pPr>
    </w:p>
    <w:p w14:paraId="092C4853" w14:textId="77777777" w:rsidR="000A6B58" w:rsidRDefault="000A6B58">
      <w:pPr>
        <w:pStyle w:val="BodyText"/>
        <w:rPr>
          <w:sz w:val="20"/>
        </w:rPr>
      </w:pPr>
    </w:p>
    <w:p w14:paraId="02DF603D" w14:textId="77777777" w:rsidR="000A6B58" w:rsidRDefault="000A6B58">
      <w:pPr>
        <w:pStyle w:val="BodyText"/>
        <w:rPr>
          <w:sz w:val="20"/>
        </w:rPr>
      </w:pPr>
    </w:p>
    <w:p w14:paraId="4E7BAD98" w14:textId="77777777" w:rsidR="000A6B58" w:rsidRDefault="000A6B58">
      <w:pPr>
        <w:pStyle w:val="BodyText"/>
        <w:rPr>
          <w:sz w:val="20"/>
        </w:rPr>
      </w:pPr>
    </w:p>
    <w:p w14:paraId="79BF8B37" w14:textId="77777777" w:rsidR="000A6B58" w:rsidRDefault="000A6B58">
      <w:pPr>
        <w:pStyle w:val="BodyText"/>
        <w:rPr>
          <w:sz w:val="20"/>
        </w:rPr>
      </w:pPr>
    </w:p>
    <w:p w14:paraId="444CBC82" w14:textId="77777777" w:rsidR="000A6B58" w:rsidRDefault="000A6B58">
      <w:pPr>
        <w:pStyle w:val="BodyText"/>
        <w:rPr>
          <w:sz w:val="20"/>
        </w:rPr>
      </w:pPr>
    </w:p>
    <w:p w14:paraId="4EE8A70F" w14:textId="77777777" w:rsidR="000A6B58" w:rsidRDefault="000A6B58">
      <w:pPr>
        <w:pStyle w:val="BodyText"/>
        <w:rPr>
          <w:sz w:val="20"/>
        </w:rPr>
      </w:pPr>
    </w:p>
    <w:p w14:paraId="4E5DD080" w14:textId="77777777" w:rsidR="000A6B58" w:rsidRDefault="000A6B58">
      <w:pPr>
        <w:pStyle w:val="BodyText"/>
        <w:spacing w:before="6"/>
        <w:rPr>
          <w:sz w:val="22"/>
        </w:rPr>
      </w:pPr>
    </w:p>
    <w:p w14:paraId="0014A77B" w14:textId="77777777" w:rsidR="000A6B58" w:rsidRDefault="000A6B58">
      <w:pPr>
        <w:sectPr w:rsidR="000A6B58" w:rsidSect="00D46E5F">
          <w:pgSz w:w="11910" w:h="16840"/>
          <w:pgMar w:top="940" w:right="960" w:bottom="280" w:left="980" w:header="720" w:footer="720" w:gutter="0"/>
          <w:pgNumType w:fmt="lowerRoman"/>
          <w:cols w:space="720"/>
        </w:sectPr>
      </w:pPr>
    </w:p>
    <w:p w14:paraId="3369B928" w14:textId="77777777" w:rsidR="000A6B58" w:rsidRDefault="000610D0">
      <w:pPr>
        <w:spacing w:before="101"/>
        <w:ind w:left="337"/>
        <w:rPr>
          <w:sz w:val="24"/>
        </w:rPr>
      </w:pP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79F0F218" w14:textId="127E3169" w:rsidR="000A6B58" w:rsidRPr="00D23E88" w:rsidRDefault="00A229DC">
      <w:pPr>
        <w:pStyle w:val="Heading4"/>
        <w:ind w:left="283"/>
        <w:rPr>
          <w:color w:val="000000" w:themeColor="text1"/>
        </w:rPr>
      </w:pPr>
      <w:r w:rsidRPr="00A229DC">
        <w:rPr>
          <w:color w:val="000000" w:themeColor="text1"/>
        </w:rPr>
        <w:t>MD. HASIBUL HASAN</w:t>
      </w:r>
    </w:p>
    <w:p w14:paraId="2B8483E6" w14:textId="6B73C1C9" w:rsidR="000A6B58" w:rsidRPr="00D23E88" w:rsidRDefault="00A229DC">
      <w:pPr>
        <w:spacing w:before="19"/>
        <w:ind w:left="283"/>
        <w:rPr>
          <w:i/>
          <w:color w:val="000000" w:themeColor="text1"/>
          <w:sz w:val="24"/>
        </w:rPr>
      </w:pPr>
      <w:r>
        <w:rPr>
          <w:i/>
          <w:color w:val="000000" w:themeColor="text1"/>
          <w:sz w:val="24"/>
        </w:rPr>
        <w:t>Assistant Professor and</w:t>
      </w:r>
      <w:r w:rsidR="000610D0" w:rsidRPr="00D23E88">
        <w:rPr>
          <w:i/>
          <w:color w:val="000000" w:themeColor="text1"/>
          <w:spacing w:val="8"/>
          <w:sz w:val="24"/>
        </w:rPr>
        <w:t xml:space="preserve"> </w:t>
      </w:r>
      <w:r w:rsidR="000610D0" w:rsidRPr="00D23E88">
        <w:rPr>
          <w:i/>
          <w:color w:val="000000" w:themeColor="text1"/>
          <w:sz w:val="24"/>
        </w:rPr>
        <w:t>Supervisor</w:t>
      </w:r>
    </w:p>
    <w:p w14:paraId="15C4C7BA" w14:textId="77777777" w:rsidR="000A6B58" w:rsidRDefault="000610D0">
      <w:pPr>
        <w:pStyle w:val="BodyText"/>
        <w:spacing w:before="18"/>
        <w:ind w:left="283"/>
      </w:pPr>
      <w:r>
        <w:t>Department</w:t>
      </w:r>
      <w:r>
        <w:rPr>
          <w:spacing w:val="11"/>
        </w:rPr>
        <w:t xml:space="preserve"> </w:t>
      </w:r>
      <w:r>
        <w:t>of</w:t>
      </w:r>
      <w:r>
        <w:rPr>
          <w:spacing w:val="11"/>
        </w:rPr>
        <w:t xml:space="preserve"> </w:t>
      </w:r>
      <w:r>
        <w:t>Computer</w:t>
      </w:r>
      <w:r>
        <w:rPr>
          <w:spacing w:val="12"/>
        </w:rPr>
        <w:t xml:space="preserve"> </w:t>
      </w:r>
      <w:r>
        <w:t>Science</w:t>
      </w:r>
    </w:p>
    <w:p w14:paraId="392EF4C0" w14:textId="77777777" w:rsidR="000A6B58" w:rsidRDefault="000610D0">
      <w:pPr>
        <w:pStyle w:val="BodyText"/>
        <w:spacing w:before="19"/>
        <w:ind w:left="283"/>
      </w:pPr>
      <w:r>
        <w:t>American</w:t>
      </w:r>
      <w:r>
        <w:rPr>
          <w:spacing w:val="18"/>
        </w:rPr>
        <w:t xml:space="preserve"> </w:t>
      </w:r>
      <w:r>
        <w:t>International</w:t>
      </w:r>
      <w:r>
        <w:rPr>
          <w:spacing w:val="18"/>
        </w:rPr>
        <w:t xml:space="preserve"> </w:t>
      </w:r>
      <w:r>
        <w:t>University-Bangladesh</w:t>
      </w:r>
    </w:p>
    <w:p w14:paraId="59703CD8" w14:textId="77777777" w:rsidR="000A6B58" w:rsidRDefault="000610D0">
      <w:pPr>
        <w:spacing w:before="101"/>
        <w:ind w:left="257"/>
        <w:rPr>
          <w:sz w:val="24"/>
        </w:rPr>
      </w:pPr>
      <w:r>
        <w:br w:type="column"/>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41DB152B" w14:textId="32010C00" w:rsidR="000A6B58" w:rsidRPr="00D23E88" w:rsidRDefault="00A229DC">
      <w:pPr>
        <w:pStyle w:val="Heading4"/>
        <w:ind w:left="203"/>
        <w:rPr>
          <w:color w:val="000000" w:themeColor="text1"/>
        </w:rPr>
      </w:pPr>
      <w:r w:rsidRPr="00A229DC">
        <w:rPr>
          <w:color w:val="000000" w:themeColor="text1"/>
        </w:rPr>
        <w:t>ISRAT JAHAN MOURI</w:t>
      </w:r>
    </w:p>
    <w:p w14:paraId="0CC7DF47" w14:textId="71A8665A" w:rsidR="000A6B58" w:rsidRPr="00D23E88" w:rsidRDefault="00A229DC">
      <w:pPr>
        <w:spacing w:before="19"/>
        <w:ind w:left="203"/>
        <w:rPr>
          <w:i/>
          <w:color w:val="000000" w:themeColor="text1"/>
          <w:sz w:val="24"/>
        </w:rPr>
      </w:pPr>
      <w:r>
        <w:rPr>
          <w:i/>
          <w:color w:val="000000" w:themeColor="text1"/>
          <w:sz w:val="24"/>
        </w:rPr>
        <w:t>Assistant Professor and</w:t>
      </w:r>
      <w:r w:rsidR="000610D0" w:rsidRPr="00D23E88">
        <w:rPr>
          <w:i/>
          <w:color w:val="000000" w:themeColor="text1"/>
          <w:spacing w:val="7"/>
          <w:sz w:val="24"/>
        </w:rPr>
        <w:t xml:space="preserve"> </w:t>
      </w:r>
      <w:r w:rsidR="000610D0" w:rsidRPr="00D23E88">
        <w:rPr>
          <w:i/>
          <w:color w:val="000000" w:themeColor="text1"/>
          <w:sz w:val="24"/>
        </w:rPr>
        <w:t>External</w:t>
      </w:r>
    </w:p>
    <w:p w14:paraId="6ACD534C" w14:textId="77777777" w:rsidR="000A6B58" w:rsidRDefault="000610D0">
      <w:pPr>
        <w:pStyle w:val="BodyText"/>
        <w:spacing w:before="18"/>
        <w:ind w:left="203"/>
      </w:pPr>
      <w:r>
        <w:t>Department</w:t>
      </w:r>
      <w:r>
        <w:rPr>
          <w:spacing w:val="11"/>
        </w:rPr>
        <w:t xml:space="preserve"> </w:t>
      </w:r>
      <w:r>
        <w:t>of</w:t>
      </w:r>
      <w:r>
        <w:rPr>
          <w:spacing w:val="11"/>
        </w:rPr>
        <w:t xml:space="preserve"> </w:t>
      </w:r>
      <w:r>
        <w:t>Computer</w:t>
      </w:r>
      <w:r>
        <w:rPr>
          <w:spacing w:val="12"/>
        </w:rPr>
        <w:t xml:space="preserve"> </w:t>
      </w:r>
      <w:r>
        <w:t>Science</w:t>
      </w:r>
    </w:p>
    <w:p w14:paraId="620186C4" w14:textId="77777777" w:rsidR="000A6B58" w:rsidRDefault="000610D0">
      <w:pPr>
        <w:pStyle w:val="BodyText"/>
        <w:spacing w:before="19"/>
        <w:ind w:left="203"/>
      </w:pPr>
      <w:r>
        <w:t>American</w:t>
      </w:r>
      <w:r>
        <w:rPr>
          <w:spacing w:val="17"/>
        </w:rPr>
        <w:t xml:space="preserve"> </w:t>
      </w:r>
      <w:r>
        <w:t>International</w:t>
      </w:r>
      <w:r>
        <w:rPr>
          <w:spacing w:val="18"/>
        </w:rPr>
        <w:t xml:space="preserve"> </w:t>
      </w:r>
      <w:r>
        <w:t>University-Bangladesh</w:t>
      </w:r>
    </w:p>
    <w:p w14:paraId="6F9BE64A" w14:textId="77777777" w:rsidR="000A6B58" w:rsidRDefault="000A6B58">
      <w:pPr>
        <w:sectPr w:rsidR="000A6B58">
          <w:type w:val="continuous"/>
          <w:pgSz w:w="11910" w:h="16840"/>
          <w:pgMar w:top="1120" w:right="960" w:bottom="280" w:left="980" w:header="720" w:footer="720" w:gutter="0"/>
          <w:cols w:num="2" w:space="720" w:equalWidth="0">
            <w:col w:w="4852" w:space="40"/>
            <w:col w:w="5078"/>
          </w:cols>
        </w:sectPr>
      </w:pPr>
    </w:p>
    <w:p w14:paraId="4ADEA3F6" w14:textId="77777777" w:rsidR="000A6B58" w:rsidRDefault="000A6B58">
      <w:pPr>
        <w:pStyle w:val="BodyText"/>
        <w:rPr>
          <w:sz w:val="20"/>
        </w:rPr>
      </w:pPr>
    </w:p>
    <w:p w14:paraId="5A44F09A" w14:textId="77777777" w:rsidR="000A6B58" w:rsidRDefault="000A6B58">
      <w:pPr>
        <w:pStyle w:val="BodyText"/>
        <w:rPr>
          <w:sz w:val="20"/>
        </w:rPr>
      </w:pPr>
    </w:p>
    <w:p w14:paraId="21CF34CA" w14:textId="77777777" w:rsidR="000A6B58" w:rsidRDefault="000A6B58">
      <w:pPr>
        <w:pStyle w:val="BodyText"/>
        <w:rPr>
          <w:sz w:val="20"/>
        </w:rPr>
      </w:pPr>
    </w:p>
    <w:p w14:paraId="2528F1FE" w14:textId="77777777" w:rsidR="000A6B58" w:rsidRDefault="000A6B58">
      <w:pPr>
        <w:pStyle w:val="BodyText"/>
        <w:rPr>
          <w:sz w:val="20"/>
        </w:rPr>
      </w:pPr>
    </w:p>
    <w:p w14:paraId="2ED85120" w14:textId="77777777" w:rsidR="000A6B58" w:rsidRDefault="000A6B58">
      <w:pPr>
        <w:pStyle w:val="BodyText"/>
        <w:rPr>
          <w:sz w:val="20"/>
        </w:rPr>
      </w:pPr>
    </w:p>
    <w:p w14:paraId="3BAD06C7" w14:textId="77777777" w:rsidR="000A6B58" w:rsidRDefault="000A6B58">
      <w:pPr>
        <w:pStyle w:val="BodyText"/>
        <w:rPr>
          <w:sz w:val="20"/>
        </w:rPr>
      </w:pPr>
    </w:p>
    <w:p w14:paraId="77E9C513" w14:textId="77777777" w:rsidR="000A6B58" w:rsidRDefault="000A6B58">
      <w:pPr>
        <w:pStyle w:val="BodyText"/>
        <w:rPr>
          <w:sz w:val="20"/>
        </w:rPr>
      </w:pPr>
    </w:p>
    <w:p w14:paraId="5E3A605D" w14:textId="77777777" w:rsidR="000A6B58" w:rsidRDefault="000A6B58">
      <w:pPr>
        <w:pStyle w:val="BodyText"/>
        <w:rPr>
          <w:sz w:val="20"/>
        </w:rPr>
      </w:pPr>
    </w:p>
    <w:p w14:paraId="008FB05F" w14:textId="77777777" w:rsidR="000A6B58" w:rsidRDefault="000A6B58">
      <w:pPr>
        <w:pStyle w:val="BodyText"/>
        <w:spacing w:before="11"/>
        <w:rPr>
          <w:sz w:val="26"/>
        </w:rPr>
      </w:pPr>
    </w:p>
    <w:p w14:paraId="236DE529" w14:textId="77777777" w:rsidR="000A6B58" w:rsidRDefault="000A6B58">
      <w:pPr>
        <w:rPr>
          <w:sz w:val="26"/>
        </w:rPr>
        <w:sectPr w:rsidR="000A6B58">
          <w:type w:val="continuous"/>
          <w:pgSz w:w="11910" w:h="16840"/>
          <w:pgMar w:top="1120" w:right="960" w:bottom="280" w:left="980" w:header="720" w:footer="720" w:gutter="0"/>
          <w:cols w:space="720"/>
        </w:sectPr>
      </w:pPr>
    </w:p>
    <w:p w14:paraId="49FD15A9" w14:textId="77777777" w:rsidR="000A6B58" w:rsidRDefault="000610D0">
      <w:pPr>
        <w:spacing w:before="101"/>
        <w:ind w:left="367"/>
        <w:rPr>
          <w:sz w:val="24"/>
        </w:rPr>
      </w:pP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02FF3F0B" w14:textId="77777777" w:rsidR="00A229DC" w:rsidRDefault="00A229DC" w:rsidP="00A229DC">
      <w:pPr>
        <w:pStyle w:val="Heading4"/>
        <w:ind w:left="283"/>
        <w:rPr>
          <w:color w:val="000000" w:themeColor="text1"/>
        </w:rPr>
      </w:pPr>
      <w:r>
        <w:rPr>
          <w:color w:val="000000" w:themeColor="text1"/>
        </w:rPr>
        <w:t xml:space="preserve">DR. </w:t>
      </w:r>
      <w:proofErr w:type="spellStart"/>
      <w:r>
        <w:rPr>
          <w:color w:val="000000" w:themeColor="text1"/>
        </w:rPr>
        <w:t>Akinul</w:t>
      </w:r>
      <w:proofErr w:type="spellEnd"/>
      <w:r>
        <w:rPr>
          <w:color w:val="000000" w:themeColor="text1"/>
        </w:rPr>
        <w:t xml:space="preserve"> Islam </w:t>
      </w:r>
      <w:proofErr w:type="spellStart"/>
      <w:r>
        <w:rPr>
          <w:color w:val="000000" w:themeColor="text1"/>
        </w:rPr>
        <w:t>Jony</w:t>
      </w:r>
      <w:proofErr w:type="spellEnd"/>
    </w:p>
    <w:p w14:paraId="3D221DA5" w14:textId="537541F7" w:rsidR="000A6B58" w:rsidRPr="00D23E88" w:rsidRDefault="00A229DC" w:rsidP="00A229DC">
      <w:pPr>
        <w:spacing w:before="18"/>
        <w:ind w:left="283"/>
        <w:rPr>
          <w:i/>
          <w:color w:val="FF0000"/>
          <w:sz w:val="24"/>
        </w:rPr>
      </w:pPr>
      <w:r>
        <w:rPr>
          <w:i/>
          <w:color w:val="000000" w:themeColor="text1"/>
          <w:sz w:val="24"/>
        </w:rPr>
        <w:t>Associate Professor</w:t>
      </w:r>
      <w:r>
        <w:rPr>
          <w:i/>
          <w:color w:val="000000" w:themeColor="text1"/>
          <w:spacing w:val="6"/>
          <w:sz w:val="24"/>
        </w:rPr>
        <w:t xml:space="preserve"> </w:t>
      </w:r>
      <w:r>
        <w:rPr>
          <w:i/>
          <w:color w:val="000000" w:themeColor="text1"/>
          <w:sz w:val="24"/>
        </w:rPr>
        <w:t>&amp;</w:t>
      </w:r>
      <w:r>
        <w:rPr>
          <w:i/>
          <w:color w:val="000000" w:themeColor="text1"/>
          <w:spacing w:val="7"/>
          <w:sz w:val="24"/>
        </w:rPr>
        <w:t xml:space="preserve"> </w:t>
      </w:r>
      <w:r>
        <w:rPr>
          <w:i/>
          <w:color w:val="000000" w:themeColor="text1"/>
          <w:sz w:val="24"/>
        </w:rPr>
        <w:t>Head</w:t>
      </w:r>
      <w:r>
        <w:rPr>
          <w:i/>
          <w:color w:val="000000" w:themeColor="text1"/>
          <w:spacing w:val="7"/>
          <w:sz w:val="24"/>
        </w:rPr>
        <w:t xml:space="preserve"> </w:t>
      </w:r>
      <w:r>
        <w:rPr>
          <w:i/>
          <w:sz w:val="24"/>
        </w:rPr>
        <w:t>Undergraduate</w:t>
      </w:r>
    </w:p>
    <w:p w14:paraId="60D811FD" w14:textId="77777777" w:rsidR="000A6B58" w:rsidRDefault="000610D0">
      <w:pPr>
        <w:pStyle w:val="BodyText"/>
        <w:spacing w:before="19"/>
        <w:ind w:left="283"/>
      </w:pPr>
      <w:r>
        <w:t>Department</w:t>
      </w:r>
      <w:r>
        <w:rPr>
          <w:spacing w:val="11"/>
        </w:rPr>
        <w:t xml:space="preserve"> </w:t>
      </w:r>
      <w:r>
        <w:t>of</w:t>
      </w:r>
      <w:r>
        <w:rPr>
          <w:spacing w:val="11"/>
        </w:rPr>
        <w:t xml:space="preserve"> </w:t>
      </w:r>
      <w:r>
        <w:t>Computer</w:t>
      </w:r>
      <w:r>
        <w:rPr>
          <w:spacing w:val="12"/>
        </w:rPr>
        <w:t xml:space="preserve"> </w:t>
      </w:r>
      <w:r>
        <w:t>Science</w:t>
      </w:r>
    </w:p>
    <w:p w14:paraId="5C3708F3" w14:textId="77777777" w:rsidR="000A6B58" w:rsidRDefault="000610D0">
      <w:pPr>
        <w:pStyle w:val="BodyText"/>
        <w:spacing w:before="19"/>
        <w:ind w:left="283"/>
      </w:pPr>
      <w:r>
        <w:t>American</w:t>
      </w:r>
      <w:r>
        <w:rPr>
          <w:spacing w:val="18"/>
        </w:rPr>
        <w:t xml:space="preserve"> </w:t>
      </w:r>
      <w:r>
        <w:t>International</w:t>
      </w:r>
      <w:r>
        <w:rPr>
          <w:spacing w:val="18"/>
        </w:rPr>
        <w:t xml:space="preserve"> </w:t>
      </w:r>
      <w:r>
        <w:t>University-Bangladesh</w:t>
      </w:r>
    </w:p>
    <w:p w14:paraId="465F3DA6" w14:textId="77777777" w:rsidR="000A6B58" w:rsidRDefault="000610D0">
      <w:pPr>
        <w:spacing w:before="101"/>
        <w:ind w:left="288"/>
        <w:rPr>
          <w:sz w:val="24"/>
        </w:rPr>
      </w:pPr>
      <w:r>
        <w:br w:type="column"/>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1302BB38" w14:textId="77777777" w:rsidR="00A229DC" w:rsidRDefault="00A229DC" w:rsidP="00A229DC">
      <w:pPr>
        <w:pStyle w:val="Heading4"/>
        <w:ind w:left="203"/>
      </w:pPr>
      <w:proofErr w:type="spellStart"/>
      <w:r>
        <w:t>Mashiour</w:t>
      </w:r>
      <w:proofErr w:type="spellEnd"/>
      <w:r>
        <w:t xml:space="preserve"> Rahman</w:t>
      </w:r>
    </w:p>
    <w:p w14:paraId="26DF20D8" w14:textId="77777777" w:rsidR="000A6B58" w:rsidRDefault="000610D0">
      <w:pPr>
        <w:spacing w:before="18"/>
        <w:ind w:left="203"/>
        <w:rPr>
          <w:i/>
          <w:sz w:val="24"/>
        </w:rPr>
      </w:pPr>
      <w:r>
        <w:rPr>
          <w:i/>
          <w:sz w:val="24"/>
        </w:rPr>
        <w:t>Dean</w:t>
      </w:r>
    </w:p>
    <w:p w14:paraId="58FBD7A2" w14:textId="77777777" w:rsidR="000A6B58" w:rsidRDefault="000610D0">
      <w:pPr>
        <w:pStyle w:val="BodyText"/>
        <w:spacing w:before="19" w:line="256" w:lineRule="auto"/>
        <w:ind w:left="203"/>
      </w:pPr>
      <w:r>
        <w:t>Faculty</w:t>
      </w:r>
      <w:r>
        <w:rPr>
          <w:spacing w:val="7"/>
        </w:rPr>
        <w:t xml:space="preserve"> </w:t>
      </w:r>
      <w:r>
        <w:t>of</w:t>
      </w:r>
      <w:r>
        <w:rPr>
          <w:spacing w:val="7"/>
        </w:rPr>
        <w:t xml:space="preserve"> </w:t>
      </w:r>
      <w:r>
        <w:t>Science</w:t>
      </w:r>
      <w:r>
        <w:rPr>
          <w:spacing w:val="7"/>
        </w:rPr>
        <w:t xml:space="preserve"> </w:t>
      </w:r>
      <w:r>
        <w:t>&amp;</w:t>
      </w:r>
      <w:r>
        <w:rPr>
          <w:spacing w:val="7"/>
        </w:rPr>
        <w:t xml:space="preserve"> </w:t>
      </w:r>
      <w:r>
        <w:t>Information</w:t>
      </w:r>
      <w:r>
        <w:rPr>
          <w:spacing w:val="7"/>
        </w:rPr>
        <w:t xml:space="preserve"> </w:t>
      </w:r>
      <w:r>
        <w:t>Technology</w:t>
      </w:r>
      <w:r>
        <w:rPr>
          <w:spacing w:val="1"/>
        </w:rPr>
        <w:t xml:space="preserve"> </w:t>
      </w:r>
      <w:r>
        <w:t>American</w:t>
      </w:r>
      <w:r>
        <w:rPr>
          <w:spacing w:val="19"/>
        </w:rPr>
        <w:t xml:space="preserve"> </w:t>
      </w:r>
      <w:r>
        <w:t>International</w:t>
      </w:r>
      <w:r>
        <w:rPr>
          <w:spacing w:val="19"/>
        </w:rPr>
        <w:t xml:space="preserve"> </w:t>
      </w:r>
      <w:r>
        <w:t>University-Bangladesh</w:t>
      </w:r>
    </w:p>
    <w:p w14:paraId="508C4189" w14:textId="77777777" w:rsidR="000A6B58" w:rsidRDefault="000A6B58">
      <w:pPr>
        <w:spacing w:line="256" w:lineRule="auto"/>
        <w:sectPr w:rsidR="000A6B58">
          <w:type w:val="continuous"/>
          <w:pgSz w:w="11910" w:h="16840"/>
          <w:pgMar w:top="1120" w:right="960" w:bottom="280" w:left="980" w:header="720" w:footer="720" w:gutter="0"/>
          <w:cols w:num="2" w:space="720" w:equalWidth="0">
            <w:col w:w="4852" w:space="40"/>
            <w:col w:w="5078"/>
          </w:cols>
        </w:sectPr>
      </w:pPr>
    </w:p>
    <w:p w14:paraId="2FBAFCE3" w14:textId="77777777" w:rsidR="000A6B58" w:rsidRDefault="000A6B58">
      <w:pPr>
        <w:pStyle w:val="BodyText"/>
        <w:rPr>
          <w:sz w:val="20"/>
        </w:rPr>
      </w:pPr>
    </w:p>
    <w:p w14:paraId="33845B52" w14:textId="77777777" w:rsidR="000A6B58" w:rsidRDefault="000A6B58">
      <w:pPr>
        <w:pStyle w:val="BodyText"/>
        <w:rPr>
          <w:sz w:val="20"/>
        </w:rPr>
      </w:pPr>
    </w:p>
    <w:p w14:paraId="77B01DDF" w14:textId="77777777" w:rsidR="000A6B58" w:rsidRDefault="000A6B58">
      <w:pPr>
        <w:pStyle w:val="BodyText"/>
        <w:rPr>
          <w:sz w:val="20"/>
        </w:rPr>
      </w:pPr>
    </w:p>
    <w:p w14:paraId="3A76DFFC" w14:textId="77777777" w:rsidR="000A6B58" w:rsidRDefault="000A6B58">
      <w:pPr>
        <w:pStyle w:val="BodyText"/>
        <w:rPr>
          <w:sz w:val="20"/>
        </w:rPr>
      </w:pPr>
    </w:p>
    <w:p w14:paraId="7D7B96A4" w14:textId="77777777" w:rsidR="000A6B58" w:rsidRDefault="000A6B58">
      <w:pPr>
        <w:pStyle w:val="BodyText"/>
        <w:rPr>
          <w:sz w:val="20"/>
        </w:rPr>
      </w:pPr>
    </w:p>
    <w:p w14:paraId="094F1874" w14:textId="77777777" w:rsidR="000A6B58" w:rsidRDefault="000A6B58">
      <w:pPr>
        <w:pStyle w:val="BodyText"/>
        <w:rPr>
          <w:sz w:val="20"/>
        </w:rPr>
      </w:pPr>
    </w:p>
    <w:p w14:paraId="3A69CBD2" w14:textId="77777777" w:rsidR="000A6B58" w:rsidRDefault="000A6B58">
      <w:pPr>
        <w:pStyle w:val="BodyText"/>
        <w:rPr>
          <w:sz w:val="20"/>
        </w:rPr>
      </w:pPr>
    </w:p>
    <w:p w14:paraId="07BCFB2E" w14:textId="77777777" w:rsidR="000A6B58" w:rsidRDefault="000A6B58">
      <w:pPr>
        <w:pStyle w:val="BodyText"/>
        <w:rPr>
          <w:sz w:val="20"/>
        </w:rPr>
      </w:pPr>
    </w:p>
    <w:p w14:paraId="77FCB68D" w14:textId="77777777" w:rsidR="000A6B58" w:rsidRDefault="000A6B58">
      <w:pPr>
        <w:pStyle w:val="BodyText"/>
        <w:spacing w:before="2"/>
        <w:rPr>
          <w:sz w:val="25"/>
        </w:rPr>
      </w:pPr>
    </w:p>
    <w:p w14:paraId="34F42AD2" w14:textId="77777777" w:rsidR="000A6B58" w:rsidRDefault="000610D0">
      <w:pPr>
        <w:spacing w:before="102"/>
        <w:ind w:left="1385" w:right="1344"/>
        <w:jc w:val="center"/>
        <w:rPr>
          <w:sz w:val="24"/>
        </w:rPr>
      </w:pP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3"/>
          <w:sz w:val="24"/>
        </w:rPr>
        <w:t xml:space="preserve"> </w:t>
      </w:r>
      <w:r>
        <w:rPr>
          <w:sz w:val="24"/>
        </w:rPr>
        <w:t>.</w:t>
      </w:r>
      <w:r>
        <w:rPr>
          <w:spacing w:val="-13"/>
          <w:sz w:val="24"/>
        </w:rPr>
        <w:t xml:space="preserve"> </w:t>
      </w:r>
      <w:r>
        <w:rPr>
          <w:sz w:val="24"/>
        </w:rPr>
        <w:t>.</w:t>
      </w:r>
      <w:r>
        <w:rPr>
          <w:spacing w:val="-13"/>
          <w:sz w:val="24"/>
        </w:rPr>
        <w:t xml:space="preserve"> </w:t>
      </w:r>
      <w:r>
        <w:rPr>
          <w:sz w:val="24"/>
        </w:rPr>
        <w:t>.</w:t>
      </w:r>
    </w:p>
    <w:p w14:paraId="161B8DD6" w14:textId="77777777" w:rsidR="000A6B58" w:rsidRDefault="000610D0">
      <w:pPr>
        <w:pStyle w:val="Heading4"/>
        <w:spacing w:before="18"/>
        <w:ind w:left="1367" w:right="1384"/>
        <w:jc w:val="center"/>
      </w:pPr>
      <w:r>
        <w:t>Dr.</w:t>
      </w:r>
      <w:r>
        <w:rPr>
          <w:spacing w:val="18"/>
        </w:rPr>
        <w:t xml:space="preserve"> </w:t>
      </w:r>
      <w:r>
        <w:t>Carmen</w:t>
      </w:r>
      <w:r>
        <w:rPr>
          <w:spacing w:val="3"/>
        </w:rPr>
        <w:t xml:space="preserve"> </w:t>
      </w:r>
      <w:r>
        <w:t>Z.</w:t>
      </w:r>
      <w:r>
        <w:rPr>
          <w:spacing w:val="3"/>
        </w:rPr>
        <w:t xml:space="preserve"> </w:t>
      </w:r>
      <w:proofErr w:type="spellStart"/>
      <w:r>
        <w:t>Lamagna</w:t>
      </w:r>
      <w:proofErr w:type="spellEnd"/>
    </w:p>
    <w:p w14:paraId="3A1D1286" w14:textId="77777777" w:rsidR="000A6B58" w:rsidRDefault="000610D0">
      <w:pPr>
        <w:pStyle w:val="BodyText"/>
        <w:spacing w:before="19"/>
        <w:ind w:left="1367" w:right="1384"/>
        <w:jc w:val="center"/>
      </w:pPr>
      <w:r>
        <w:t>Vice</w:t>
      </w:r>
      <w:r>
        <w:rPr>
          <w:spacing w:val="4"/>
        </w:rPr>
        <w:t xml:space="preserve"> </w:t>
      </w:r>
      <w:r>
        <w:t>Chancellor</w:t>
      </w:r>
    </w:p>
    <w:p w14:paraId="085C78F9" w14:textId="77777777" w:rsidR="000A6B58" w:rsidRDefault="000610D0">
      <w:pPr>
        <w:pStyle w:val="BodyText"/>
        <w:spacing w:before="19"/>
        <w:ind w:left="1367" w:right="1384"/>
        <w:jc w:val="center"/>
      </w:pPr>
      <w:r>
        <w:t>American</w:t>
      </w:r>
      <w:r>
        <w:rPr>
          <w:spacing w:val="17"/>
        </w:rPr>
        <w:t xml:space="preserve"> </w:t>
      </w:r>
      <w:r>
        <w:t>International</w:t>
      </w:r>
      <w:r>
        <w:rPr>
          <w:spacing w:val="18"/>
        </w:rPr>
        <w:t xml:space="preserve"> </w:t>
      </w:r>
      <w:r>
        <w:t>University-Bangladesh</w:t>
      </w:r>
    </w:p>
    <w:p w14:paraId="5E999736" w14:textId="77777777" w:rsidR="000A6B58" w:rsidRDefault="000A6B58">
      <w:pPr>
        <w:jc w:val="center"/>
        <w:sectPr w:rsidR="000A6B58">
          <w:type w:val="continuous"/>
          <w:pgSz w:w="11910" w:h="16840"/>
          <w:pgMar w:top="1120" w:right="960" w:bottom="280" w:left="980" w:header="720" w:footer="720" w:gutter="0"/>
          <w:cols w:space="720"/>
        </w:sectPr>
      </w:pPr>
    </w:p>
    <w:p w14:paraId="55C6B94B" w14:textId="77777777" w:rsidR="000A6B58" w:rsidRDefault="000610D0">
      <w:pPr>
        <w:pStyle w:val="Heading2"/>
        <w:spacing w:before="0"/>
      </w:pPr>
      <w:bookmarkStart w:id="5" w:name="_Toc76225901"/>
      <w:r>
        <w:lastRenderedPageBreak/>
        <w:t>Contributions</w:t>
      </w:r>
      <w:r>
        <w:rPr>
          <w:spacing w:val="10"/>
        </w:rPr>
        <w:t xml:space="preserve"> </w:t>
      </w:r>
      <w:r>
        <w:t>by</w:t>
      </w:r>
      <w:r>
        <w:rPr>
          <w:spacing w:val="9"/>
        </w:rPr>
        <w:t xml:space="preserve"> </w:t>
      </w:r>
      <w:r>
        <w:t>authors</w:t>
      </w:r>
      <w:r>
        <w:rPr>
          <w:spacing w:val="10"/>
        </w:rPr>
        <w:t xml:space="preserve"> </w:t>
      </w:r>
      <w:r>
        <w:t>to</w:t>
      </w:r>
      <w:r>
        <w:rPr>
          <w:spacing w:val="10"/>
        </w:rPr>
        <w:t xml:space="preserve"> </w:t>
      </w:r>
      <w:r>
        <w:t>the</w:t>
      </w:r>
      <w:r>
        <w:rPr>
          <w:spacing w:val="10"/>
        </w:rPr>
        <w:t xml:space="preserve"> </w:t>
      </w:r>
      <w:r>
        <w:t>thesis</w:t>
      </w:r>
      <w:bookmarkEnd w:id="5"/>
    </w:p>
    <w:p w14:paraId="43BF597F" w14:textId="4897FFA1" w:rsidR="000A6B58" w:rsidRDefault="000610D0">
      <w:pPr>
        <w:pStyle w:val="BodyText"/>
        <w:spacing w:before="315" w:line="326" w:lineRule="auto"/>
        <w:ind w:left="161" w:right="138"/>
        <w:jc w:val="both"/>
      </w:pPr>
      <w:r>
        <w:t xml:space="preserve">List the significant and substantial inputs made by </w:t>
      </w:r>
      <w:r w:rsidR="007D28BC">
        <w:t>different</w:t>
      </w:r>
      <w:r>
        <w:t xml:space="preserve"> authors to this research, work and writing</w:t>
      </w:r>
      <w:r>
        <w:rPr>
          <w:spacing w:val="-57"/>
        </w:rPr>
        <w:t xml:space="preserve"> </w:t>
      </w:r>
      <w:r>
        <w:t>represented and/or reported in the thesis. These could include significant contributions to: the conception and design of the project; non-routine technical work; analysis and interpretation of research</w:t>
      </w:r>
      <w:r>
        <w:rPr>
          <w:spacing w:val="-57"/>
        </w:rPr>
        <w:t xml:space="preserve"> </w:t>
      </w:r>
      <w:r>
        <w:rPr>
          <w:w w:val="95"/>
        </w:rPr>
        <w:t>data;</w:t>
      </w:r>
      <w:r>
        <w:rPr>
          <w:spacing w:val="6"/>
          <w:w w:val="95"/>
        </w:rPr>
        <w:t xml:space="preserve"> </w:t>
      </w:r>
      <w:r>
        <w:rPr>
          <w:w w:val="95"/>
        </w:rPr>
        <w:t>drafting</w:t>
      </w:r>
      <w:r>
        <w:rPr>
          <w:spacing w:val="2"/>
          <w:w w:val="95"/>
        </w:rPr>
        <w:t xml:space="preserve"> </w:t>
      </w:r>
      <w:r>
        <w:rPr>
          <w:w w:val="95"/>
        </w:rPr>
        <w:t>significant</w:t>
      </w:r>
      <w:r>
        <w:rPr>
          <w:spacing w:val="2"/>
          <w:w w:val="95"/>
        </w:rPr>
        <w:t xml:space="preserve"> </w:t>
      </w:r>
      <w:r>
        <w:rPr>
          <w:w w:val="95"/>
        </w:rPr>
        <w:t>parts</w:t>
      </w:r>
      <w:r>
        <w:rPr>
          <w:spacing w:val="1"/>
          <w:w w:val="95"/>
        </w:rPr>
        <w:t xml:space="preserve"> </w:t>
      </w:r>
      <w:r>
        <w:rPr>
          <w:w w:val="95"/>
        </w:rPr>
        <w:t>of</w:t>
      </w:r>
      <w:r>
        <w:rPr>
          <w:spacing w:val="2"/>
          <w:w w:val="95"/>
        </w:rPr>
        <w:t xml:space="preserve"> </w:t>
      </w:r>
      <w:r>
        <w:rPr>
          <w:w w:val="95"/>
        </w:rPr>
        <w:t>the</w:t>
      </w:r>
      <w:r>
        <w:rPr>
          <w:spacing w:val="2"/>
          <w:w w:val="95"/>
        </w:rPr>
        <w:t xml:space="preserve"> </w:t>
      </w:r>
      <w:r>
        <w:rPr>
          <w:w w:val="95"/>
        </w:rPr>
        <w:t>work</w:t>
      </w:r>
      <w:r>
        <w:rPr>
          <w:spacing w:val="2"/>
          <w:w w:val="95"/>
        </w:rPr>
        <w:t xml:space="preserve"> </w:t>
      </w:r>
      <w:r>
        <w:rPr>
          <w:w w:val="95"/>
        </w:rPr>
        <w:t>or</w:t>
      </w:r>
      <w:r>
        <w:rPr>
          <w:spacing w:val="1"/>
          <w:w w:val="95"/>
        </w:rPr>
        <w:t xml:space="preserve"> </w:t>
      </w:r>
      <w:r>
        <w:rPr>
          <w:w w:val="95"/>
        </w:rPr>
        <w:t>critically</w:t>
      </w:r>
      <w:r>
        <w:rPr>
          <w:spacing w:val="2"/>
          <w:w w:val="95"/>
        </w:rPr>
        <w:t xml:space="preserve"> </w:t>
      </w:r>
      <w:r>
        <w:rPr>
          <w:w w:val="95"/>
        </w:rPr>
        <w:t>revising</w:t>
      </w:r>
      <w:r>
        <w:rPr>
          <w:spacing w:val="2"/>
          <w:w w:val="95"/>
        </w:rPr>
        <w:t xml:space="preserve"> </w:t>
      </w:r>
      <w:r>
        <w:rPr>
          <w:w w:val="95"/>
        </w:rPr>
        <w:t>it</w:t>
      </w:r>
      <w:r>
        <w:rPr>
          <w:spacing w:val="2"/>
          <w:w w:val="95"/>
        </w:rPr>
        <w:t xml:space="preserve"> </w:t>
      </w:r>
      <w:r>
        <w:rPr>
          <w:w w:val="95"/>
        </w:rPr>
        <w:t>so</w:t>
      </w:r>
      <w:r>
        <w:rPr>
          <w:spacing w:val="1"/>
          <w:w w:val="95"/>
        </w:rPr>
        <w:t xml:space="preserve"> </w:t>
      </w:r>
      <w:r>
        <w:rPr>
          <w:w w:val="95"/>
        </w:rPr>
        <w:t>as</w:t>
      </w:r>
      <w:r>
        <w:rPr>
          <w:spacing w:val="2"/>
          <w:w w:val="95"/>
        </w:rPr>
        <w:t xml:space="preserve"> </w:t>
      </w:r>
      <w:r>
        <w:rPr>
          <w:w w:val="95"/>
        </w:rPr>
        <w:t>to</w:t>
      </w:r>
      <w:r>
        <w:rPr>
          <w:spacing w:val="2"/>
          <w:w w:val="95"/>
        </w:rPr>
        <w:t xml:space="preserve"> </w:t>
      </w:r>
      <w:r>
        <w:rPr>
          <w:w w:val="95"/>
        </w:rPr>
        <w:t>contribute</w:t>
      </w:r>
      <w:r>
        <w:rPr>
          <w:spacing w:val="2"/>
          <w:w w:val="95"/>
        </w:rPr>
        <w:t xml:space="preserve"> </w:t>
      </w:r>
      <w:r>
        <w:rPr>
          <w:w w:val="95"/>
        </w:rPr>
        <w:t>to</w:t>
      </w:r>
      <w:r>
        <w:rPr>
          <w:spacing w:val="1"/>
          <w:w w:val="95"/>
        </w:rPr>
        <w:t xml:space="preserve"> </w:t>
      </w:r>
      <w:r>
        <w:rPr>
          <w:w w:val="95"/>
        </w:rPr>
        <w:t>the</w:t>
      </w:r>
      <w:r>
        <w:rPr>
          <w:spacing w:val="2"/>
          <w:w w:val="95"/>
        </w:rPr>
        <w:t xml:space="preserve"> </w:t>
      </w:r>
      <w:r>
        <w:rPr>
          <w:w w:val="95"/>
        </w:rPr>
        <w:t>interpretation.</w:t>
      </w:r>
    </w:p>
    <w:tbl>
      <w:tblPr>
        <w:tblStyle w:val="TableGrid"/>
        <w:tblW w:w="0" w:type="auto"/>
        <w:jc w:val="center"/>
        <w:tblLook w:val="04A0" w:firstRow="1" w:lastRow="0" w:firstColumn="1" w:lastColumn="0" w:noHBand="0" w:noVBand="1"/>
      </w:tblPr>
      <w:tblGrid>
        <w:gridCol w:w="2611"/>
        <w:gridCol w:w="1144"/>
        <w:gridCol w:w="1144"/>
        <w:gridCol w:w="1144"/>
        <w:gridCol w:w="1144"/>
        <w:gridCol w:w="785"/>
      </w:tblGrid>
      <w:tr w:rsidR="007D28BC" w14:paraId="75A42496" w14:textId="77777777" w:rsidTr="007D28BC">
        <w:trPr>
          <w:cantSplit/>
          <w:trHeight w:val="1895"/>
          <w:jc w:val="center"/>
        </w:trPr>
        <w:tc>
          <w:tcPr>
            <w:tcW w:w="0" w:type="auto"/>
            <w:tcBorders>
              <w:top w:val="nil"/>
              <w:left w:val="nil"/>
              <w:bottom w:val="nil"/>
              <w:right w:val="nil"/>
            </w:tcBorders>
          </w:tcPr>
          <w:p w14:paraId="3140158A" w14:textId="77777777" w:rsidR="007D28BC" w:rsidRDefault="007D28BC" w:rsidP="00C470F6">
            <w:pPr>
              <w:spacing w:line="326" w:lineRule="auto"/>
              <w:jc w:val="both"/>
            </w:pPr>
          </w:p>
        </w:tc>
        <w:tc>
          <w:tcPr>
            <w:tcW w:w="0" w:type="auto"/>
            <w:tcBorders>
              <w:top w:val="nil"/>
              <w:left w:val="nil"/>
              <w:bottom w:val="single" w:sz="4" w:space="0" w:color="auto"/>
              <w:right w:val="nil"/>
            </w:tcBorders>
            <w:textDirection w:val="btLr"/>
            <w:vAlign w:val="center"/>
          </w:tcPr>
          <w:p w14:paraId="02872BAC" w14:textId="2421A59D" w:rsidR="007D28BC" w:rsidRPr="00637F8B" w:rsidRDefault="007D28BC" w:rsidP="007D28BC">
            <w:pPr>
              <w:spacing w:line="326" w:lineRule="auto"/>
              <w:ind w:left="113" w:right="113"/>
              <w:rPr>
                <w:b/>
                <w:bCs/>
              </w:rPr>
            </w:pPr>
            <w:r w:rsidRPr="00637F8B">
              <w:rPr>
                <w:b/>
                <w:bCs/>
              </w:rPr>
              <w:t>Full Name</w:t>
            </w:r>
          </w:p>
        </w:tc>
        <w:tc>
          <w:tcPr>
            <w:tcW w:w="0" w:type="auto"/>
            <w:tcBorders>
              <w:top w:val="nil"/>
              <w:left w:val="nil"/>
              <w:bottom w:val="single" w:sz="4" w:space="0" w:color="auto"/>
              <w:right w:val="nil"/>
            </w:tcBorders>
            <w:textDirection w:val="btLr"/>
            <w:vAlign w:val="center"/>
          </w:tcPr>
          <w:p w14:paraId="16A3257A" w14:textId="39DB352D" w:rsidR="007D28BC" w:rsidRPr="00637F8B" w:rsidRDefault="007D28BC" w:rsidP="007D28BC">
            <w:pPr>
              <w:spacing w:line="326" w:lineRule="auto"/>
              <w:ind w:left="113" w:right="113"/>
              <w:rPr>
                <w:b/>
                <w:bCs/>
              </w:rPr>
            </w:pPr>
            <w:r w:rsidRPr="00637F8B">
              <w:rPr>
                <w:b/>
                <w:bCs/>
              </w:rPr>
              <w:t>Full Name</w:t>
            </w:r>
          </w:p>
        </w:tc>
        <w:tc>
          <w:tcPr>
            <w:tcW w:w="0" w:type="auto"/>
            <w:tcBorders>
              <w:top w:val="nil"/>
              <w:left w:val="nil"/>
              <w:bottom w:val="single" w:sz="4" w:space="0" w:color="auto"/>
              <w:right w:val="nil"/>
            </w:tcBorders>
            <w:textDirection w:val="btLr"/>
            <w:vAlign w:val="center"/>
          </w:tcPr>
          <w:p w14:paraId="0BE17173" w14:textId="2993E195" w:rsidR="007D28BC" w:rsidRPr="00637F8B" w:rsidRDefault="007D28BC" w:rsidP="007D28BC">
            <w:pPr>
              <w:spacing w:line="326" w:lineRule="auto"/>
              <w:ind w:left="113" w:right="113"/>
              <w:rPr>
                <w:b/>
                <w:bCs/>
              </w:rPr>
            </w:pPr>
            <w:r w:rsidRPr="00637F8B">
              <w:rPr>
                <w:b/>
                <w:bCs/>
              </w:rPr>
              <w:t>Full Name</w:t>
            </w:r>
          </w:p>
        </w:tc>
        <w:tc>
          <w:tcPr>
            <w:tcW w:w="0" w:type="auto"/>
            <w:tcBorders>
              <w:top w:val="nil"/>
              <w:left w:val="nil"/>
              <w:bottom w:val="single" w:sz="4" w:space="0" w:color="auto"/>
              <w:right w:val="nil"/>
            </w:tcBorders>
            <w:textDirection w:val="btLr"/>
            <w:vAlign w:val="center"/>
          </w:tcPr>
          <w:p w14:paraId="62C9EEC4" w14:textId="2941C9A0" w:rsidR="007D28BC" w:rsidRPr="00637F8B" w:rsidRDefault="007D28BC" w:rsidP="007D28BC">
            <w:pPr>
              <w:spacing w:line="326" w:lineRule="auto"/>
              <w:ind w:left="113" w:right="113"/>
              <w:rPr>
                <w:b/>
                <w:bCs/>
              </w:rPr>
            </w:pPr>
            <w:r w:rsidRPr="00637F8B">
              <w:rPr>
                <w:b/>
                <w:bCs/>
              </w:rPr>
              <w:t>Full Name</w:t>
            </w:r>
          </w:p>
        </w:tc>
        <w:tc>
          <w:tcPr>
            <w:tcW w:w="0" w:type="auto"/>
            <w:vMerge w:val="restart"/>
            <w:tcBorders>
              <w:top w:val="nil"/>
              <w:left w:val="nil"/>
              <w:bottom w:val="nil"/>
              <w:right w:val="nil"/>
            </w:tcBorders>
            <w:textDirection w:val="btLr"/>
            <w:vAlign w:val="center"/>
          </w:tcPr>
          <w:p w14:paraId="77D9B290" w14:textId="0CD03E1B" w:rsidR="007D28BC" w:rsidRPr="00637F8B" w:rsidRDefault="007D28BC" w:rsidP="007D28BC">
            <w:pPr>
              <w:spacing w:line="326" w:lineRule="auto"/>
              <w:ind w:left="113" w:right="113"/>
              <w:rPr>
                <w:b/>
                <w:bCs/>
              </w:rPr>
            </w:pPr>
            <w:r w:rsidRPr="00637F8B">
              <w:rPr>
                <w:b/>
                <w:bCs/>
              </w:rPr>
              <w:t>Contribution (%)</w:t>
            </w:r>
          </w:p>
        </w:tc>
      </w:tr>
      <w:tr w:rsidR="007D28BC" w14:paraId="65FF55E6" w14:textId="77777777" w:rsidTr="007D28BC">
        <w:trPr>
          <w:jc w:val="center"/>
        </w:trPr>
        <w:tc>
          <w:tcPr>
            <w:tcW w:w="0" w:type="auto"/>
            <w:tcBorders>
              <w:top w:val="nil"/>
              <w:left w:val="nil"/>
              <w:bottom w:val="nil"/>
              <w:right w:val="single" w:sz="4" w:space="0" w:color="auto"/>
            </w:tcBorders>
          </w:tcPr>
          <w:p w14:paraId="351C8C73" w14:textId="77777777" w:rsidR="007D28BC" w:rsidRDefault="007D28BC" w:rsidP="007D28BC">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2344D84B" w14:textId="173C03EB" w:rsidR="007D28BC" w:rsidRPr="00B736D5" w:rsidRDefault="007D28BC" w:rsidP="007D28BC">
            <w:pPr>
              <w:spacing w:line="326" w:lineRule="auto"/>
              <w:jc w:val="center"/>
              <w:rPr>
                <w:i/>
                <w:iCs/>
              </w:rPr>
            </w:pPr>
            <w:r w:rsidRPr="00B736D5">
              <w:rPr>
                <w:i/>
                <w:iCs/>
              </w:rPr>
              <w:t>xx-</w:t>
            </w:r>
            <w:proofErr w:type="spellStart"/>
            <w:r w:rsidRPr="00B736D5">
              <w:rPr>
                <w:i/>
                <w:iCs/>
              </w:rPr>
              <w:t>xxxxx</w:t>
            </w:r>
            <w:proofErr w:type="spellEnd"/>
            <w:r w:rsidRPr="00B736D5">
              <w:rPr>
                <w:i/>
                <w:iCs/>
              </w:rPr>
              <w:t>-x</w:t>
            </w:r>
          </w:p>
        </w:tc>
        <w:tc>
          <w:tcPr>
            <w:tcW w:w="0" w:type="auto"/>
            <w:tcBorders>
              <w:top w:val="single" w:sz="4" w:space="0" w:color="auto"/>
              <w:left w:val="single" w:sz="4" w:space="0" w:color="auto"/>
              <w:bottom w:val="single" w:sz="4" w:space="0" w:color="auto"/>
              <w:right w:val="single" w:sz="4" w:space="0" w:color="auto"/>
            </w:tcBorders>
            <w:vAlign w:val="center"/>
          </w:tcPr>
          <w:p w14:paraId="232A77C9" w14:textId="746F1241" w:rsidR="007D28BC" w:rsidRPr="00B736D5" w:rsidRDefault="007D28BC" w:rsidP="007D28BC">
            <w:pPr>
              <w:spacing w:line="326" w:lineRule="auto"/>
              <w:jc w:val="center"/>
              <w:rPr>
                <w:i/>
                <w:iCs/>
              </w:rPr>
            </w:pPr>
            <w:r w:rsidRPr="00B736D5">
              <w:rPr>
                <w:i/>
                <w:iCs/>
              </w:rPr>
              <w:t>xx-</w:t>
            </w:r>
            <w:proofErr w:type="spellStart"/>
            <w:r w:rsidRPr="00B736D5">
              <w:rPr>
                <w:i/>
                <w:iCs/>
              </w:rPr>
              <w:t>xxxxx</w:t>
            </w:r>
            <w:proofErr w:type="spellEnd"/>
            <w:r w:rsidRPr="00B736D5">
              <w:rPr>
                <w:i/>
                <w:iCs/>
              </w:rPr>
              <w:t>-x</w:t>
            </w:r>
          </w:p>
        </w:tc>
        <w:tc>
          <w:tcPr>
            <w:tcW w:w="0" w:type="auto"/>
            <w:tcBorders>
              <w:top w:val="single" w:sz="4" w:space="0" w:color="auto"/>
              <w:left w:val="single" w:sz="4" w:space="0" w:color="auto"/>
              <w:bottom w:val="single" w:sz="4" w:space="0" w:color="auto"/>
              <w:right w:val="single" w:sz="4" w:space="0" w:color="auto"/>
            </w:tcBorders>
            <w:vAlign w:val="center"/>
          </w:tcPr>
          <w:p w14:paraId="2F4218E3" w14:textId="641C372E" w:rsidR="007D28BC" w:rsidRPr="00B736D5" w:rsidRDefault="007D28BC" w:rsidP="007D28BC">
            <w:pPr>
              <w:spacing w:line="326" w:lineRule="auto"/>
              <w:jc w:val="center"/>
              <w:rPr>
                <w:i/>
                <w:iCs/>
              </w:rPr>
            </w:pPr>
            <w:r w:rsidRPr="00B736D5">
              <w:rPr>
                <w:i/>
                <w:iCs/>
              </w:rPr>
              <w:t>xx-</w:t>
            </w:r>
            <w:proofErr w:type="spellStart"/>
            <w:r w:rsidRPr="00B736D5">
              <w:rPr>
                <w:i/>
                <w:iCs/>
              </w:rPr>
              <w:t>xxxxx</w:t>
            </w:r>
            <w:proofErr w:type="spellEnd"/>
            <w:r w:rsidRPr="00B736D5">
              <w:rPr>
                <w:i/>
                <w:iCs/>
              </w:rPr>
              <w:t>-x</w:t>
            </w:r>
          </w:p>
        </w:tc>
        <w:tc>
          <w:tcPr>
            <w:tcW w:w="0" w:type="auto"/>
            <w:tcBorders>
              <w:top w:val="single" w:sz="4" w:space="0" w:color="auto"/>
              <w:left w:val="single" w:sz="4" w:space="0" w:color="auto"/>
              <w:bottom w:val="single" w:sz="4" w:space="0" w:color="auto"/>
              <w:right w:val="single" w:sz="4" w:space="0" w:color="auto"/>
            </w:tcBorders>
            <w:vAlign w:val="center"/>
          </w:tcPr>
          <w:p w14:paraId="15C17F27" w14:textId="297DCB62" w:rsidR="007D28BC" w:rsidRPr="00B736D5" w:rsidRDefault="007D28BC" w:rsidP="007D28BC">
            <w:pPr>
              <w:spacing w:line="326" w:lineRule="auto"/>
              <w:jc w:val="center"/>
              <w:rPr>
                <w:i/>
                <w:iCs/>
              </w:rPr>
            </w:pPr>
            <w:r w:rsidRPr="00B736D5">
              <w:rPr>
                <w:i/>
                <w:iCs/>
              </w:rPr>
              <w:t>xx-</w:t>
            </w:r>
            <w:proofErr w:type="spellStart"/>
            <w:r w:rsidRPr="00B736D5">
              <w:rPr>
                <w:i/>
                <w:iCs/>
              </w:rPr>
              <w:t>xxxxx</w:t>
            </w:r>
            <w:proofErr w:type="spellEnd"/>
            <w:r w:rsidRPr="00B736D5">
              <w:rPr>
                <w:i/>
                <w:iCs/>
              </w:rPr>
              <w:t>-x</w:t>
            </w:r>
          </w:p>
        </w:tc>
        <w:tc>
          <w:tcPr>
            <w:tcW w:w="0" w:type="auto"/>
            <w:vMerge/>
            <w:tcBorders>
              <w:top w:val="nil"/>
              <w:left w:val="single" w:sz="4" w:space="0" w:color="auto"/>
              <w:bottom w:val="single" w:sz="4" w:space="0" w:color="auto"/>
              <w:right w:val="nil"/>
            </w:tcBorders>
          </w:tcPr>
          <w:p w14:paraId="3B37C7F8" w14:textId="77777777" w:rsidR="007D28BC" w:rsidRDefault="007D28BC" w:rsidP="007D28BC">
            <w:pPr>
              <w:spacing w:line="326" w:lineRule="auto"/>
              <w:jc w:val="both"/>
            </w:pPr>
          </w:p>
        </w:tc>
      </w:tr>
      <w:tr w:rsidR="007D28BC" w14:paraId="046F3A04" w14:textId="77777777" w:rsidTr="007D28BC">
        <w:trPr>
          <w:jc w:val="center"/>
        </w:trPr>
        <w:tc>
          <w:tcPr>
            <w:tcW w:w="0" w:type="auto"/>
            <w:tcBorders>
              <w:top w:val="nil"/>
              <w:left w:val="nil"/>
              <w:bottom w:val="nil"/>
              <w:right w:val="single" w:sz="4" w:space="0" w:color="auto"/>
            </w:tcBorders>
            <w:vAlign w:val="center"/>
          </w:tcPr>
          <w:p w14:paraId="0F8F4C79" w14:textId="444ED8AE" w:rsidR="007D28BC" w:rsidRDefault="007D28BC" w:rsidP="007D28BC">
            <w:pPr>
              <w:spacing w:line="326" w:lineRule="auto"/>
              <w:jc w:val="right"/>
            </w:pPr>
            <w:r w:rsidRPr="001845AF">
              <w:t>Conceptualization</w:t>
            </w:r>
          </w:p>
        </w:tc>
        <w:tc>
          <w:tcPr>
            <w:tcW w:w="0" w:type="auto"/>
            <w:tcBorders>
              <w:top w:val="single" w:sz="4" w:space="0" w:color="auto"/>
              <w:left w:val="single" w:sz="4" w:space="0" w:color="auto"/>
            </w:tcBorders>
          </w:tcPr>
          <w:p w14:paraId="0775715D" w14:textId="77777777" w:rsidR="007D28BC" w:rsidRDefault="007D28BC" w:rsidP="007D28BC">
            <w:pPr>
              <w:spacing w:line="326" w:lineRule="auto"/>
              <w:jc w:val="both"/>
            </w:pPr>
          </w:p>
        </w:tc>
        <w:tc>
          <w:tcPr>
            <w:tcW w:w="0" w:type="auto"/>
            <w:tcBorders>
              <w:top w:val="single" w:sz="4" w:space="0" w:color="auto"/>
            </w:tcBorders>
          </w:tcPr>
          <w:p w14:paraId="3F8AA120" w14:textId="77777777" w:rsidR="007D28BC" w:rsidRDefault="007D28BC" w:rsidP="007D28BC">
            <w:pPr>
              <w:spacing w:line="326" w:lineRule="auto"/>
              <w:jc w:val="both"/>
            </w:pPr>
          </w:p>
        </w:tc>
        <w:tc>
          <w:tcPr>
            <w:tcW w:w="0" w:type="auto"/>
            <w:tcBorders>
              <w:top w:val="single" w:sz="4" w:space="0" w:color="auto"/>
            </w:tcBorders>
          </w:tcPr>
          <w:p w14:paraId="44542623" w14:textId="77777777" w:rsidR="007D28BC" w:rsidRDefault="007D28BC" w:rsidP="007D28BC">
            <w:pPr>
              <w:spacing w:line="326" w:lineRule="auto"/>
              <w:jc w:val="both"/>
            </w:pPr>
          </w:p>
        </w:tc>
        <w:tc>
          <w:tcPr>
            <w:tcW w:w="0" w:type="auto"/>
            <w:tcBorders>
              <w:top w:val="single" w:sz="4" w:space="0" w:color="auto"/>
            </w:tcBorders>
          </w:tcPr>
          <w:p w14:paraId="6B47DA90" w14:textId="77777777" w:rsidR="007D28BC" w:rsidRDefault="007D28BC" w:rsidP="007D28BC">
            <w:pPr>
              <w:spacing w:line="326" w:lineRule="auto"/>
              <w:jc w:val="both"/>
            </w:pPr>
          </w:p>
        </w:tc>
        <w:tc>
          <w:tcPr>
            <w:tcW w:w="0" w:type="auto"/>
            <w:tcBorders>
              <w:top w:val="single" w:sz="4" w:space="0" w:color="auto"/>
            </w:tcBorders>
          </w:tcPr>
          <w:p w14:paraId="3E98BBF3" w14:textId="2AC4F755" w:rsidR="007D28BC" w:rsidRDefault="007D28BC" w:rsidP="007D28BC">
            <w:pPr>
              <w:spacing w:line="326" w:lineRule="auto"/>
              <w:jc w:val="both"/>
            </w:pPr>
            <w:r>
              <w:t>100 %</w:t>
            </w:r>
          </w:p>
        </w:tc>
      </w:tr>
      <w:tr w:rsidR="007D28BC" w14:paraId="5E77C5CB" w14:textId="77777777" w:rsidTr="007D28BC">
        <w:trPr>
          <w:jc w:val="center"/>
        </w:trPr>
        <w:tc>
          <w:tcPr>
            <w:tcW w:w="0" w:type="auto"/>
            <w:tcBorders>
              <w:top w:val="nil"/>
              <w:left w:val="nil"/>
              <w:bottom w:val="nil"/>
              <w:right w:val="single" w:sz="4" w:space="0" w:color="auto"/>
            </w:tcBorders>
            <w:vAlign w:val="center"/>
          </w:tcPr>
          <w:p w14:paraId="3A114BAC" w14:textId="1FDB6594" w:rsidR="007D28BC" w:rsidRDefault="007D28BC" w:rsidP="007D28BC">
            <w:pPr>
              <w:spacing w:line="326" w:lineRule="auto"/>
              <w:jc w:val="right"/>
            </w:pPr>
            <w:r w:rsidRPr="001845AF">
              <w:t>Data curation</w:t>
            </w:r>
          </w:p>
        </w:tc>
        <w:tc>
          <w:tcPr>
            <w:tcW w:w="0" w:type="auto"/>
            <w:tcBorders>
              <w:left w:val="single" w:sz="4" w:space="0" w:color="auto"/>
            </w:tcBorders>
          </w:tcPr>
          <w:p w14:paraId="4490E35F" w14:textId="77777777" w:rsidR="007D28BC" w:rsidRDefault="007D28BC" w:rsidP="007D28BC">
            <w:pPr>
              <w:spacing w:line="326" w:lineRule="auto"/>
              <w:jc w:val="both"/>
            </w:pPr>
          </w:p>
        </w:tc>
        <w:tc>
          <w:tcPr>
            <w:tcW w:w="0" w:type="auto"/>
          </w:tcPr>
          <w:p w14:paraId="056F7DD8" w14:textId="77777777" w:rsidR="007D28BC" w:rsidRDefault="007D28BC" w:rsidP="007D28BC">
            <w:pPr>
              <w:spacing w:line="326" w:lineRule="auto"/>
              <w:jc w:val="both"/>
            </w:pPr>
          </w:p>
        </w:tc>
        <w:tc>
          <w:tcPr>
            <w:tcW w:w="0" w:type="auto"/>
          </w:tcPr>
          <w:p w14:paraId="213B8224" w14:textId="77777777" w:rsidR="007D28BC" w:rsidRDefault="007D28BC" w:rsidP="007D28BC">
            <w:pPr>
              <w:spacing w:line="326" w:lineRule="auto"/>
              <w:jc w:val="both"/>
            </w:pPr>
          </w:p>
        </w:tc>
        <w:tc>
          <w:tcPr>
            <w:tcW w:w="0" w:type="auto"/>
          </w:tcPr>
          <w:p w14:paraId="02FC5B2D" w14:textId="77777777" w:rsidR="007D28BC" w:rsidRDefault="007D28BC" w:rsidP="007D28BC">
            <w:pPr>
              <w:spacing w:line="326" w:lineRule="auto"/>
              <w:jc w:val="both"/>
            </w:pPr>
          </w:p>
        </w:tc>
        <w:tc>
          <w:tcPr>
            <w:tcW w:w="0" w:type="auto"/>
          </w:tcPr>
          <w:p w14:paraId="26427463" w14:textId="33675986" w:rsidR="007D28BC" w:rsidRDefault="007D28BC" w:rsidP="007D28BC">
            <w:pPr>
              <w:spacing w:line="326" w:lineRule="auto"/>
              <w:jc w:val="both"/>
            </w:pPr>
            <w:r w:rsidRPr="009A4429">
              <w:t>100 %</w:t>
            </w:r>
          </w:p>
        </w:tc>
      </w:tr>
      <w:tr w:rsidR="007D28BC" w14:paraId="3E903E1A" w14:textId="77777777" w:rsidTr="007D28BC">
        <w:trPr>
          <w:jc w:val="center"/>
        </w:trPr>
        <w:tc>
          <w:tcPr>
            <w:tcW w:w="0" w:type="auto"/>
            <w:tcBorders>
              <w:top w:val="nil"/>
              <w:left w:val="nil"/>
              <w:bottom w:val="nil"/>
              <w:right w:val="single" w:sz="4" w:space="0" w:color="auto"/>
            </w:tcBorders>
            <w:vAlign w:val="center"/>
          </w:tcPr>
          <w:p w14:paraId="33EBE6B2" w14:textId="3ED4947D" w:rsidR="007D28BC" w:rsidRDefault="007D28BC" w:rsidP="007D28BC">
            <w:pPr>
              <w:spacing w:line="326" w:lineRule="auto"/>
              <w:jc w:val="right"/>
            </w:pPr>
            <w:r w:rsidRPr="001845AF">
              <w:t>Formal analysis</w:t>
            </w:r>
          </w:p>
        </w:tc>
        <w:tc>
          <w:tcPr>
            <w:tcW w:w="0" w:type="auto"/>
            <w:tcBorders>
              <w:left w:val="single" w:sz="4" w:space="0" w:color="auto"/>
            </w:tcBorders>
          </w:tcPr>
          <w:p w14:paraId="7BFE0E5B" w14:textId="77777777" w:rsidR="007D28BC" w:rsidRDefault="007D28BC" w:rsidP="007D28BC">
            <w:pPr>
              <w:spacing w:line="326" w:lineRule="auto"/>
              <w:jc w:val="both"/>
            </w:pPr>
          </w:p>
        </w:tc>
        <w:tc>
          <w:tcPr>
            <w:tcW w:w="0" w:type="auto"/>
          </w:tcPr>
          <w:p w14:paraId="5C79B523" w14:textId="77777777" w:rsidR="007D28BC" w:rsidRDefault="007D28BC" w:rsidP="007D28BC">
            <w:pPr>
              <w:spacing w:line="326" w:lineRule="auto"/>
              <w:jc w:val="both"/>
            </w:pPr>
          </w:p>
        </w:tc>
        <w:tc>
          <w:tcPr>
            <w:tcW w:w="0" w:type="auto"/>
          </w:tcPr>
          <w:p w14:paraId="4426F820" w14:textId="77777777" w:rsidR="007D28BC" w:rsidRDefault="007D28BC" w:rsidP="007D28BC">
            <w:pPr>
              <w:spacing w:line="326" w:lineRule="auto"/>
              <w:jc w:val="both"/>
            </w:pPr>
          </w:p>
        </w:tc>
        <w:tc>
          <w:tcPr>
            <w:tcW w:w="0" w:type="auto"/>
          </w:tcPr>
          <w:p w14:paraId="2609B97F" w14:textId="77777777" w:rsidR="007D28BC" w:rsidRDefault="007D28BC" w:rsidP="007D28BC">
            <w:pPr>
              <w:spacing w:line="326" w:lineRule="auto"/>
              <w:jc w:val="both"/>
            </w:pPr>
          </w:p>
        </w:tc>
        <w:tc>
          <w:tcPr>
            <w:tcW w:w="0" w:type="auto"/>
          </w:tcPr>
          <w:p w14:paraId="5E1DF6C1" w14:textId="1EE227B9" w:rsidR="007D28BC" w:rsidRDefault="007D28BC" w:rsidP="007D28BC">
            <w:pPr>
              <w:spacing w:line="326" w:lineRule="auto"/>
              <w:jc w:val="both"/>
            </w:pPr>
            <w:r w:rsidRPr="009A4429">
              <w:t>100 %</w:t>
            </w:r>
          </w:p>
        </w:tc>
      </w:tr>
      <w:tr w:rsidR="007D28BC" w14:paraId="593A2A95" w14:textId="77777777" w:rsidTr="007D28BC">
        <w:trPr>
          <w:jc w:val="center"/>
        </w:trPr>
        <w:tc>
          <w:tcPr>
            <w:tcW w:w="0" w:type="auto"/>
            <w:tcBorders>
              <w:top w:val="nil"/>
              <w:left w:val="nil"/>
              <w:bottom w:val="nil"/>
              <w:right w:val="single" w:sz="4" w:space="0" w:color="auto"/>
            </w:tcBorders>
            <w:vAlign w:val="center"/>
          </w:tcPr>
          <w:p w14:paraId="3EAB4C2E" w14:textId="7C516250" w:rsidR="007D28BC" w:rsidRDefault="007D28BC" w:rsidP="007D28BC">
            <w:pPr>
              <w:spacing w:line="326" w:lineRule="auto"/>
              <w:jc w:val="right"/>
            </w:pPr>
            <w:r w:rsidRPr="001845AF">
              <w:t>Investigation</w:t>
            </w:r>
          </w:p>
        </w:tc>
        <w:tc>
          <w:tcPr>
            <w:tcW w:w="0" w:type="auto"/>
            <w:tcBorders>
              <w:left w:val="single" w:sz="4" w:space="0" w:color="auto"/>
            </w:tcBorders>
          </w:tcPr>
          <w:p w14:paraId="4C96474B" w14:textId="77777777" w:rsidR="007D28BC" w:rsidRDefault="007D28BC" w:rsidP="007D28BC">
            <w:pPr>
              <w:spacing w:line="326" w:lineRule="auto"/>
              <w:jc w:val="both"/>
            </w:pPr>
          </w:p>
        </w:tc>
        <w:tc>
          <w:tcPr>
            <w:tcW w:w="0" w:type="auto"/>
          </w:tcPr>
          <w:p w14:paraId="3C39E622" w14:textId="77777777" w:rsidR="007D28BC" w:rsidRDefault="007D28BC" w:rsidP="007D28BC">
            <w:pPr>
              <w:spacing w:line="326" w:lineRule="auto"/>
              <w:jc w:val="both"/>
            </w:pPr>
          </w:p>
        </w:tc>
        <w:tc>
          <w:tcPr>
            <w:tcW w:w="0" w:type="auto"/>
          </w:tcPr>
          <w:p w14:paraId="143E70AF" w14:textId="77777777" w:rsidR="007D28BC" w:rsidRDefault="007D28BC" w:rsidP="007D28BC">
            <w:pPr>
              <w:spacing w:line="326" w:lineRule="auto"/>
              <w:jc w:val="both"/>
            </w:pPr>
          </w:p>
        </w:tc>
        <w:tc>
          <w:tcPr>
            <w:tcW w:w="0" w:type="auto"/>
          </w:tcPr>
          <w:p w14:paraId="3A75A43E" w14:textId="77777777" w:rsidR="007D28BC" w:rsidRDefault="007D28BC" w:rsidP="007D28BC">
            <w:pPr>
              <w:spacing w:line="326" w:lineRule="auto"/>
              <w:jc w:val="both"/>
            </w:pPr>
          </w:p>
        </w:tc>
        <w:tc>
          <w:tcPr>
            <w:tcW w:w="0" w:type="auto"/>
          </w:tcPr>
          <w:p w14:paraId="4E2AC0FB" w14:textId="651AA6F7" w:rsidR="007D28BC" w:rsidRDefault="007D28BC" w:rsidP="007D28BC">
            <w:pPr>
              <w:spacing w:line="326" w:lineRule="auto"/>
              <w:jc w:val="both"/>
            </w:pPr>
            <w:r w:rsidRPr="009A4429">
              <w:t>100 %</w:t>
            </w:r>
          </w:p>
        </w:tc>
      </w:tr>
      <w:tr w:rsidR="007D28BC" w14:paraId="6F8769A9" w14:textId="77777777" w:rsidTr="007D28BC">
        <w:trPr>
          <w:jc w:val="center"/>
        </w:trPr>
        <w:tc>
          <w:tcPr>
            <w:tcW w:w="0" w:type="auto"/>
            <w:tcBorders>
              <w:top w:val="nil"/>
              <w:left w:val="nil"/>
              <w:bottom w:val="nil"/>
              <w:right w:val="single" w:sz="4" w:space="0" w:color="auto"/>
            </w:tcBorders>
            <w:vAlign w:val="center"/>
          </w:tcPr>
          <w:p w14:paraId="27808852" w14:textId="59358E46" w:rsidR="007D28BC" w:rsidRDefault="007D28BC" w:rsidP="007D28BC">
            <w:pPr>
              <w:spacing w:line="326" w:lineRule="auto"/>
              <w:jc w:val="right"/>
            </w:pPr>
            <w:r w:rsidRPr="001845AF">
              <w:t>Methodology</w:t>
            </w:r>
          </w:p>
        </w:tc>
        <w:tc>
          <w:tcPr>
            <w:tcW w:w="0" w:type="auto"/>
            <w:tcBorders>
              <w:left w:val="single" w:sz="4" w:space="0" w:color="auto"/>
            </w:tcBorders>
          </w:tcPr>
          <w:p w14:paraId="08FA84BD" w14:textId="77777777" w:rsidR="007D28BC" w:rsidRDefault="007D28BC" w:rsidP="007D28BC">
            <w:pPr>
              <w:spacing w:line="326" w:lineRule="auto"/>
              <w:jc w:val="both"/>
            </w:pPr>
          </w:p>
        </w:tc>
        <w:tc>
          <w:tcPr>
            <w:tcW w:w="0" w:type="auto"/>
          </w:tcPr>
          <w:p w14:paraId="0DC2FD10" w14:textId="77777777" w:rsidR="007D28BC" w:rsidRDefault="007D28BC" w:rsidP="007D28BC">
            <w:pPr>
              <w:spacing w:line="326" w:lineRule="auto"/>
              <w:jc w:val="both"/>
            </w:pPr>
          </w:p>
        </w:tc>
        <w:tc>
          <w:tcPr>
            <w:tcW w:w="0" w:type="auto"/>
          </w:tcPr>
          <w:p w14:paraId="0C72FD59" w14:textId="77777777" w:rsidR="007D28BC" w:rsidRDefault="007D28BC" w:rsidP="007D28BC">
            <w:pPr>
              <w:spacing w:line="326" w:lineRule="auto"/>
              <w:jc w:val="both"/>
            </w:pPr>
          </w:p>
        </w:tc>
        <w:tc>
          <w:tcPr>
            <w:tcW w:w="0" w:type="auto"/>
          </w:tcPr>
          <w:p w14:paraId="326DEB17" w14:textId="77777777" w:rsidR="007D28BC" w:rsidRDefault="007D28BC" w:rsidP="007D28BC">
            <w:pPr>
              <w:spacing w:line="326" w:lineRule="auto"/>
              <w:jc w:val="both"/>
            </w:pPr>
          </w:p>
        </w:tc>
        <w:tc>
          <w:tcPr>
            <w:tcW w:w="0" w:type="auto"/>
          </w:tcPr>
          <w:p w14:paraId="3DE0AE31" w14:textId="4A844BDD" w:rsidR="007D28BC" w:rsidRDefault="007D28BC" w:rsidP="007D28BC">
            <w:pPr>
              <w:spacing w:line="326" w:lineRule="auto"/>
              <w:jc w:val="both"/>
            </w:pPr>
            <w:r w:rsidRPr="009A4429">
              <w:t>100 %</w:t>
            </w:r>
          </w:p>
        </w:tc>
      </w:tr>
      <w:tr w:rsidR="006E7970" w14:paraId="7664D22F" w14:textId="77777777" w:rsidTr="007D28BC">
        <w:trPr>
          <w:jc w:val="center"/>
        </w:trPr>
        <w:tc>
          <w:tcPr>
            <w:tcW w:w="0" w:type="auto"/>
            <w:tcBorders>
              <w:top w:val="nil"/>
              <w:left w:val="nil"/>
              <w:bottom w:val="nil"/>
              <w:right w:val="single" w:sz="4" w:space="0" w:color="auto"/>
            </w:tcBorders>
            <w:vAlign w:val="center"/>
          </w:tcPr>
          <w:p w14:paraId="7B30CC1A" w14:textId="0947C077" w:rsidR="006E7970" w:rsidRPr="001845AF" w:rsidRDefault="006E7970" w:rsidP="007D28BC">
            <w:pPr>
              <w:spacing w:line="326" w:lineRule="auto"/>
              <w:jc w:val="right"/>
            </w:pPr>
            <w:r>
              <w:t>Implementation</w:t>
            </w:r>
          </w:p>
        </w:tc>
        <w:tc>
          <w:tcPr>
            <w:tcW w:w="0" w:type="auto"/>
            <w:tcBorders>
              <w:left w:val="single" w:sz="4" w:space="0" w:color="auto"/>
            </w:tcBorders>
          </w:tcPr>
          <w:p w14:paraId="1A13058C" w14:textId="77777777" w:rsidR="006E7970" w:rsidRDefault="006E7970" w:rsidP="007D28BC">
            <w:pPr>
              <w:spacing w:line="326" w:lineRule="auto"/>
              <w:jc w:val="both"/>
            </w:pPr>
          </w:p>
        </w:tc>
        <w:tc>
          <w:tcPr>
            <w:tcW w:w="0" w:type="auto"/>
          </w:tcPr>
          <w:p w14:paraId="66C88853" w14:textId="77777777" w:rsidR="006E7970" w:rsidRDefault="006E7970" w:rsidP="007D28BC">
            <w:pPr>
              <w:spacing w:line="326" w:lineRule="auto"/>
              <w:jc w:val="both"/>
            </w:pPr>
          </w:p>
        </w:tc>
        <w:tc>
          <w:tcPr>
            <w:tcW w:w="0" w:type="auto"/>
          </w:tcPr>
          <w:p w14:paraId="3622C865" w14:textId="77777777" w:rsidR="006E7970" w:rsidRDefault="006E7970" w:rsidP="007D28BC">
            <w:pPr>
              <w:spacing w:line="326" w:lineRule="auto"/>
              <w:jc w:val="both"/>
            </w:pPr>
          </w:p>
        </w:tc>
        <w:tc>
          <w:tcPr>
            <w:tcW w:w="0" w:type="auto"/>
          </w:tcPr>
          <w:p w14:paraId="6F6EA846" w14:textId="77777777" w:rsidR="006E7970" w:rsidRDefault="006E7970" w:rsidP="007D28BC">
            <w:pPr>
              <w:spacing w:line="326" w:lineRule="auto"/>
              <w:jc w:val="both"/>
            </w:pPr>
          </w:p>
        </w:tc>
        <w:tc>
          <w:tcPr>
            <w:tcW w:w="0" w:type="auto"/>
          </w:tcPr>
          <w:p w14:paraId="033A809E" w14:textId="3687754B" w:rsidR="006E7970" w:rsidRPr="009A4429" w:rsidRDefault="006E7970" w:rsidP="007D28BC">
            <w:pPr>
              <w:spacing w:line="326" w:lineRule="auto"/>
              <w:jc w:val="both"/>
            </w:pPr>
            <w:r w:rsidRPr="009A4429">
              <w:t>100 %</w:t>
            </w:r>
          </w:p>
        </w:tc>
      </w:tr>
      <w:tr w:rsidR="007D28BC" w14:paraId="121A896F" w14:textId="77777777" w:rsidTr="007D28BC">
        <w:trPr>
          <w:jc w:val="center"/>
        </w:trPr>
        <w:tc>
          <w:tcPr>
            <w:tcW w:w="0" w:type="auto"/>
            <w:tcBorders>
              <w:top w:val="nil"/>
              <w:left w:val="nil"/>
              <w:bottom w:val="nil"/>
              <w:right w:val="single" w:sz="4" w:space="0" w:color="auto"/>
            </w:tcBorders>
            <w:vAlign w:val="center"/>
          </w:tcPr>
          <w:p w14:paraId="38ED6CC2" w14:textId="769FECF7" w:rsidR="007D28BC" w:rsidRDefault="007D28BC" w:rsidP="007D28BC">
            <w:pPr>
              <w:spacing w:line="326" w:lineRule="auto"/>
              <w:jc w:val="right"/>
            </w:pPr>
            <w:r w:rsidRPr="001845AF">
              <w:t>Validation</w:t>
            </w:r>
          </w:p>
        </w:tc>
        <w:tc>
          <w:tcPr>
            <w:tcW w:w="0" w:type="auto"/>
            <w:tcBorders>
              <w:left w:val="single" w:sz="4" w:space="0" w:color="auto"/>
            </w:tcBorders>
          </w:tcPr>
          <w:p w14:paraId="07722BC4" w14:textId="77777777" w:rsidR="007D28BC" w:rsidRDefault="007D28BC" w:rsidP="007D28BC">
            <w:pPr>
              <w:spacing w:line="326" w:lineRule="auto"/>
              <w:jc w:val="both"/>
            </w:pPr>
          </w:p>
        </w:tc>
        <w:tc>
          <w:tcPr>
            <w:tcW w:w="0" w:type="auto"/>
          </w:tcPr>
          <w:p w14:paraId="4205B726" w14:textId="77777777" w:rsidR="007D28BC" w:rsidRDefault="007D28BC" w:rsidP="007D28BC">
            <w:pPr>
              <w:spacing w:line="326" w:lineRule="auto"/>
              <w:jc w:val="both"/>
            </w:pPr>
          </w:p>
        </w:tc>
        <w:tc>
          <w:tcPr>
            <w:tcW w:w="0" w:type="auto"/>
          </w:tcPr>
          <w:p w14:paraId="70500870" w14:textId="77777777" w:rsidR="007D28BC" w:rsidRDefault="007D28BC" w:rsidP="007D28BC">
            <w:pPr>
              <w:spacing w:line="326" w:lineRule="auto"/>
              <w:jc w:val="both"/>
            </w:pPr>
          </w:p>
        </w:tc>
        <w:tc>
          <w:tcPr>
            <w:tcW w:w="0" w:type="auto"/>
          </w:tcPr>
          <w:p w14:paraId="4960B682" w14:textId="77777777" w:rsidR="007D28BC" w:rsidRDefault="007D28BC" w:rsidP="007D28BC">
            <w:pPr>
              <w:spacing w:line="326" w:lineRule="auto"/>
              <w:jc w:val="both"/>
            </w:pPr>
          </w:p>
        </w:tc>
        <w:tc>
          <w:tcPr>
            <w:tcW w:w="0" w:type="auto"/>
          </w:tcPr>
          <w:p w14:paraId="1E4682F4" w14:textId="505F39F9" w:rsidR="007D28BC" w:rsidRDefault="007D28BC" w:rsidP="007D28BC">
            <w:pPr>
              <w:spacing w:line="326" w:lineRule="auto"/>
              <w:jc w:val="both"/>
            </w:pPr>
            <w:r w:rsidRPr="009A4429">
              <w:t>100 %</w:t>
            </w:r>
          </w:p>
        </w:tc>
      </w:tr>
      <w:tr w:rsidR="007D28BC" w14:paraId="2646C742" w14:textId="77777777" w:rsidTr="007D28BC">
        <w:trPr>
          <w:jc w:val="center"/>
        </w:trPr>
        <w:tc>
          <w:tcPr>
            <w:tcW w:w="0" w:type="auto"/>
            <w:tcBorders>
              <w:top w:val="nil"/>
              <w:left w:val="nil"/>
              <w:bottom w:val="nil"/>
              <w:right w:val="single" w:sz="4" w:space="0" w:color="auto"/>
            </w:tcBorders>
            <w:vAlign w:val="center"/>
          </w:tcPr>
          <w:p w14:paraId="1F17230B" w14:textId="7052C241" w:rsidR="007D28BC" w:rsidRDefault="007D28BC" w:rsidP="007D28BC">
            <w:pPr>
              <w:spacing w:line="326" w:lineRule="auto"/>
              <w:jc w:val="right"/>
            </w:pPr>
            <w:r w:rsidRPr="001845AF">
              <w:t xml:space="preserve">Theoretical derivations </w:t>
            </w:r>
          </w:p>
        </w:tc>
        <w:tc>
          <w:tcPr>
            <w:tcW w:w="0" w:type="auto"/>
            <w:tcBorders>
              <w:left w:val="single" w:sz="4" w:space="0" w:color="auto"/>
            </w:tcBorders>
          </w:tcPr>
          <w:p w14:paraId="55A82DEB" w14:textId="77777777" w:rsidR="007D28BC" w:rsidRDefault="007D28BC" w:rsidP="007D28BC">
            <w:pPr>
              <w:spacing w:line="326" w:lineRule="auto"/>
              <w:jc w:val="both"/>
            </w:pPr>
          </w:p>
        </w:tc>
        <w:tc>
          <w:tcPr>
            <w:tcW w:w="0" w:type="auto"/>
          </w:tcPr>
          <w:p w14:paraId="2FF670CE" w14:textId="77777777" w:rsidR="007D28BC" w:rsidRDefault="007D28BC" w:rsidP="007D28BC">
            <w:pPr>
              <w:spacing w:line="326" w:lineRule="auto"/>
              <w:jc w:val="both"/>
            </w:pPr>
          </w:p>
        </w:tc>
        <w:tc>
          <w:tcPr>
            <w:tcW w:w="0" w:type="auto"/>
          </w:tcPr>
          <w:p w14:paraId="1C525FE9" w14:textId="77777777" w:rsidR="007D28BC" w:rsidRDefault="007D28BC" w:rsidP="007D28BC">
            <w:pPr>
              <w:spacing w:line="326" w:lineRule="auto"/>
              <w:jc w:val="both"/>
            </w:pPr>
          </w:p>
        </w:tc>
        <w:tc>
          <w:tcPr>
            <w:tcW w:w="0" w:type="auto"/>
          </w:tcPr>
          <w:p w14:paraId="1F3635A7" w14:textId="77777777" w:rsidR="007D28BC" w:rsidRDefault="007D28BC" w:rsidP="007D28BC">
            <w:pPr>
              <w:spacing w:line="326" w:lineRule="auto"/>
              <w:jc w:val="both"/>
            </w:pPr>
          </w:p>
        </w:tc>
        <w:tc>
          <w:tcPr>
            <w:tcW w:w="0" w:type="auto"/>
          </w:tcPr>
          <w:p w14:paraId="7DB5107F" w14:textId="703FD361" w:rsidR="007D28BC" w:rsidRDefault="007D28BC" w:rsidP="007D28BC">
            <w:pPr>
              <w:spacing w:line="326" w:lineRule="auto"/>
              <w:jc w:val="both"/>
            </w:pPr>
            <w:r w:rsidRPr="009A4429">
              <w:t>100 %</w:t>
            </w:r>
          </w:p>
        </w:tc>
      </w:tr>
      <w:tr w:rsidR="007D28BC" w14:paraId="1621833C" w14:textId="77777777" w:rsidTr="007D28BC">
        <w:trPr>
          <w:jc w:val="center"/>
        </w:trPr>
        <w:tc>
          <w:tcPr>
            <w:tcW w:w="0" w:type="auto"/>
            <w:tcBorders>
              <w:top w:val="nil"/>
              <w:left w:val="nil"/>
              <w:bottom w:val="nil"/>
              <w:right w:val="single" w:sz="4" w:space="0" w:color="auto"/>
            </w:tcBorders>
            <w:vAlign w:val="center"/>
          </w:tcPr>
          <w:p w14:paraId="0456F0D8" w14:textId="31F321A3" w:rsidR="007D28BC" w:rsidRDefault="007D28BC" w:rsidP="007D28BC">
            <w:pPr>
              <w:spacing w:line="326" w:lineRule="auto"/>
              <w:jc w:val="right"/>
            </w:pPr>
            <w:r w:rsidRPr="001845AF">
              <w:t>Preparation of figures</w:t>
            </w:r>
          </w:p>
        </w:tc>
        <w:tc>
          <w:tcPr>
            <w:tcW w:w="0" w:type="auto"/>
            <w:tcBorders>
              <w:left w:val="single" w:sz="4" w:space="0" w:color="auto"/>
            </w:tcBorders>
          </w:tcPr>
          <w:p w14:paraId="166234FC" w14:textId="77777777" w:rsidR="007D28BC" w:rsidRDefault="007D28BC" w:rsidP="007D28BC">
            <w:pPr>
              <w:spacing w:line="326" w:lineRule="auto"/>
              <w:jc w:val="both"/>
            </w:pPr>
          </w:p>
        </w:tc>
        <w:tc>
          <w:tcPr>
            <w:tcW w:w="0" w:type="auto"/>
          </w:tcPr>
          <w:p w14:paraId="509768F5" w14:textId="77777777" w:rsidR="007D28BC" w:rsidRDefault="007D28BC" w:rsidP="007D28BC">
            <w:pPr>
              <w:spacing w:line="326" w:lineRule="auto"/>
              <w:jc w:val="both"/>
            </w:pPr>
          </w:p>
        </w:tc>
        <w:tc>
          <w:tcPr>
            <w:tcW w:w="0" w:type="auto"/>
          </w:tcPr>
          <w:p w14:paraId="5BA26ECC" w14:textId="77777777" w:rsidR="007D28BC" w:rsidRDefault="007D28BC" w:rsidP="007D28BC">
            <w:pPr>
              <w:spacing w:line="326" w:lineRule="auto"/>
              <w:jc w:val="both"/>
            </w:pPr>
          </w:p>
        </w:tc>
        <w:tc>
          <w:tcPr>
            <w:tcW w:w="0" w:type="auto"/>
          </w:tcPr>
          <w:p w14:paraId="01816241" w14:textId="77777777" w:rsidR="007D28BC" w:rsidRDefault="007D28BC" w:rsidP="007D28BC">
            <w:pPr>
              <w:spacing w:line="326" w:lineRule="auto"/>
              <w:jc w:val="both"/>
            </w:pPr>
          </w:p>
        </w:tc>
        <w:tc>
          <w:tcPr>
            <w:tcW w:w="0" w:type="auto"/>
          </w:tcPr>
          <w:p w14:paraId="5BA2F86E" w14:textId="5B9D2CD8" w:rsidR="007D28BC" w:rsidRDefault="007D28BC" w:rsidP="007D28BC">
            <w:pPr>
              <w:spacing w:line="326" w:lineRule="auto"/>
              <w:jc w:val="both"/>
            </w:pPr>
            <w:r w:rsidRPr="009A4429">
              <w:t>100 %</w:t>
            </w:r>
          </w:p>
        </w:tc>
      </w:tr>
      <w:tr w:rsidR="007D28BC" w14:paraId="21FA79DD" w14:textId="77777777" w:rsidTr="007D28BC">
        <w:trPr>
          <w:jc w:val="center"/>
        </w:trPr>
        <w:tc>
          <w:tcPr>
            <w:tcW w:w="0" w:type="auto"/>
            <w:tcBorders>
              <w:top w:val="nil"/>
              <w:left w:val="nil"/>
              <w:bottom w:val="nil"/>
              <w:right w:val="single" w:sz="4" w:space="0" w:color="auto"/>
            </w:tcBorders>
            <w:vAlign w:val="center"/>
          </w:tcPr>
          <w:p w14:paraId="1EB449A0" w14:textId="575E44F4" w:rsidR="007D28BC" w:rsidRDefault="007D28BC" w:rsidP="007D28BC">
            <w:pPr>
              <w:spacing w:line="326" w:lineRule="auto"/>
              <w:jc w:val="right"/>
            </w:pPr>
            <w:r w:rsidRPr="001845AF">
              <w:t>Writing – original draft</w:t>
            </w:r>
          </w:p>
        </w:tc>
        <w:tc>
          <w:tcPr>
            <w:tcW w:w="0" w:type="auto"/>
            <w:tcBorders>
              <w:left w:val="single" w:sz="4" w:space="0" w:color="auto"/>
            </w:tcBorders>
          </w:tcPr>
          <w:p w14:paraId="057934C7" w14:textId="77777777" w:rsidR="007D28BC" w:rsidRDefault="007D28BC" w:rsidP="007D28BC">
            <w:pPr>
              <w:spacing w:line="326" w:lineRule="auto"/>
              <w:jc w:val="both"/>
            </w:pPr>
          </w:p>
        </w:tc>
        <w:tc>
          <w:tcPr>
            <w:tcW w:w="0" w:type="auto"/>
          </w:tcPr>
          <w:p w14:paraId="15EA6BDF" w14:textId="77777777" w:rsidR="007D28BC" w:rsidRDefault="007D28BC" w:rsidP="007D28BC">
            <w:pPr>
              <w:spacing w:line="326" w:lineRule="auto"/>
              <w:jc w:val="both"/>
            </w:pPr>
          </w:p>
        </w:tc>
        <w:tc>
          <w:tcPr>
            <w:tcW w:w="0" w:type="auto"/>
          </w:tcPr>
          <w:p w14:paraId="5D38F89E" w14:textId="77777777" w:rsidR="007D28BC" w:rsidRDefault="007D28BC" w:rsidP="007D28BC">
            <w:pPr>
              <w:spacing w:line="326" w:lineRule="auto"/>
              <w:jc w:val="both"/>
            </w:pPr>
          </w:p>
        </w:tc>
        <w:tc>
          <w:tcPr>
            <w:tcW w:w="0" w:type="auto"/>
          </w:tcPr>
          <w:p w14:paraId="6DA69E7C" w14:textId="77777777" w:rsidR="007D28BC" w:rsidRDefault="007D28BC" w:rsidP="007D28BC">
            <w:pPr>
              <w:spacing w:line="326" w:lineRule="auto"/>
              <w:jc w:val="both"/>
            </w:pPr>
          </w:p>
        </w:tc>
        <w:tc>
          <w:tcPr>
            <w:tcW w:w="0" w:type="auto"/>
          </w:tcPr>
          <w:p w14:paraId="2C1AFA20" w14:textId="37CE3702" w:rsidR="007D28BC" w:rsidRDefault="007D28BC" w:rsidP="007D28BC">
            <w:pPr>
              <w:spacing w:line="326" w:lineRule="auto"/>
              <w:jc w:val="both"/>
            </w:pPr>
            <w:r w:rsidRPr="009A4429">
              <w:t>100 %</w:t>
            </w:r>
          </w:p>
        </w:tc>
      </w:tr>
      <w:tr w:rsidR="007D28BC" w14:paraId="1ACF50B6" w14:textId="77777777" w:rsidTr="007D28BC">
        <w:trPr>
          <w:jc w:val="center"/>
        </w:trPr>
        <w:tc>
          <w:tcPr>
            <w:tcW w:w="0" w:type="auto"/>
            <w:tcBorders>
              <w:top w:val="nil"/>
              <w:left w:val="nil"/>
              <w:bottom w:val="nil"/>
              <w:right w:val="single" w:sz="4" w:space="0" w:color="auto"/>
            </w:tcBorders>
            <w:vAlign w:val="center"/>
          </w:tcPr>
          <w:p w14:paraId="2121DDC4" w14:textId="56881D34" w:rsidR="007D28BC" w:rsidRDefault="007D28BC" w:rsidP="007D28BC">
            <w:pPr>
              <w:spacing w:line="326" w:lineRule="auto"/>
              <w:jc w:val="right"/>
            </w:pPr>
            <w:r w:rsidRPr="001845AF">
              <w:t>Writing – review &amp; editing</w:t>
            </w:r>
          </w:p>
        </w:tc>
        <w:tc>
          <w:tcPr>
            <w:tcW w:w="0" w:type="auto"/>
            <w:tcBorders>
              <w:left w:val="single" w:sz="4" w:space="0" w:color="auto"/>
            </w:tcBorders>
          </w:tcPr>
          <w:p w14:paraId="2B4570CF" w14:textId="77777777" w:rsidR="007D28BC" w:rsidRDefault="007D28BC" w:rsidP="007D28BC">
            <w:pPr>
              <w:spacing w:line="326" w:lineRule="auto"/>
              <w:jc w:val="both"/>
            </w:pPr>
          </w:p>
        </w:tc>
        <w:tc>
          <w:tcPr>
            <w:tcW w:w="0" w:type="auto"/>
          </w:tcPr>
          <w:p w14:paraId="22058F6A" w14:textId="77777777" w:rsidR="007D28BC" w:rsidRDefault="007D28BC" w:rsidP="007D28BC">
            <w:pPr>
              <w:spacing w:line="326" w:lineRule="auto"/>
              <w:jc w:val="both"/>
            </w:pPr>
          </w:p>
        </w:tc>
        <w:tc>
          <w:tcPr>
            <w:tcW w:w="0" w:type="auto"/>
          </w:tcPr>
          <w:p w14:paraId="4A5BA3A8" w14:textId="77777777" w:rsidR="007D28BC" w:rsidRDefault="007D28BC" w:rsidP="007D28BC">
            <w:pPr>
              <w:spacing w:line="326" w:lineRule="auto"/>
              <w:jc w:val="both"/>
            </w:pPr>
          </w:p>
        </w:tc>
        <w:tc>
          <w:tcPr>
            <w:tcW w:w="0" w:type="auto"/>
          </w:tcPr>
          <w:p w14:paraId="38A24F2E" w14:textId="77777777" w:rsidR="007D28BC" w:rsidRDefault="007D28BC" w:rsidP="007D28BC">
            <w:pPr>
              <w:spacing w:line="326" w:lineRule="auto"/>
              <w:jc w:val="both"/>
            </w:pPr>
          </w:p>
        </w:tc>
        <w:tc>
          <w:tcPr>
            <w:tcW w:w="0" w:type="auto"/>
          </w:tcPr>
          <w:p w14:paraId="45C467CF" w14:textId="7D2107B6" w:rsidR="007D28BC" w:rsidRDefault="007D28BC" w:rsidP="007D28BC">
            <w:pPr>
              <w:spacing w:line="326" w:lineRule="auto"/>
              <w:jc w:val="both"/>
            </w:pPr>
            <w:r w:rsidRPr="009A4429">
              <w:t>100 %</w:t>
            </w:r>
          </w:p>
        </w:tc>
      </w:tr>
    </w:tbl>
    <w:p w14:paraId="1ED94284" w14:textId="52B30477" w:rsidR="000A6B58" w:rsidRDefault="000A6B58">
      <w:pPr>
        <w:spacing w:line="326" w:lineRule="auto"/>
        <w:jc w:val="both"/>
      </w:pPr>
    </w:p>
    <w:p w14:paraId="0FD99294" w14:textId="77777777" w:rsidR="00AD732B" w:rsidRDefault="00AD732B">
      <w:pPr>
        <w:spacing w:line="326" w:lineRule="auto"/>
        <w:jc w:val="both"/>
      </w:pPr>
    </w:p>
    <w:p w14:paraId="2754DDB6" w14:textId="406FA128" w:rsidR="000A6B58" w:rsidRDefault="00AD732B" w:rsidP="00943F3D">
      <w:pPr>
        <w:pStyle w:val="BodyText"/>
        <w:spacing w:before="237"/>
        <w:ind w:left="161"/>
        <w:rPr>
          <w:sz w:val="20"/>
        </w:rPr>
      </w:pPr>
      <w:r>
        <w:t>If</w:t>
      </w:r>
      <w:r>
        <w:rPr>
          <w:spacing w:val="-5"/>
        </w:rPr>
        <w:t xml:space="preserve"> </w:t>
      </w:r>
      <w:r>
        <w:t>your</w:t>
      </w:r>
      <w:r>
        <w:rPr>
          <w:spacing w:val="-4"/>
        </w:rPr>
        <w:t xml:space="preserve"> </w:t>
      </w:r>
      <w:r>
        <w:t>task</w:t>
      </w:r>
      <w:r>
        <w:rPr>
          <w:spacing w:val="-4"/>
        </w:rPr>
        <w:t xml:space="preserve"> </w:t>
      </w:r>
      <w:r>
        <w:t>breakdown</w:t>
      </w:r>
      <w:r>
        <w:rPr>
          <w:spacing w:val="-4"/>
        </w:rPr>
        <w:t xml:space="preserve"> </w:t>
      </w:r>
      <w:r>
        <w:t>requires</w:t>
      </w:r>
      <w:r>
        <w:rPr>
          <w:spacing w:val="-4"/>
        </w:rPr>
        <w:t xml:space="preserve"> </w:t>
      </w:r>
      <w:r>
        <w:t>further</w:t>
      </w:r>
      <w:r>
        <w:rPr>
          <w:spacing w:val="-4"/>
        </w:rPr>
        <w:t xml:space="preserve"> </w:t>
      </w:r>
      <w:r>
        <w:t>clarification,</w:t>
      </w:r>
      <w:r>
        <w:rPr>
          <w:spacing w:val="-5"/>
        </w:rPr>
        <w:t xml:space="preserve"> </w:t>
      </w:r>
      <w:r>
        <w:t>do</w:t>
      </w:r>
      <w:r>
        <w:rPr>
          <w:spacing w:val="-4"/>
        </w:rPr>
        <w:t xml:space="preserve"> </w:t>
      </w:r>
      <w:r>
        <w:t>so</w:t>
      </w:r>
      <w:r>
        <w:rPr>
          <w:spacing w:val="-4"/>
        </w:rPr>
        <w:t xml:space="preserve"> </w:t>
      </w:r>
      <w:r>
        <w:t>here.</w:t>
      </w:r>
      <w:r>
        <w:rPr>
          <w:spacing w:val="10"/>
        </w:rPr>
        <w:t xml:space="preserve"> </w:t>
      </w:r>
      <w:r>
        <w:t>Do</w:t>
      </w:r>
      <w:r>
        <w:rPr>
          <w:spacing w:val="-4"/>
        </w:rPr>
        <w:t xml:space="preserve"> </w:t>
      </w:r>
      <w:r>
        <w:t>not</w:t>
      </w:r>
      <w:r>
        <w:rPr>
          <w:spacing w:val="-4"/>
        </w:rPr>
        <w:t xml:space="preserve"> </w:t>
      </w:r>
      <w:r>
        <w:t>exceed</w:t>
      </w:r>
      <w:r>
        <w:rPr>
          <w:spacing w:val="-4"/>
        </w:rPr>
        <w:t xml:space="preserve"> </w:t>
      </w:r>
      <w:r>
        <w:t>a</w:t>
      </w:r>
      <w:r>
        <w:rPr>
          <w:spacing w:val="-4"/>
        </w:rPr>
        <w:t xml:space="preserve"> </w:t>
      </w:r>
      <w:r>
        <w:t>single</w:t>
      </w:r>
      <w:r>
        <w:rPr>
          <w:spacing w:val="-5"/>
        </w:rPr>
        <w:t xml:space="preserve"> </w:t>
      </w:r>
      <w:r>
        <w:t>page.</w:t>
      </w:r>
    </w:p>
    <w:p w14:paraId="7DCA559F" w14:textId="77777777" w:rsidR="000A6B58" w:rsidRDefault="000A6B58">
      <w:pPr>
        <w:pStyle w:val="BodyText"/>
        <w:rPr>
          <w:sz w:val="20"/>
        </w:rPr>
      </w:pPr>
    </w:p>
    <w:p w14:paraId="5643B20A" w14:textId="77777777" w:rsidR="00AC62FC" w:rsidRDefault="00AC62FC">
      <w:pPr>
        <w:pStyle w:val="BodyText"/>
        <w:spacing w:before="237"/>
        <w:ind w:left="512"/>
      </w:pPr>
    </w:p>
    <w:p w14:paraId="7E121E71" w14:textId="77777777" w:rsidR="00AC62FC" w:rsidRDefault="00AC62FC">
      <w:pPr>
        <w:pStyle w:val="BodyText"/>
        <w:spacing w:before="237"/>
        <w:ind w:left="512"/>
      </w:pPr>
    </w:p>
    <w:p w14:paraId="1826DC13" w14:textId="77777777" w:rsidR="000A6B58" w:rsidRDefault="000A6B58">
      <w:pPr>
        <w:sectPr w:rsidR="000A6B58" w:rsidSect="00D46E5F">
          <w:pgSz w:w="11910" w:h="16840"/>
          <w:pgMar w:top="1120" w:right="960" w:bottom="280" w:left="980" w:header="720" w:footer="720" w:gutter="0"/>
          <w:pgNumType w:fmt="lowerRoman"/>
          <w:cols w:space="720"/>
        </w:sectPr>
      </w:pPr>
    </w:p>
    <w:p w14:paraId="25D584AB" w14:textId="77777777" w:rsidR="000A6B58" w:rsidRDefault="000610D0">
      <w:pPr>
        <w:pStyle w:val="Heading2"/>
      </w:pPr>
      <w:bookmarkStart w:id="6" w:name="_Toc76225902"/>
      <w:r>
        <w:lastRenderedPageBreak/>
        <w:t>Acknowledgments</w:t>
      </w:r>
      <w:bookmarkEnd w:id="6"/>
    </w:p>
    <w:p w14:paraId="0B4F5DB4" w14:textId="77777777" w:rsidR="000A6B58" w:rsidRDefault="000A6B58">
      <w:pPr>
        <w:pStyle w:val="BodyText"/>
        <w:spacing w:before="4"/>
        <w:rPr>
          <w:sz w:val="41"/>
        </w:rPr>
      </w:pPr>
    </w:p>
    <w:p w14:paraId="69B9C0F1" w14:textId="0B5CD6FC" w:rsidR="00530BF5" w:rsidRDefault="00530BF5" w:rsidP="00530BF5">
      <w:pPr>
        <w:spacing w:line="324" w:lineRule="auto"/>
        <w:jc w:val="both"/>
      </w:pPr>
      <w:r>
        <w:t xml:space="preserve">We would like to thank our supervisor </w:t>
      </w:r>
      <w:r w:rsidRPr="00530BF5">
        <w:t>MD. HASIBUL HASAN</w:t>
      </w:r>
      <w:r>
        <w:t xml:space="preserve">, Assistant Professor, Department of Computer Science, American International University-Bangladesh, for his guideline and assistance throughout the thesis. We consider ourselves fortunate to have had his guidance and assistance throughout this thesis, as he has always been willing to assist and provide his finest advice. We value his time and consideration, as well as his willingness to assist us whenever necessary. </w:t>
      </w:r>
    </w:p>
    <w:p w14:paraId="3A3ABEC0" w14:textId="77777777" w:rsidR="000A6B58" w:rsidRDefault="000A6B58">
      <w:pPr>
        <w:spacing w:line="326" w:lineRule="auto"/>
        <w:jc w:val="both"/>
        <w:sectPr w:rsidR="000A6B58" w:rsidSect="00D46E5F">
          <w:pgSz w:w="11910" w:h="16840"/>
          <w:pgMar w:top="940" w:right="960" w:bottom="280" w:left="980" w:header="720" w:footer="720" w:gutter="0"/>
          <w:pgNumType w:fmt="lowerRoman"/>
          <w:cols w:space="720"/>
        </w:sectPr>
      </w:pPr>
    </w:p>
    <w:p w14:paraId="7AB49567" w14:textId="77777777" w:rsidR="000A6B58" w:rsidRDefault="000610D0">
      <w:pPr>
        <w:pStyle w:val="Heading2"/>
      </w:pPr>
      <w:bookmarkStart w:id="7" w:name="_Toc76225903"/>
      <w:r>
        <w:lastRenderedPageBreak/>
        <w:t>Keywords</w:t>
      </w:r>
      <w:bookmarkEnd w:id="7"/>
    </w:p>
    <w:p w14:paraId="7CD47F75" w14:textId="7ABFAFC9" w:rsidR="000A6B58" w:rsidRDefault="00BD1FDC">
      <w:pPr>
        <w:pStyle w:val="BodyText"/>
        <w:spacing w:before="315" w:line="326" w:lineRule="auto"/>
        <w:ind w:left="152" w:firstLine="8"/>
      </w:pPr>
      <w:r>
        <w:rPr>
          <w:w w:val="95"/>
        </w:rPr>
        <w:t>Code Re</w:t>
      </w:r>
      <w:r w:rsidR="00B47CFD">
        <w:rPr>
          <w:w w:val="95"/>
        </w:rPr>
        <w:t xml:space="preserve">usability, Converting Pseudocode, </w:t>
      </w:r>
      <w:r w:rsidR="001C4D86">
        <w:rPr>
          <w:w w:val="95"/>
        </w:rPr>
        <w:t xml:space="preserve">Converting Source Code, </w:t>
      </w:r>
    </w:p>
    <w:p w14:paraId="7F2AB332" w14:textId="77777777" w:rsidR="000A6B58" w:rsidRDefault="000A6B58">
      <w:pPr>
        <w:pStyle w:val="BodyText"/>
        <w:rPr>
          <w:sz w:val="20"/>
        </w:rPr>
      </w:pPr>
    </w:p>
    <w:p w14:paraId="24298392" w14:textId="77777777" w:rsidR="000A6B58" w:rsidRDefault="000A6B58">
      <w:pPr>
        <w:pStyle w:val="BodyText"/>
        <w:rPr>
          <w:sz w:val="20"/>
        </w:rPr>
      </w:pPr>
    </w:p>
    <w:p w14:paraId="67A93BFF" w14:textId="77777777" w:rsidR="000A6B58" w:rsidRDefault="000A6B58" w:rsidP="007C6D27">
      <w:pPr>
        <w:jc w:val="center"/>
        <w:rPr>
          <w:sz w:val="24"/>
        </w:rPr>
        <w:sectPr w:rsidR="000A6B58" w:rsidSect="00D46E5F">
          <w:pgSz w:w="11910" w:h="16840"/>
          <w:pgMar w:top="1580" w:right="960" w:bottom="280" w:left="980" w:header="720" w:footer="720" w:gutter="0"/>
          <w:pgNumType w:fmt="lowerRoman"/>
          <w:cols w:space="720"/>
        </w:sectPr>
      </w:pPr>
    </w:p>
    <w:sdt>
      <w:sdtPr>
        <w:rPr>
          <w:rFonts w:ascii="Times New Roman" w:eastAsia="Times New Roman" w:hAnsi="Times New Roman" w:cs="Times New Roman"/>
          <w:b w:val="0"/>
          <w:bCs w:val="0"/>
          <w:color w:val="auto"/>
          <w:sz w:val="22"/>
          <w:szCs w:val="22"/>
        </w:rPr>
        <w:id w:val="-1870438731"/>
        <w:docPartObj>
          <w:docPartGallery w:val="Table of Contents"/>
          <w:docPartUnique/>
        </w:docPartObj>
      </w:sdtPr>
      <w:sdtEndPr>
        <w:rPr>
          <w:noProof/>
        </w:rPr>
      </w:sdtEndPr>
      <w:sdtContent>
        <w:p w14:paraId="626F9C2C" w14:textId="77777777" w:rsidR="007C6D27" w:rsidRDefault="007C6D27">
          <w:pPr>
            <w:pStyle w:val="TOCHeading"/>
          </w:pPr>
          <w:r>
            <w:t>Table of Contents</w:t>
          </w:r>
        </w:p>
        <w:p w14:paraId="2CC37C43" w14:textId="4F2D8757" w:rsidR="00B83D31" w:rsidRDefault="007C6D27">
          <w:pPr>
            <w:pStyle w:val="TOC1"/>
            <w:tabs>
              <w:tab w:val="right" w:leader="hyphen" w:pos="9960"/>
            </w:tabs>
            <w:rPr>
              <w:rFonts w:eastAsiaTheme="minorEastAsia" w:cstheme="minorBidi"/>
              <w:b w:val="0"/>
              <w:bCs w:val="0"/>
              <w:caps w:val="0"/>
              <w:noProof/>
              <w:sz w:val="22"/>
              <w:szCs w:val="22"/>
              <w:lang w:val="en-AU" w:eastAsia="en-AU"/>
            </w:rPr>
          </w:pPr>
          <w:r>
            <w:rPr>
              <w:b w:val="0"/>
              <w:bCs w:val="0"/>
            </w:rPr>
            <w:fldChar w:fldCharType="begin"/>
          </w:r>
          <w:r>
            <w:instrText xml:space="preserve"> TOC \o "1-3" \h \z \u </w:instrText>
          </w:r>
          <w:r>
            <w:rPr>
              <w:b w:val="0"/>
              <w:bCs w:val="0"/>
            </w:rPr>
            <w:fldChar w:fldCharType="separate"/>
          </w:r>
          <w:hyperlink w:anchor="_Toc76225891" w:history="1">
            <w:r w:rsidR="00B83D31" w:rsidRPr="009E32D6">
              <w:rPr>
                <w:rStyle w:val="Hyperlink"/>
                <w:noProof/>
              </w:rPr>
              <w:t>Title</w:t>
            </w:r>
            <w:r w:rsidR="00B83D31" w:rsidRPr="009E32D6">
              <w:rPr>
                <w:rStyle w:val="Hyperlink"/>
                <w:noProof/>
                <w:spacing w:val="5"/>
              </w:rPr>
              <w:t xml:space="preserve"> </w:t>
            </w:r>
            <w:r w:rsidR="00B83D31" w:rsidRPr="009E32D6">
              <w:rPr>
                <w:rStyle w:val="Hyperlink"/>
                <w:noProof/>
              </w:rPr>
              <w:t>of</w:t>
            </w:r>
            <w:r w:rsidR="00B83D31" w:rsidRPr="009E32D6">
              <w:rPr>
                <w:rStyle w:val="Hyperlink"/>
                <w:noProof/>
                <w:spacing w:val="5"/>
              </w:rPr>
              <w:t xml:space="preserve"> </w:t>
            </w:r>
            <w:r w:rsidR="00B83D31" w:rsidRPr="009E32D6">
              <w:rPr>
                <w:rStyle w:val="Hyperlink"/>
                <w:noProof/>
              </w:rPr>
              <w:t>the</w:t>
            </w:r>
            <w:r w:rsidR="00B83D31" w:rsidRPr="009E32D6">
              <w:rPr>
                <w:rStyle w:val="Hyperlink"/>
                <w:noProof/>
                <w:spacing w:val="5"/>
              </w:rPr>
              <w:t xml:space="preserve"> </w:t>
            </w:r>
            <w:r w:rsidR="00B83D31" w:rsidRPr="009E32D6">
              <w:rPr>
                <w:rStyle w:val="Hyperlink"/>
                <w:noProof/>
              </w:rPr>
              <w:t>research</w:t>
            </w:r>
            <w:r w:rsidR="00B83D31">
              <w:rPr>
                <w:noProof/>
                <w:webHidden/>
              </w:rPr>
              <w:tab/>
            </w:r>
            <w:r w:rsidR="00B83D31">
              <w:rPr>
                <w:noProof/>
                <w:webHidden/>
              </w:rPr>
              <w:fldChar w:fldCharType="begin"/>
            </w:r>
            <w:r w:rsidR="00B83D31">
              <w:rPr>
                <w:noProof/>
                <w:webHidden/>
              </w:rPr>
              <w:instrText xml:space="preserve"> PAGEREF _Toc76225891 \h </w:instrText>
            </w:r>
            <w:r w:rsidR="00B83D31">
              <w:rPr>
                <w:noProof/>
                <w:webHidden/>
              </w:rPr>
            </w:r>
            <w:r w:rsidR="00B83D31">
              <w:rPr>
                <w:noProof/>
                <w:webHidden/>
              </w:rPr>
              <w:fldChar w:fldCharType="separate"/>
            </w:r>
            <w:r w:rsidR="00825517">
              <w:rPr>
                <w:noProof/>
                <w:webHidden/>
              </w:rPr>
              <w:t>i</w:t>
            </w:r>
            <w:r w:rsidR="00B83D31">
              <w:rPr>
                <w:noProof/>
                <w:webHidden/>
              </w:rPr>
              <w:fldChar w:fldCharType="end"/>
            </w:r>
          </w:hyperlink>
        </w:p>
        <w:p w14:paraId="6282D80D" w14:textId="55946770"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2" w:history="1">
            <w:r w:rsidR="00B83D31" w:rsidRPr="009E32D6">
              <w:rPr>
                <w:rStyle w:val="Hyperlink"/>
                <w:noProof/>
              </w:rPr>
              <w:t>Abstract</w:t>
            </w:r>
            <w:r w:rsidR="00B83D31">
              <w:rPr>
                <w:noProof/>
                <w:webHidden/>
              </w:rPr>
              <w:tab/>
            </w:r>
            <w:r w:rsidR="00B83D31">
              <w:rPr>
                <w:noProof/>
                <w:webHidden/>
              </w:rPr>
              <w:fldChar w:fldCharType="begin"/>
            </w:r>
            <w:r w:rsidR="00B83D31">
              <w:rPr>
                <w:noProof/>
                <w:webHidden/>
              </w:rPr>
              <w:instrText xml:space="preserve"> PAGEREF _Toc76225892 \h </w:instrText>
            </w:r>
            <w:r w:rsidR="00B83D31">
              <w:rPr>
                <w:noProof/>
                <w:webHidden/>
              </w:rPr>
            </w:r>
            <w:r w:rsidR="00B83D31">
              <w:rPr>
                <w:noProof/>
                <w:webHidden/>
              </w:rPr>
              <w:fldChar w:fldCharType="separate"/>
            </w:r>
            <w:r w:rsidR="00825517">
              <w:rPr>
                <w:noProof/>
                <w:webHidden/>
              </w:rPr>
              <w:t>ii</w:t>
            </w:r>
            <w:r w:rsidR="00B83D31">
              <w:rPr>
                <w:noProof/>
                <w:webHidden/>
              </w:rPr>
              <w:fldChar w:fldCharType="end"/>
            </w:r>
          </w:hyperlink>
        </w:p>
        <w:p w14:paraId="50A75006" w14:textId="3EA8A724"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3" w:history="1">
            <w:r w:rsidR="00B83D31" w:rsidRPr="009E32D6">
              <w:rPr>
                <w:rStyle w:val="Hyperlink"/>
                <w:noProof/>
              </w:rPr>
              <w:t>Declaration</w:t>
            </w:r>
            <w:r w:rsidR="00B83D31" w:rsidRPr="009E32D6">
              <w:rPr>
                <w:rStyle w:val="Hyperlink"/>
                <w:noProof/>
                <w:spacing w:val="12"/>
              </w:rPr>
              <w:t xml:space="preserve"> </w:t>
            </w:r>
            <w:r w:rsidR="00B83D31" w:rsidRPr="009E32D6">
              <w:rPr>
                <w:rStyle w:val="Hyperlink"/>
                <w:noProof/>
              </w:rPr>
              <w:t>by</w:t>
            </w:r>
            <w:r w:rsidR="00B83D31" w:rsidRPr="009E32D6">
              <w:rPr>
                <w:rStyle w:val="Hyperlink"/>
                <w:noProof/>
                <w:spacing w:val="13"/>
              </w:rPr>
              <w:t xml:space="preserve"> </w:t>
            </w:r>
            <w:r w:rsidR="00B83D31" w:rsidRPr="009E32D6">
              <w:rPr>
                <w:rStyle w:val="Hyperlink"/>
                <w:noProof/>
              </w:rPr>
              <w:t>author</w:t>
            </w:r>
            <w:r w:rsidR="00B83D31">
              <w:rPr>
                <w:noProof/>
                <w:webHidden/>
              </w:rPr>
              <w:tab/>
            </w:r>
            <w:r w:rsidR="00B83D31">
              <w:rPr>
                <w:noProof/>
                <w:webHidden/>
              </w:rPr>
              <w:fldChar w:fldCharType="begin"/>
            </w:r>
            <w:r w:rsidR="00B83D31">
              <w:rPr>
                <w:noProof/>
                <w:webHidden/>
              </w:rPr>
              <w:instrText xml:space="preserve"> PAGEREF _Toc76225893 \h </w:instrText>
            </w:r>
            <w:r w:rsidR="00B83D31">
              <w:rPr>
                <w:noProof/>
                <w:webHidden/>
              </w:rPr>
            </w:r>
            <w:r w:rsidR="00B83D31">
              <w:rPr>
                <w:noProof/>
                <w:webHidden/>
              </w:rPr>
              <w:fldChar w:fldCharType="separate"/>
            </w:r>
            <w:r w:rsidR="00825517">
              <w:rPr>
                <w:noProof/>
                <w:webHidden/>
              </w:rPr>
              <w:t>iii</w:t>
            </w:r>
            <w:r w:rsidR="00B83D31">
              <w:rPr>
                <w:noProof/>
                <w:webHidden/>
              </w:rPr>
              <w:fldChar w:fldCharType="end"/>
            </w:r>
          </w:hyperlink>
        </w:p>
        <w:p w14:paraId="3DB5E633" w14:textId="7430B570"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4" w:history="1">
            <w:r w:rsidR="00B83D31" w:rsidRPr="009E32D6">
              <w:rPr>
                <w:rStyle w:val="Hyperlink"/>
                <w:noProof/>
              </w:rPr>
              <w:t>Approval</w:t>
            </w:r>
            <w:r w:rsidR="00B83D31">
              <w:rPr>
                <w:noProof/>
                <w:webHidden/>
              </w:rPr>
              <w:tab/>
            </w:r>
            <w:r w:rsidR="00B83D31">
              <w:rPr>
                <w:noProof/>
                <w:webHidden/>
              </w:rPr>
              <w:fldChar w:fldCharType="begin"/>
            </w:r>
            <w:r w:rsidR="00B83D31">
              <w:rPr>
                <w:noProof/>
                <w:webHidden/>
              </w:rPr>
              <w:instrText xml:space="preserve"> PAGEREF _Toc76225894 \h </w:instrText>
            </w:r>
            <w:r w:rsidR="00B83D31">
              <w:rPr>
                <w:noProof/>
                <w:webHidden/>
              </w:rPr>
            </w:r>
            <w:r w:rsidR="00B83D31">
              <w:rPr>
                <w:noProof/>
                <w:webHidden/>
              </w:rPr>
              <w:fldChar w:fldCharType="separate"/>
            </w:r>
            <w:r w:rsidR="00825517">
              <w:rPr>
                <w:noProof/>
                <w:webHidden/>
              </w:rPr>
              <w:t>iv</w:t>
            </w:r>
            <w:r w:rsidR="00B83D31">
              <w:rPr>
                <w:noProof/>
                <w:webHidden/>
              </w:rPr>
              <w:fldChar w:fldCharType="end"/>
            </w:r>
          </w:hyperlink>
        </w:p>
        <w:p w14:paraId="064CFB36" w14:textId="61BEE1E8"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5" w:history="1">
            <w:r w:rsidR="00B83D31" w:rsidRPr="009E32D6">
              <w:rPr>
                <w:rStyle w:val="Hyperlink"/>
                <w:noProof/>
              </w:rPr>
              <w:t>Publications</w:t>
            </w:r>
            <w:r w:rsidR="00B83D31" w:rsidRPr="009E32D6">
              <w:rPr>
                <w:rStyle w:val="Hyperlink"/>
                <w:noProof/>
                <w:spacing w:val="12"/>
              </w:rPr>
              <w:t xml:space="preserve"> </w:t>
            </w:r>
            <w:r w:rsidR="00B83D31" w:rsidRPr="009E32D6">
              <w:rPr>
                <w:rStyle w:val="Hyperlink"/>
                <w:noProof/>
              </w:rPr>
              <w:t>included</w:t>
            </w:r>
            <w:r w:rsidR="00B83D31" w:rsidRPr="009E32D6">
              <w:rPr>
                <w:rStyle w:val="Hyperlink"/>
                <w:noProof/>
                <w:spacing w:val="12"/>
              </w:rPr>
              <w:t xml:space="preserve"> </w:t>
            </w:r>
            <w:r w:rsidR="00B83D31" w:rsidRPr="009E32D6">
              <w:rPr>
                <w:rStyle w:val="Hyperlink"/>
                <w:noProof/>
              </w:rPr>
              <w:t>in</w:t>
            </w:r>
            <w:r w:rsidR="00B83D31" w:rsidRPr="009E32D6">
              <w:rPr>
                <w:rStyle w:val="Hyperlink"/>
                <w:noProof/>
                <w:spacing w:val="12"/>
              </w:rPr>
              <w:t xml:space="preserve"> </w:t>
            </w:r>
            <w:r w:rsidR="00B83D31" w:rsidRPr="009E32D6">
              <w:rPr>
                <w:rStyle w:val="Hyperlink"/>
                <w:noProof/>
              </w:rPr>
              <w:t>this</w:t>
            </w:r>
            <w:r w:rsidR="00B83D31" w:rsidRPr="009E32D6">
              <w:rPr>
                <w:rStyle w:val="Hyperlink"/>
                <w:noProof/>
                <w:spacing w:val="12"/>
              </w:rPr>
              <w:t xml:space="preserve"> </w:t>
            </w:r>
            <w:r w:rsidR="00B83D31" w:rsidRPr="009E32D6">
              <w:rPr>
                <w:rStyle w:val="Hyperlink"/>
                <w:noProof/>
              </w:rPr>
              <w:t>thesis</w:t>
            </w:r>
            <w:r w:rsidR="00B83D31">
              <w:rPr>
                <w:noProof/>
                <w:webHidden/>
              </w:rPr>
              <w:tab/>
            </w:r>
            <w:r w:rsidR="00B83D31">
              <w:rPr>
                <w:noProof/>
                <w:webHidden/>
              </w:rPr>
              <w:fldChar w:fldCharType="begin"/>
            </w:r>
            <w:r w:rsidR="00B83D31">
              <w:rPr>
                <w:noProof/>
                <w:webHidden/>
              </w:rPr>
              <w:instrText xml:space="preserve"> PAGEREF _Toc76225895 \h </w:instrText>
            </w:r>
            <w:r w:rsidR="00B83D31">
              <w:rPr>
                <w:noProof/>
                <w:webHidden/>
              </w:rPr>
            </w:r>
            <w:r w:rsidR="00B83D31">
              <w:rPr>
                <w:noProof/>
                <w:webHidden/>
              </w:rPr>
              <w:fldChar w:fldCharType="separate"/>
            </w:r>
            <w:r w:rsidR="00825517">
              <w:rPr>
                <w:noProof/>
                <w:webHidden/>
              </w:rPr>
              <w:t>v</w:t>
            </w:r>
            <w:r w:rsidR="00B83D31">
              <w:rPr>
                <w:noProof/>
                <w:webHidden/>
              </w:rPr>
              <w:fldChar w:fldCharType="end"/>
            </w:r>
          </w:hyperlink>
        </w:p>
        <w:p w14:paraId="524E016F" w14:textId="3600C81F"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6" w:history="1">
            <w:r w:rsidR="00B83D31" w:rsidRPr="009E32D6">
              <w:rPr>
                <w:rStyle w:val="Hyperlink"/>
                <w:noProof/>
              </w:rPr>
              <w:t>Submitted</w:t>
            </w:r>
            <w:r w:rsidR="00B83D31" w:rsidRPr="009E32D6">
              <w:rPr>
                <w:rStyle w:val="Hyperlink"/>
                <w:noProof/>
                <w:spacing w:val="13"/>
              </w:rPr>
              <w:t xml:space="preserve"> </w:t>
            </w:r>
            <w:r w:rsidR="00B83D31" w:rsidRPr="009E32D6">
              <w:rPr>
                <w:rStyle w:val="Hyperlink"/>
                <w:noProof/>
              </w:rPr>
              <w:t>manuscripts</w:t>
            </w:r>
            <w:r w:rsidR="00B83D31" w:rsidRPr="009E32D6">
              <w:rPr>
                <w:rStyle w:val="Hyperlink"/>
                <w:noProof/>
                <w:spacing w:val="13"/>
              </w:rPr>
              <w:t xml:space="preserve"> </w:t>
            </w:r>
            <w:r w:rsidR="00B83D31" w:rsidRPr="009E32D6">
              <w:rPr>
                <w:rStyle w:val="Hyperlink"/>
                <w:noProof/>
              </w:rPr>
              <w:t>included</w:t>
            </w:r>
            <w:r w:rsidR="00B83D31" w:rsidRPr="009E32D6">
              <w:rPr>
                <w:rStyle w:val="Hyperlink"/>
                <w:noProof/>
                <w:spacing w:val="14"/>
              </w:rPr>
              <w:t xml:space="preserve"> </w:t>
            </w:r>
            <w:r w:rsidR="00B83D31" w:rsidRPr="009E32D6">
              <w:rPr>
                <w:rStyle w:val="Hyperlink"/>
                <w:noProof/>
              </w:rPr>
              <w:t>in</w:t>
            </w:r>
            <w:r w:rsidR="00B83D31" w:rsidRPr="009E32D6">
              <w:rPr>
                <w:rStyle w:val="Hyperlink"/>
                <w:noProof/>
                <w:spacing w:val="13"/>
              </w:rPr>
              <w:t xml:space="preserve"> </w:t>
            </w:r>
            <w:r w:rsidR="00B83D31" w:rsidRPr="009E32D6">
              <w:rPr>
                <w:rStyle w:val="Hyperlink"/>
                <w:noProof/>
              </w:rPr>
              <w:t>this</w:t>
            </w:r>
            <w:r w:rsidR="00B83D31" w:rsidRPr="009E32D6">
              <w:rPr>
                <w:rStyle w:val="Hyperlink"/>
                <w:noProof/>
                <w:spacing w:val="13"/>
              </w:rPr>
              <w:t xml:space="preserve"> </w:t>
            </w:r>
            <w:r w:rsidR="00B83D31" w:rsidRPr="009E32D6">
              <w:rPr>
                <w:rStyle w:val="Hyperlink"/>
                <w:noProof/>
              </w:rPr>
              <w:t>thesis</w:t>
            </w:r>
            <w:r w:rsidR="00B83D31">
              <w:rPr>
                <w:noProof/>
                <w:webHidden/>
              </w:rPr>
              <w:tab/>
            </w:r>
            <w:r w:rsidR="00B83D31">
              <w:rPr>
                <w:noProof/>
                <w:webHidden/>
              </w:rPr>
              <w:fldChar w:fldCharType="begin"/>
            </w:r>
            <w:r w:rsidR="00B83D31">
              <w:rPr>
                <w:noProof/>
                <w:webHidden/>
              </w:rPr>
              <w:instrText xml:space="preserve"> PAGEREF _Toc76225896 \h </w:instrText>
            </w:r>
            <w:r w:rsidR="00B83D31">
              <w:rPr>
                <w:noProof/>
                <w:webHidden/>
              </w:rPr>
            </w:r>
            <w:r w:rsidR="00B83D31">
              <w:rPr>
                <w:noProof/>
                <w:webHidden/>
              </w:rPr>
              <w:fldChar w:fldCharType="separate"/>
            </w:r>
            <w:r w:rsidR="00825517">
              <w:rPr>
                <w:noProof/>
                <w:webHidden/>
              </w:rPr>
              <w:t>v</w:t>
            </w:r>
            <w:r w:rsidR="00B83D31">
              <w:rPr>
                <w:noProof/>
                <w:webHidden/>
              </w:rPr>
              <w:fldChar w:fldCharType="end"/>
            </w:r>
          </w:hyperlink>
        </w:p>
        <w:p w14:paraId="1599EFB8" w14:textId="2CFCB4A5"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897" w:history="1">
            <w:r w:rsidR="00B83D31" w:rsidRPr="009E32D6">
              <w:rPr>
                <w:rStyle w:val="Hyperlink"/>
                <w:noProof/>
              </w:rPr>
              <w:t>Other</w:t>
            </w:r>
            <w:r w:rsidR="00B83D31" w:rsidRPr="009E32D6">
              <w:rPr>
                <w:rStyle w:val="Hyperlink"/>
                <w:noProof/>
                <w:spacing w:val="15"/>
              </w:rPr>
              <w:t xml:space="preserve"> </w:t>
            </w:r>
            <w:r w:rsidR="00B83D31" w:rsidRPr="009E32D6">
              <w:rPr>
                <w:rStyle w:val="Hyperlink"/>
                <w:noProof/>
              </w:rPr>
              <w:t>publications</w:t>
            </w:r>
            <w:r w:rsidR="00B83D31" w:rsidRPr="009E32D6">
              <w:rPr>
                <w:rStyle w:val="Hyperlink"/>
                <w:noProof/>
                <w:spacing w:val="15"/>
              </w:rPr>
              <w:t xml:space="preserve"> </w:t>
            </w:r>
            <w:r w:rsidR="00B83D31" w:rsidRPr="009E32D6">
              <w:rPr>
                <w:rStyle w:val="Hyperlink"/>
                <w:noProof/>
              </w:rPr>
              <w:t>during</w:t>
            </w:r>
            <w:r w:rsidR="00B83D31" w:rsidRPr="009E32D6">
              <w:rPr>
                <w:rStyle w:val="Hyperlink"/>
                <w:noProof/>
                <w:spacing w:val="15"/>
              </w:rPr>
              <w:t xml:space="preserve"> </w:t>
            </w:r>
            <w:r w:rsidR="00B83D31" w:rsidRPr="009E32D6">
              <w:rPr>
                <w:rStyle w:val="Hyperlink"/>
                <w:noProof/>
              </w:rPr>
              <w:t>candidature</w:t>
            </w:r>
            <w:r w:rsidR="00B83D31">
              <w:rPr>
                <w:noProof/>
                <w:webHidden/>
              </w:rPr>
              <w:tab/>
            </w:r>
            <w:r w:rsidR="00B83D31">
              <w:rPr>
                <w:noProof/>
                <w:webHidden/>
              </w:rPr>
              <w:fldChar w:fldCharType="begin"/>
            </w:r>
            <w:r w:rsidR="00B83D31">
              <w:rPr>
                <w:noProof/>
                <w:webHidden/>
              </w:rPr>
              <w:instrText xml:space="preserve"> PAGEREF _Toc76225897 \h </w:instrText>
            </w:r>
            <w:r w:rsidR="00B83D31">
              <w:rPr>
                <w:noProof/>
                <w:webHidden/>
              </w:rPr>
            </w:r>
            <w:r w:rsidR="00B83D31">
              <w:rPr>
                <w:noProof/>
                <w:webHidden/>
              </w:rPr>
              <w:fldChar w:fldCharType="separate"/>
            </w:r>
            <w:r w:rsidR="00825517">
              <w:rPr>
                <w:noProof/>
                <w:webHidden/>
              </w:rPr>
              <w:t>vi</w:t>
            </w:r>
            <w:r w:rsidR="00B83D31">
              <w:rPr>
                <w:noProof/>
                <w:webHidden/>
              </w:rPr>
              <w:fldChar w:fldCharType="end"/>
            </w:r>
          </w:hyperlink>
        </w:p>
        <w:p w14:paraId="4D8E2B01" w14:textId="1F01B7CD" w:rsidR="00B83D31" w:rsidRDefault="005D2B3A">
          <w:pPr>
            <w:pStyle w:val="TOC3"/>
            <w:tabs>
              <w:tab w:val="right" w:leader="hyphen" w:pos="9960"/>
            </w:tabs>
            <w:rPr>
              <w:rFonts w:eastAsiaTheme="minorEastAsia" w:cstheme="minorBidi"/>
              <w:i w:val="0"/>
              <w:iCs w:val="0"/>
              <w:noProof/>
              <w:sz w:val="22"/>
              <w:szCs w:val="22"/>
              <w:lang w:val="en-AU" w:eastAsia="en-AU"/>
            </w:rPr>
          </w:pPr>
          <w:hyperlink w:anchor="_Toc76225898" w:history="1">
            <w:r w:rsidR="00B83D31" w:rsidRPr="009E32D6">
              <w:rPr>
                <w:rStyle w:val="Hyperlink"/>
                <w:noProof/>
              </w:rPr>
              <w:t>Conference</w:t>
            </w:r>
            <w:r w:rsidR="00B83D31" w:rsidRPr="009E32D6">
              <w:rPr>
                <w:rStyle w:val="Hyperlink"/>
                <w:noProof/>
                <w:spacing w:val="24"/>
              </w:rPr>
              <w:t xml:space="preserve"> </w:t>
            </w:r>
            <w:r w:rsidR="00B83D31" w:rsidRPr="009E32D6">
              <w:rPr>
                <w:rStyle w:val="Hyperlink"/>
                <w:noProof/>
              </w:rPr>
              <w:t>abstracts</w:t>
            </w:r>
            <w:r w:rsidR="00B83D31">
              <w:rPr>
                <w:noProof/>
                <w:webHidden/>
              </w:rPr>
              <w:tab/>
            </w:r>
            <w:r w:rsidR="00B83D31">
              <w:rPr>
                <w:noProof/>
                <w:webHidden/>
              </w:rPr>
              <w:fldChar w:fldCharType="begin"/>
            </w:r>
            <w:r w:rsidR="00B83D31">
              <w:rPr>
                <w:noProof/>
                <w:webHidden/>
              </w:rPr>
              <w:instrText xml:space="preserve"> PAGEREF _Toc76225898 \h </w:instrText>
            </w:r>
            <w:r w:rsidR="00B83D31">
              <w:rPr>
                <w:noProof/>
                <w:webHidden/>
              </w:rPr>
            </w:r>
            <w:r w:rsidR="00B83D31">
              <w:rPr>
                <w:noProof/>
                <w:webHidden/>
              </w:rPr>
              <w:fldChar w:fldCharType="separate"/>
            </w:r>
            <w:r w:rsidR="00825517">
              <w:rPr>
                <w:noProof/>
                <w:webHidden/>
              </w:rPr>
              <w:t>vi</w:t>
            </w:r>
            <w:r w:rsidR="00B83D31">
              <w:rPr>
                <w:noProof/>
                <w:webHidden/>
              </w:rPr>
              <w:fldChar w:fldCharType="end"/>
            </w:r>
          </w:hyperlink>
        </w:p>
        <w:p w14:paraId="621491F0" w14:textId="400C7D07" w:rsidR="00B83D31" w:rsidRDefault="005D2B3A">
          <w:pPr>
            <w:pStyle w:val="TOC3"/>
            <w:tabs>
              <w:tab w:val="right" w:leader="hyphen" w:pos="9960"/>
            </w:tabs>
            <w:rPr>
              <w:rFonts w:eastAsiaTheme="minorEastAsia" w:cstheme="minorBidi"/>
              <w:i w:val="0"/>
              <w:iCs w:val="0"/>
              <w:noProof/>
              <w:sz w:val="22"/>
              <w:szCs w:val="22"/>
              <w:lang w:val="en-AU" w:eastAsia="en-AU"/>
            </w:rPr>
          </w:pPr>
          <w:hyperlink w:anchor="_Toc76225899" w:history="1">
            <w:r w:rsidR="00B83D31" w:rsidRPr="009E32D6">
              <w:rPr>
                <w:rStyle w:val="Hyperlink"/>
                <w:noProof/>
              </w:rPr>
              <w:t>Book</w:t>
            </w:r>
            <w:r w:rsidR="00B83D31" w:rsidRPr="009E32D6">
              <w:rPr>
                <w:rStyle w:val="Hyperlink"/>
                <w:noProof/>
                <w:spacing w:val="18"/>
              </w:rPr>
              <w:t xml:space="preserve"> </w:t>
            </w:r>
            <w:r w:rsidR="00B83D31" w:rsidRPr="009E32D6">
              <w:rPr>
                <w:rStyle w:val="Hyperlink"/>
                <w:noProof/>
              </w:rPr>
              <w:t>chapters</w:t>
            </w:r>
            <w:r w:rsidR="00B83D31">
              <w:rPr>
                <w:noProof/>
                <w:webHidden/>
              </w:rPr>
              <w:tab/>
            </w:r>
            <w:r w:rsidR="00B83D31">
              <w:rPr>
                <w:noProof/>
                <w:webHidden/>
              </w:rPr>
              <w:fldChar w:fldCharType="begin"/>
            </w:r>
            <w:r w:rsidR="00B83D31">
              <w:rPr>
                <w:noProof/>
                <w:webHidden/>
              </w:rPr>
              <w:instrText xml:space="preserve"> PAGEREF _Toc76225899 \h </w:instrText>
            </w:r>
            <w:r w:rsidR="00B83D31">
              <w:rPr>
                <w:noProof/>
                <w:webHidden/>
              </w:rPr>
            </w:r>
            <w:r w:rsidR="00B83D31">
              <w:rPr>
                <w:noProof/>
                <w:webHidden/>
              </w:rPr>
              <w:fldChar w:fldCharType="separate"/>
            </w:r>
            <w:r w:rsidR="00825517">
              <w:rPr>
                <w:noProof/>
                <w:webHidden/>
              </w:rPr>
              <w:t>vi</w:t>
            </w:r>
            <w:r w:rsidR="00B83D31">
              <w:rPr>
                <w:noProof/>
                <w:webHidden/>
              </w:rPr>
              <w:fldChar w:fldCharType="end"/>
            </w:r>
          </w:hyperlink>
        </w:p>
        <w:p w14:paraId="4A2F9674" w14:textId="36D82391"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900" w:history="1">
            <w:r w:rsidR="00B83D31" w:rsidRPr="009E32D6">
              <w:rPr>
                <w:rStyle w:val="Hyperlink"/>
                <w:noProof/>
              </w:rPr>
              <w:t>Research</w:t>
            </w:r>
            <w:r w:rsidR="00B83D31" w:rsidRPr="009E32D6">
              <w:rPr>
                <w:rStyle w:val="Hyperlink"/>
                <w:noProof/>
                <w:spacing w:val="9"/>
              </w:rPr>
              <w:t xml:space="preserve"> </w:t>
            </w:r>
            <w:r w:rsidR="00B83D31" w:rsidRPr="009E32D6">
              <w:rPr>
                <w:rStyle w:val="Hyperlink"/>
                <w:noProof/>
              </w:rPr>
              <w:t>involving</w:t>
            </w:r>
            <w:r w:rsidR="00B83D31" w:rsidRPr="009E32D6">
              <w:rPr>
                <w:rStyle w:val="Hyperlink"/>
                <w:noProof/>
                <w:spacing w:val="9"/>
              </w:rPr>
              <w:t xml:space="preserve"> </w:t>
            </w:r>
            <w:r w:rsidR="00B83D31" w:rsidRPr="009E32D6">
              <w:rPr>
                <w:rStyle w:val="Hyperlink"/>
                <w:noProof/>
              </w:rPr>
              <w:t>human</w:t>
            </w:r>
            <w:r w:rsidR="00B83D31" w:rsidRPr="009E32D6">
              <w:rPr>
                <w:rStyle w:val="Hyperlink"/>
                <w:noProof/>
                <w:spacing w:val="10"/>
              </w:rPr>
              <w:t xml:space="preserve"> </w:t>
            </w:r>
            <w:r w:rsidR="00B83D31" w:rsidRPr="009E32D6">
              <w:rPr>
                <w:rStyle w:val="Hyperlink"/>
                <w:noProof/>
              </w:rPr>
              <w:t>or</w:t>
            </w:r>
            <w:r w:rsidR="00B83D31" w:rsidRPr="009E32D6">
              <w:rPr>
                <w:rStyle w:val="Hyperlink"/>
                <w:noProof/>
                <w:spacing w:val="9"/>
              </w:rPr>
              <w:t xml:space="preserve"> </w:t>
            </w:r>
            <w:r w:rsidR="00B83D31" w:rsidRPr="009E32D6">
              <w:rPr>
                <w:rStyle w:val="Hyperlink"/>
                <w:noProof/>
              </w:rPr>
              <w:t>animal</w:t>
            </w:r>
            <w:r w:rsidR="00B83D31" w:rsidRPr="009E32D6">
              <w:rPr>
                <w:rStyle w:val="Hyperlink"/>
                <w:noProof/>
                <w:spacing w:val="10"/>
              </w:rPr>
              <w:t xml:space="preserve"> </w:t>
            </w:r>
            <w:r w:rsidR="00B83D31" w:rsidRPr="009E32D6">
              <w:rPr>
                <w:rStyle w:val="Hyperlink"/>
                <w:noProof/>
              </w:rPr>
              <w:t>subjects</w:t>
            </w:r>
            <w:r w:rsidR="00B83D31">
              <w:rPr>
                <w:noProof/>
                <w:webHidden/>
              </w:rPr>
              <w:tab/>
            </w:r>
            <w:r w:rsidR="00B83D31">
              <w:rPr>
                <w:noProof/>
                <w:webHidden/>
              </w:rPr>
              <w:fldChar w:fldCharType="begin"/>
            </w:r>
            <w:r w:rsidR="00B83D31">
              <w:rPr>
                <w:noProof/>
                <w:webHidden/>
              </w:rPr>
              <w:instrText xml:space="preserve"> PAGEREF _Toc76225900 \h </w:instrText>
            </w:r>
            <w:r w:rsidR="00B83D31">
              <w:rPr>
                <w:noProof/>
                <w:webHidden/>
              </w:rPr>
            </w:r>
            <w:r w:rsidR="00B83D31">
              <w:rPr>
                <w:noProof/>
                <w:webHidden/>
              </w:rPr>
              <w:fldChar w:fldCharType="separate"/>
            </w:r>
            <w:r w:rsidR="00825517">
              <w:rPr>
                <w:noProof/>
                <w:webHidden/>
              </w:rPr>
              <w:t>vi</w:t>
            </w:r>
            <w:r w:rsidR="00B83D31">
              <w:rPr>
                <w:noProof/>
                <w:webHidden/>
              </w:rPr>
              <w:fldChar w:fldCharType="end"/>
            </w:r>
          </w:hyperlink>
        </w:p>
        <w:p w14:paraId="1EABBA0F" w14:textId="4ED98237"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901" w:history="1">
            <w:r w:rsidR="00B83D31" w:rsidRPr="009E32D6">
              <w:rPr>
                <w:rStyle w:val="Hyperlink"/>
                <w:noProof/>
              </w:rPr>
              <w:t>Contributions</w:t>
            </w:r>
            <w:r w:rsidR="00B83D31" w:rsidRPr="009E32D6">
              <w:rPr>
                <w:rStyle w:val="Hyperlink"/>
                <w:noProof/>
                <w:spacing w:val="10"/>
              </w:rPr>
              <w:t xml:space="preserve"> </w:t>
            </w:r>
            <w:r w:rsidR="00B83D31" w:rsidRPr="009E32D6">
              <w:rPr>
                <w:rStyle w:val="Hyperlink"/>
                <w:noProof/>
              </w:rPr>
              <w:t>by</w:t>
            </w:r>
            <w:r w:rsidR="00B83D31" w:rsidRPr="009E32D6">
              <w:rPr>
                <w:rStyle w:val="Hyperlink"/>
                <w:noProof/>
                <w:spacing w:val="9"/>
              </w:rPr>
              <w:t xml:space="preserve"> </w:t>
            </w:r>
            <w:r w:rsidR="00B83D31" w:rsidRPr="009E32D6">
              <w:rPr>
                <w:rStyle w:val="Hyperlink"/>
                <w:noProof/>
              </w:rPr>
              <w:t>authors</w:t>
            </w:r>
            <w:r w:rsidR="00B83D31" w:rsidRPr="009E32D6">
              <w:rPr>
                <w:rStyle w:val="Hyperlink"/>
                <w:noProof/>
                <w:spacing w:val="10"/>
              </w:rPr>
              <w:t xml:space="preserve"> </w:t>
            </w:r>
            <w:r w:rsidR="00B83D31" w:rsidRPr="009E32D6">
              <w:rPr>
                <w:rStyle w:val="Hyperlink"/>
                <w:noProof/>
              </w:rPr>
              <w:t>to</w:t>
            </w:r>
            <w:r w:rsidR="00B83D31" w:rsidRPr="009E32D6">
              <w:rPr>
                <w:rStyle w:val="Hyperlink"/>
                <w:noProof/>
                <w:spacing w:val="10"/>
              </w:rPr>
              <w:t xml:space="preserve"> </w:t>
            </w:r>
            <w:r w:rsidR="00B83D31" w:rsidRPr="009E32D6">
              <w:rPr>
                <w:rStyle w:val="Hyperlink"/>
                <w:noProof/>
              </w:rPr>
              <w:t>the</w:t>
            </w:r>
            <w:r w:rsidR="00B83D31" w:rsidRPr="009E32D6">
              <w:rPr>
                <w:rStyle w:val="Hyperlink"/>
                <w:noProof/>
                <w:spacing w:val="10"/>
              </w:rPr>
              <w:t xml:space="preserve"> </w:t>
            </w:r>
            <w:r w:rsidR="00B83D31" w:rsidRPr="009E32D6">
              <w:rPr>
                <w:rStyle w:val="Hyperlink"/>
                <w:noProof/>
              </w:rPr>
              <w:t>thesis</w:t>
            </w:r>
            <w:r w:rsidR="00B83D31">
              <w:rPr>
                <w:noProof/>
                <w:webHidden/>
              </w:rPr>
              <w:tab/>
            </w:r>
            <w:r w:rsidR="00B83D31">
              <w:rPr>
                <w:noProof/>
                <w:webHidden/>
              </w:rPr>
              <w:fldChar w:fldCharType="begin"/>
            </w:r>
            <w:r w:rsidR="00B83D31">
              <w:rPr>
                <w:noProof/>
                <w:webHidden/>
              </w:rPr>
              <w:instrText xml:space="preserve"> PAGEREF _Toc76225901 \h </w:instrText>
            </w:r>
            <w:r w:rsidR="00B83D31">
              <w:rPr>
                <w:noProof/>
                <w:webHidden/>
              </w:rPr>
            </w:r>
            <w:r w:rsidR="00B83D31">
              <w:rPr>
                <w:noProof/>
                <w:webHidden/>
              </w:rPr>
              <w:fldChar w:fldCharType="separate"/>
            </w:r>
            <w:r w:rsidR="00825517">
              <w:rPr>
                <w:noProof/>
                <w:webHidden/>
              </w:rPr>
              <w:t>vii</w:t>
            </w:r>
            <w:r w:rsidR="00B83D31">
              <w:rPr>
                <w:noProof/>
                <w:webHidden/>
              </w:rPr>
              <w:fldChar w:fldCharType="end"/>
            </w:r>
          </w:hyperlink>
        </w:p>
        <w:p w14:paraId="3D0D83BA" w14:textId="5486913B"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902" w:history="1">
            <w:r w:rsidR="00B83D31" w:rsidRPr="009E32D6">
              <w:rPr>
                <w:rStyle w:val="Hyperlink"/>
                <w:noProof/>
              </w:rPr>
              <w:t>Acknowledgments</w:t>
            </w:r>
            <w:r w:rsidR="00B83D31">
              <w:rPr>
                <w:noProof/>
                <w:webHidden/>
              </w:rPr>
              <w:tab/>
            </w:r>
            <w:r w:rsidR="00B83D31">
              <w:rPr>
                <w:noProof/>
                <w:webHidden/>
              </w:rPr>
              <w:fldChar w:fldCharType="begin"/>
            </w:r>
            <w:r w:rsidR="00B83D31">
              <w:rPr>
                <w:noProof/>
                <w:webHidden/>
              </w:rPr>
              <w:instrText xml:space="preserve"> PAGEREF _Toc76225902 \h </w:instrText>
            </w:r>
            <w:r w:rsidR="00B83D31">
              <w:rPr>
                <w:noProof/>
                <w:webHidden/>
              </w:rPr>
            </w:r>
            <w:r w:rsidR="00B83D31">
              <w:rPr>
                <w:noProof/>
                <w:webHidden/>
              </w:rPr>
              <w:fldChar w:fldCharType="separate"/>
            </w:r>
            <w:r w:rsidR="00825517">
              <w:rPr>
                <w:noProof/>
                <w:webHidden/>
              </w:rPr>
              <w:t>viii</w:t>
            </w:r>
            <w:r w:rsidR="00B83D31">
              <w:rPr>
                <w:noProof/>
                <w:webHidden/>
              </w:rPr>
              <w:fldChar w:fldCharType="end"/>
            </w:r>
          </w:hyperlink>
        </w:p>
        <w:p w14:paraId="4A834BD7" w14:textId="0FB40923" w:rsidR="00B83D31" w:rsidRDefault="005D2B3A">
          <w:pPr>
            <w:pStyle w:val="TOC2"/>
            <w:tabs>
              <w:tab w:val="right" w:leader="hyphen" w:pos="9960"/>
            </w:tabs>
            <w:rPr>
              <w:rFonts w:eastAsiaTheme="minorEastAsia" w:cstheme="minorBidi"/>
              <w:smallCaps w:val="0"/>
              <w:noProof/>
              <w:sz w:val="22"/>
              <w:szCs w:val="22"/>
              <w:lang w:val="en-AU" w:eastAsia="en-AU"/>
            </w:rPr>
          </w:pPr>
          <w:hyperlink w:anchor="_Toc76225903" w:history="1">
            <w:r w:rsidR="00B83D31" w:rsidRPr="009E32D6">
              <w:rPr>
                <w:rStyle w:val="Hyperlink"/>
                <w:noProof/>
              </w:rPr>
              <w:t>Keywords</w:t>
            </w:r>
            <w:r w:rsidR="00B83D31">
              <w:rPr>
                <w:noProof/>
                <w:webHidden/>
              </w:rPr>
              <w:tab/>
            </w:r>
            <w:r w:rsidR="00B83D31">
              <w:rPr>
                <w:noProof/>
                <w:webHidden/>
              </w:rPr>
              <w:fldChar w:fldCharType="begin"/>
            </w:r>
            <w:r w:rsidR="00B83D31">
              <w:rPr>
                <w:noProof/>
                <w:webHidden/>
              </w:rPr>
              <w:instrText xml:space="preserve"> PAGEREF _Toc76225903 \h </w:instrText>
            </w:r>
            <w:r w:rsidR="00B83D31">
              <w:rPr>
                <w:noProof/>
                <w:webHidden/>
              </w:rPr>
            </w:r>
            <w:r w:rsidR="00B83D31">
              <w:rPr>
                <w:noProof/>
                <w:webHidden/>
              </w:rPr>
              <w:fldChar w:fldCharType="separate"/>
            </w:r>
            <w:r w:rsidR="00825517">
              <w:rPr>
                <w:noProof/>
                <w:webHidden/>
              </w:rPr>
              <w:t>ix</w:t>
            </w:r>
            <w:r w:rsidR="00B83D31">
              <w:rPr>
                <w:noProof/>
                <w:webHidden/>
              </w:rPr>
              <w:fldChar w:fldCharType="end"/>
            </w:r>
          </w:hyperlink>
        </w:p>
        <w:p w14:paraId="2A0145B5" w14:textId="3755E0CA"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04" w:history="1">
            <w:r w:rsidR="00B83D31" w:rsidRPr="009E32D6">
              <w:rPr>
                <w:rStyle w:val="Hyperlink"/>
                <w:noProof/>
              </w:rPr>
              <w:t>List</w:t>
            </w:r>
            <w:r w:rsidR="00B83D31" w:rsidRPr="009E32D6">
              <w:rPr>
                <w:rStyle w:val="Hyperlink"/>
                <w:noProof/>
                <w:spacing w:val="-7"/>
              </w:rPr>
              <w:t xml:space="preserve"> </w:t>
            </w:r>
            <w:r w:rsidR="00B83D31" w:rsidRPr="009E32D6">
              <w:rPr>
                <w:rStyle w:val="Hyperlink"/>
                <w:noProof/>
              </w:rPr>
              <w:t>of</w:t>
            </w:r>
            <w:r w:rsidR="00B83D31" w:rsidRPr="009E32D6">
              <w:rPr>
                <w:rStyle w:val="Hyperlink"/>
                <w:noProof/>
                <w:spacing w:val="-7"/>
              </w:rPr>
              <w:t xml:space="preserve"> </w:t>
            </w:r>
            <w:r w:rsidR="00B83D31" w:rsidRPr="009E32D6">
              <w:rPr>
                <w:rStyle w:val="Hyperlink"/>
                <w:noProof/>
              </w:rPr>
              <w:t>Tables</w:t>
            </w:r>
            <w:r w:rsidR="00B83D31">
              <w:rPr>
                <w:noProof/>
                <w:webHidden/>
              </w:rPr>
              <w:tab/>
            </w:r>
            <w:r w:rsidR="00B83D31">
              <w:rPr>
                <w:noProof/>
                <w:webHidden/>
              </w:rPr>
              <w:fldChar w:fldCharType="begin"/>
            </w:r>
            <w:r w:rsidR="00B83D31">
              <w:rPr>
                <w:noProof/>
                <w:webHidden/>
              </w:rPr>
              <w:instrText xml:space="preserve"> PAGEREF _Toc76225904 \h </w:instrText>
            </w:r>
            <w:r w:rsidR="00B83D31">
              <w:rPr>
                <w:noProof/>
                <w:webHidden/>
              </w:rPr>
            </w:r>
            <w:r w:rsidR="00B83D31">
              <w:rPr>
                <w:noProof/>
                <w:webHidden/>
              </w:rPr>
              <w:fldChar w:fldCharType="separate"/>
            </w:r>
            <w:r w:rsidR="00825517">
              <w:rPr>
                <w:noProof/>
                <w:webHidden/>
              </w:rPr>
              <w:t>xii</w:t>
            </w:r>
            <w:r w:rsidR="00B83D31">
              <w:rPr>
                <w:noProof/>
                <w:webHidden/>
              </w:rPr>
              <w:fldChar w:fldCharType="end"/>
            </w:r>
          </w:hyperlink>
        </w:p>
        <w:p w14:paraId="0DDBF8FD" w14:textId="1DFFB7D5"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05" w:history="1">
            <w:r w:rsidR="00B83D31" w:rsidRPr="009E32D6">
              <w:rPr>
                <w:rStyle w:val="Hyperlink"/>
                <w:noProof/>
              </w:rPr>
              <w:t>List</w:t>
            </w:r>
            <w:r w:rsidR="00B83D31" w:rsidRPr="009E32D6">
              <w:rPr>
                <w:rStyle w:val="Hyperlink"/>
                <w:noProof/>
                <w:spacing w:val="15"/>
              </w:rPr>
              <w:t xml:space="preserve"> </w:t>
            </w:r>
            <w:r w:rsidR="00B83D31" w:rsidRPr="009E32D6">
              <w:rPr>
                <w:rStyle w:val="Hyperlink"/>
                <w:noProof/>
              </w:rPr>
              <w:t>of</w:t>
            </w:r>
            <w:r w:rsidR="00B83D31" w:rsidRPr="009E32D6">
              <w:rPr>
                <w:rStyle w:val="Hyperlink"/>
                <w:noProof/>
                <w:spacing w:val="15"/>
              </w:rPr>
              <w:t xml:space="preserve"> </w:t>
            </w:r>
            <w:r w:rsidR="00B83D31" w:rsidRPr="009E32D6">
              <w:rPr>
                <w:rStyle w:val="Hyperlink"/>
                <w:noProof/>
              </w:rPr>
              <w:t>Abbreviations</w:t>
            </w:r>
            <w:r w:rsidR="00B83D31" w:rsidRPr="009E32D6">
              <w:rPr>
                <w:rStyle w:val="Hyperlink"/>
                <w:noProof/>
                <w:spacing w:val="15"/>
              </w:rPr>
              <w:t xml:space="preserve"> </w:t>
            </w:r>
            <w:r w:rsidR="00B83D31" w:rsidRPr="009E32D6">
              <w:rPr>
                <w:rStyle w:val="Hyperlink"/>
                <w:noProof/>
              </w:rPr>
              <w:t>and</w:t>
            </w:r>
            <w:r w:rsidR="00B83D31" w:rsidRPr="009E32D6">
              <w:rPr>
                <w:rStyle w:val="Hyperlink"/>
                <w:noProof/>
                <w:spacing w:val="15"/>
              </w:rPr>
              <w:t xml:space="preserve"> </w:t>
            </w:r>
            <w:r w:rsidR="00B83D31" w:rsidRPr="009E32D6">
              <w:rPr>
                <w:rStyle w:val="Hyperlink"/>
                <w:noProof/>
              </w:rPr>
              <w:t>Symbols</w:t>
            </w:r>
            <w:r w:rsidR="00B83D31">
              <w:rPr>
                <w:noProof/>
                <w:webHidden/>
              </w:rPr>
              <w:tab/>
            </w:r>
            <w:r w:rsidR="00B83D31">
              <w:rPr>
                <w:noProof/>
                <w:webHidden/>
              </w:rPr>
              <w:fldChar w:fldCharType="begin"/>
            </w:r>
            <w:r w:rsidR="00B83D31">
              <w:rPr>
                <w:noProof/>
                <w:webHidden/>
              </w:rPr>
              <w:instrText xml:space="preserve"> PAGEREF _Toc76225905 \h </w:instrText>
            </w:r>
            <w:r w:rsidR="00B83D31">
              <w:rPr>
                <w:noProof/>
                <w:webHidden/>
              </w:rPr>
            </w:r>
            <w:r w:rsidR="00B83D31">
              <w:rPr>
                <w:noProof/>
                <w:webHidden/>
              </w:rPr>
              <w:fldChar w:fldCharType="separate"/>
            </w:r>
            <w:r w:rsidR="00825517">
              <w:rPr>
                <w:noProof/>
                <w:webHidden/>
              </w:rPr>
              <w:t>xiv</w:t>
            </w:r>
            <w:r w:rsidR="00B83D31">
              <w:rPr>
                <w:noProof/>
                <w:webHidden/>
              </w:rPr>
              <w:fldChar w:fldCharType="end"/>
            </w:r>
          </w:hyperlink>
        </w:p>
        <w:p w14:paraId="4AEBB948" w14:textId="2708FE64"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06" w:history="1">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_Toc76225906 \h </w:instrText>
            </w:r>
            <w:r w:rsidR="00B83D31">
              <w:rPr>
                <w:noProof/>
                <w:webHidden/>
              </w:rPr>
            </w:r>
            <w:r w:rsidR="00B83D31">
              <w:rPr>
                <w:noProof/>
                <w:webHidden/>
              </w:rPr>
              <w:fldChar w:fldCharType="separate"/>
            </w:r>
            <w:r w:rsidR="00825517">
              <w:rPr>
                <w:noProof/>
                <w:webHidden/>
              </w:rPr>
              <w:t>1</w:t>
            </w:r>
            <w:r w:rsidR="00B83D31">
              <w:rPr>
                <w:noProof/>
                <w:webHidden/>
              </w:rPr>
              <w:fldChar w:fldCharType="end"/>
            </w:r>
          </w:hyperlink>
        </w:p>
        <w:p w14:paraId="502FE1E9" w14:textId="49BAE9B7"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07" w:history="1">
            <w:r w:rsidR="00B83D31" w:rsidRPr="009E32D6">
              <w:rPr>
                <w:rStyle w:val="Hyperlink"/>
                <w:noProof/>
              </w:rPr>
              <w:t>1.1</w:t>
            </w:r>
            <w:r w:rsidR="00B83D31">
              <w:rPr>
                <w:rFonts w:eastAsiaTheme="minorEastAsia" w:cstheme="minorBidi"/>
                <w:smallCaps w:val="0"/>
                <w:noProof/>
                <w:sz w:val="22"/>
                <w:szCs w:val="22"/>
                <w:lang w:val="en-AU" w:eastAsia="en-AU"/>
              </w:rPr>
              <w:tab/>
            </w:r>
            <w:r w:rsidR="00B83D31" w:rsidRPr="009E32D6">
              <w:rPr>
                <w:rStyle w:val="Hyperlink"/>
                <w:noProof/>
              </w:rPr>
              <w:t>Your</w:t>
            </w:r>
            <w:r w:rsidR="00B83D31" w:rsidRPr="009E32D6">
              <w:rPr>
                <w:rStyle w:val="Hyperlink"/>
                <w:noProof/>
                <w:spacing w:val="-5"/>
              </w:rPr>
              <w:t xml:space="preserve"> </w:t>
            </w:r>
            <w:r w:rsidR="00B83D31" w:rsidRPr="009E32D6">
              <w:rPr>
                <w:rStyle w:val="Hyperlink"/>
                <w:noProof/>
              </w:rPr>
              <w:t>thesis</w:t>
            </w:r>
            <w:r w:rsidR="00B83D31" w:rsidRPr="009E32D6">
              <w:rPr>
                <w:rStyle w:val="Hyperlink"/>
                <w:noProof/>
                <w:spacing w:val="-4"/>
              </w:rPr>
              <w:t xml:space="preserve"> </w:t>
            </w:r>
            <w:r w:rsidR="00B83D31" w:rsidRPr="009E32D6">
              <w:rPr>
                <w:rStyle w:val="Hyperlink"/>
                <w:noProof/>
              </w:rPr>
              <w:t>topic</w:t>
            </w:r>
            <w:r w:rsidR="00B83D31">
              <w:rPr>
                <w:noProof/>
                <w:webHidden/>
              </w:rPr>
              <w:tab/>
            </w:r>
            <w:r w:rsidR="00B83D31">
              <w:rPr>
                <w:noProof/>
                <w:webHidden/>
              </w:rPr>
              <w:fldChar w:fldCharType="begin"/>
            </w:r>
            <w:r w:rsidR="00B83D31">
              <w:rPr>
                <w:noProof/>
                <w:webHidden/>
              </w:rPr>
              <w:instrText xml:space="preserve"> PAGEREF _Toc76225907 \h </w:instrText>
            </w:r>
            <w:r w:rsidR="00B83D31">
              <w:rPr>
                <w:noProof/>
                <w:webHidden/>
              </w:rPr>
            </w:r>
            <w:r w:rsidR="00B83D31">
              <w:rPr>
                <w:noProof/>
                <w:webHidden/>
              </w:rPr>
              <w:fldChar w:fldCharType="separate"/>
            </w:r>
            <w:r w:rsidR="00825517">
              <w:rPr>
                <w:noProof/>
                <w:webHidden/>
              </w:rPr>
              <w:t>1</w:t>
            </w:r>
            <w:r w:rsidR="00B83D31">
              <w:rPr>
                <w:noProof/>
                <w:webHidden/>
              </w:rPr>
              <w:fldChar w:fldCharType="end"/>
            </w:r>
          </w:hyperlink>
        </w:p>
        <w:p w14:paraId="57FA90EB" w14:textId="24115DB1"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08" w:history="1">
            <w:r w:rsidR="00B83D31" w:rsidRPr="009E32D6">
              <w:rPr>
                <w:rStyle w:val="Hyperlink"/>
                <w:noProof/>
              </w:rPr>
              <w:t>Literature</w:t>
            </w:r>
            <w:r w:rsidR="00B83D31" w:rsidRPr="009E32D6">
              <w:rPr>
                <w:rStyle w:val="Hyperlink"/>
                <w:noProof/>
                <w:spacing w:val="8"/>
              </w:rPr>
              <w:t xml:space="preserve"> </w:t>
            </w:r>
            <w:r w:rsidR="00B83D31" w:rsidRPr="009E32D6">
              <w:rPr>
                <w:rStyle w:val="Hyperlink"/>
                <w:noProof/>
              </w:rPr>
              <w:t>review</w:t>
            </w:r>
            <w:r w:rsidR="00B83D31">
              <w:rPr>
                <w:noProof/>
                <w:webHidden/>
              </w:rPr>
              <w:tab/>
            </w:r>
            <w:r w:rsidR="00B83D31">
              <w:rPr>
                <w:noProof/>
                <w:webHidden/>
              </w:rPr>
              <w:fldChar w:fldCharType="begin"/>
            </w:r>
            <w:r w:rsidR="00B83D31">
              <w:rPr>
                <w:noProof/>
                <w:webHidden/>
              </w:rPr>
              <w:instrText xml:space="preserve"> PAGEREF _Toc76225908 \h </w:instrText>
            </w:r>
            <w:r w:rsidR="00B83D31">
              <w:rPr>
                <w:noProof/>
                <w:webHidden/>
              </w:rPr>
            </w:r>
            <w:r w:rsidR="00B83D31">
              <w:rPr>
                <w:noProof/>
                <w:webHidden/>
              </w:rPr>
              <w:fldChar w:fldCharType="separate"/>
            </w:r>
            <w:r w:rsidR="00825517">
              <w:rPr>
                <w:noProof/>
                <w:webHidden/>
              </w:rPr>
              <w:t>3</w:t>
            </w:r>
            <w:r w:rsidR="00B83D31">
              <w:rPr>
                <w:noProof/>
                <w:webHidden/>
              </w:rPr>
              <w:fldChar w:fldCharType="end"/>
            </w:r>
          </w:hyperlink>
        </w:p>
        <w:p w14:paraId="42966914" w14:textId="09A78A30"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09" w:history="1">
            <w:r w:rsidR="00B83D31" w:rsidRPr="009E32D6">
              <w:rPr>
                <w:rStyle w:val="Hyperlink"/>
                <w:noProof/>
                <w:w w:val="101"/>
              </w:rPr>
              <w:t>2.1</w:t>
            </w:r>
            <w:r w:rsidR="00B83D31">
              <w:rPr>
                <w:rFonts w:eastAsiaTheme="minorEastAsia" w:cstheme="minorBidi"/>
                <w:smallCaps w:val="0"/>
                <w:noProof/>
                <w:sz w:val="22"/>
                <w:szCs w:val="22"/>
                <w:lang w:val="en-AU" w:eastAsia="en-AU"/>
              </w:rPr>
              <w:tab/>
            </w:r>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_Toc76225909 \h </w:instrText>
            </w:r>
            <w:r w:rsidR="00B83D31">
              <w:rPr>
                <w:noProof/>
                <w:webHidden/>
              </w:rPr>
            </w:r>
            <w:r w:rsidR="00B83D31">
              <w:rPr>
                <w:noProof/>
                <w:webHidden/>
              </w:rPr>
              <w:fldChar w:fldCharType="separate"/>
            </w:r>
            <w:r w:rsidR="00825517">
              <w:rPr>
                <w:noProof/>
                <w:webHidden/>
              </w:rPr>
              <w:t>3</w:t>
            </w:r>
            <w:r w:rsidR="00B83D31">
              <w:rPr>
                <w:noProof/>
                <w:webHidden/>
              </w:rPr>
              <w:fldChar w:fldCharType="end"/>
            </w:r>
          </w:hyperlink>
        </w:p>
        <w:p w14:paraId="1F49F8B6" w14:textId="3C0013F1"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0" w:history="1">
            <w:r w:rsidR="00B83D31" w:rsidRPr="009E32D6">
              <w:rPr>
                <w:rStyle w:val="Hyperlink"/>
                <w:noProof/>
              </w:rPr>
              <w:t>Methods</w:t>
            </w:r>
            <w:r w:rsidR="00B83D31">
              <w:rPr>
                <w:noProof/>
                <w:webHidden/>
              </w:rPr>
              <w:tab/>
            </w:r>
            <w:r w:rsidR="00B83D31">
              <w:rPr>
                <w:noProof/>
                <w:webHidden/>
              </w:rPr>
              <w:fldChar w:fldCharType="begin"/>
            </w:r>
            <w:r w:rsidR="00B83D31">
              <w:rPr>
                <w:noProof/>
                <w:webHidden/>
              </w:rPr>
              <w:instrText xml:space="preserve"> PAGEREF _Toc76225910 \h </w:instrText>
            </w:r>
            <w:r w:rsidR="00B83D31">
              <w:rPr>
                <w:noProof/>
                <w:webHidden/>
              </w:rPr>
            </w:r>
            <w:r w:rsidR="00B83D31">
              <w:rPr>
                <w:noProof/>
                <w:webHidden/>
              </w:rPr>
              <w:fldChar w:fldCharType="separate"/>
            </w:r>
            <w:r w:rsidR="00825517">
              <w:rPr>
                <w:noProof/>
                <w:webHidden/>
              </w:rPr>
              <w:t>6</w:t>
            </w:r>
            <w:r w:rsidR="00B83D31">
              <w:rPr>
                <w:noProof/>
                <w:webHidden/>
              </w:rPr>
              <w:fldChar w:fldCharType="end"/>
            </w:r>
          </w:hyperlink>
        </w:p>
        <w:p w14:paraId="73D72CCA" w14:textId="64B40C80"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11" w:history="1">
            <w:r w:rsidR="00B83D31" w:rsidRPr="009E32D6">
              <w:rPr>
                <w:rStyle w:val="Hyperlink"/>
                <w:noProof/>
                <w:w w:val="101"/>
              </w:rPr>
              <w:t>3.1</w:t>
            </w:r>
            <w:r w:rsidR="00B83D31">
              <w:rPr>
                <w:rFonts w:eastAsiaTheme="minorEastAsia" w:cstheme="minorBidi"/>
                <w:smallCaps w:val="0"/>
                <w:noProof/>
                <w:sz w:val="22"/>
                <w:szCs w:val="22"/>
                <w:lang w:val="en-AU" w:eastAsia="en-AU"/>
              </w:rPr>
              <w:tab/>
            </w:r>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_Toc76225911 \h </w:instrText>
            </w:r>
            <w:r w:rsidR="00B83D31">
              <w:rPr>
                <w:noProof/>
                <w:webHidden/>
              </w:rPr>
            </w:r>
            <w:r w:rsidR="00B83D31">
              <w:rPr>
                <w:noProof/>
                <w:webHidden/>
              </w:rPr>
              <w:fldChar w:fldCharType="separate"/>
            </w:r>
            <w:r w:rsidR="00825517">
              <w:rPr>
                <w:noProof/>
                <w:webHidden/>
              </w:rPr>
              <w:t>8</w:t>
            </w:r>
            <w:r w:rsidR="00B83D31">
              <w:rPr>
                <w:noProof/>
                <w:webHidden/>
              </w:rPr>
              <w:fldChar w:fldCharType="end"/>
            </w:r>
          </w:hyperlink>
        </w:p>
        <w:p w14:paraId="20DE36F3" w14:textId="24F2BEB1"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2" w:history="1">
            <w:r w:rsidR="00B83D31" w:rsidRPr="009E32D6">
              <w:rPr>
                <w:rStyle w:val="Hyperlink"/>
                <w:noProof/>
              </w:rPr>
              <w:t>Results</w:t>
            </w:r>
            <w:r w:rsidR="00B83D31" w:rsidRPr="009E32D6">
              <w:rPr>
                <w:rStyle w:val="Hyperlink"/>
                <w:noProof/>
                <w:spacing w:val="5"/>
              </w:rPr>
              <w:t xml:space="preserve"> </w:t>
            </w:r>
            <w:r w:rsidR="00B83D31" w:rsidRPr="009E32D6">
              <w:rPr>
                <w:rStyle w:val="Hyperlink"/>
                <w:noProof/>
              </w:rPr>
              <w:t>or</w:t>
            </w:r>
            <w:r w:rsidR="00B83D31" w:rsidRPr="009E32D6">
              <w:rPr>
                <w:rStyle w:val="Hyperlink"/>
                <w:noProof/>
                <w:spacing w:val="6"/>
              </w:rPr>
              <w:t xml:space="preserve"> </w:t>
            </w:r>
            <w:r w:rsidR="00B83D31" w:rsidRPr="009E32D6">
              <w:rPr>
                <w:rStyle w:val="Hyperlink"/>
                <w:noProof/>
              </w:rPr>
              <w:t>findings</w:t>
            </w:r>
            <w:r w:rsidR="00B83D31">
              <w:rPr>
                <w:noProof/>
                <w:webHidden/>
              </w:rPr>
              <w:tab/>
            </w:r>
            <w:r w:rsidR="00B83D31">
              <w:rPr>
                <w:noProof/>
                <w:webHidden/>
              </w:rPr>
              <w:fldChar w:fldCharType="begin"/>
            </w:r>
            <w:r w:rsidR="00B83D31">
              <w:rPr>
                <w:noProof/>
                <w:webHidden/>
              </w:rPr>
              <w:instrText xml:space="preserve"> PAGEREF _Toc76225912 \h </w:instrText>
            </w:r>
            <w:r w:rsidR="00B83D31">
              <w:rPr>
                <w:noProof/>
                <w:webHidden/>
              </w:rPr>
            </w:r>
            <w:r w:rsidR="00B83D31">
              <w:rPr>
                <w:noProof/>
                <w:webHidden/>
              </w:rPr>
              <w:fldChar w:fldCharType="separate"/>
            </w:r>
            <w:r w:rsidR="00825517">
              <w:rPr>
                <w:noProof/>
                <w:webHidden/>
              </w:rPr>
              <w:t>9</w:t>
            </w:r>
            <w:r w:rsidR="00B83D31">
              <w:rPr>
                <w:noProof/>
                <w:webHidden/>
              </w:rPr>
              <w:fldChar w:fldCharType="end"/>
            </w:r>
          </w:hyperlink>
        </w:p>
        <w:p w14:paraId="07EEBB9B" w14:textId="5D848E94"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13" w:history="1">
            <w:r w:rsidR="00B83D31" w:rsidRPr="009E32D6">
              <w:rPr>
                <w:rStyle w:val="Hyperlink"/>
                <w:noProof/>
                <w:w w:val="101"/>
              </w:rPr>
              <w:t>4.1</w:t>
            </w:r>
            <w:r w:rsidR="00B83D31">
              <w:rPr>
                <w:rFonts w:eastAsiaTheme="minorEastAsia" w:cstheme="minorBidi"/>
                <w:smallCaps w:val="0"/>
                <w:noProof/>
                <w:sz w:val="22"/>
                <w:szCs w:val="22"/>
                <w:lang w:val="en-AU" w:eastAsia="en-AU"/>
              </w:rPr>
              <w:tab/>
            </w:r>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_Toc76225913 \h </w:instrText>
            </w:r>
            <w:r w:rsidR="00B83D31">
              <w:rPr>
                <w:noProof/>
                <w:webHidden/>
              </w:rPr>
            </w:r>
            <w:r w:rsidR="00B83D31">
              <w:rPr>
                <w:noProof/>
                <w:webHidden/>
              </w:rPr>
              <w:fldChar w:fldCharType="separate"/>
            </w:r>
            <w:r w:rsidR="00825517">
              <w:rPr>
                <w:noProof/>
                <w:webHidden/>
              </w:rPr>
              <w:t>9</w:t>
            </w:r>
            <w:r w:rsidR="00B83D31">
              <w:rPr>
                <w:noProof/>
                <w:webHidden/>
              </w:rPr>
              <w:fldChar w:fldCharType="end"/>
            </w:r>
          </w:hyperlink>
        </w:p>
        <w:p w14:paraId="6C9FED0B" w14:textId="4491E6CB"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4" w:history="1">
            <w:r w:rsidR="00B83D31" w:rsidRPr="009E32D6">
              <w:rPr>
                <w:rStyle w:val="Hyperlink"/>
                <w:noProof/>
              </w:rPr>
              <w:t>Discussion</w:t>
            </w:r>
            <w:r w:rsidR="00B83D31">
              <w:rPr>
                <w:noProof/>
                <w:webHidden/>
              </w:rPr>
              <w:tab/>
            </w:r>
            <w:r w:rsidR="00B83D31">
              <w:rPr>
                <w:noProof/>
                <w:webHidden/>
              </w:rPr>
              <w:fldChar w:fldCharType="begin"/>
            </w:r>
            <w:r w:rsidR="00B83D31">
              <w:rPr>
                <w:noProof/>
                <w:webHidden/>
              </w:rPr>
              <w:instrText xml:space="preserve"> PAGEREF _Toc76225914 \h </w:instrText>
            </w:r>
            <w:r w:rsidR="00B83D31">
              <w:rPr>
                <w:noProof/>
                <w:webHidden/>
              </w:rPr>
            </w:r>
            <w:r w:rsidR="00B83D31">
              <w:rPr>
                <w:noProof/>
                <w:webHidden/>
              </w:rPr>
              <w:fldChar w:fldCharType="separate"/>
            </w:r>
            <w:r w:rsidR="00825517">
              <w:rPr>
                <w:noProof/>
                <w:webHidden/>
              </w:rPr>
              <w:t>12</w:t>
            </w:r>
            <w:r w:rsidR="00B83D31">
              <w:rPr>
                <w:noProof/>
                <w:webHidden/>
              </w:rPr>
              <w:fldChar w:fldCharType="end"/>
            </w:r>
          </w:hyperlink>
        </w:p>
        <w:p w14:paraId="4E55A0A1" w14:textId="473F2BB0"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15" w:history="1">
            <w:r w:rsidR="00B83D31" w:rsidRPr="009E32D6">
              <w:rPr>
                <w:rStyle w:val="Hyperlink"/>
                <w:noProof/>
                <w:w w:val="101"/>
              </w:rPr>
              <w:t>5.1</w:t>
            </w:r>
            <w:r w:rsidR="00B83D31">
              <w:rPr>
                <w:rFonts w:eastAsiaTheme="minorEastAsia" w:cstheme="minorBidi"/>
                <w:smallCaps w:val="0"/>
                <w:noProof/>
                <w:sz w:val="22"/>
                <w:szCs w:val="22"/>
                <w:lang w:val="en-AU" w:eastAsia="en-AU"/>
              </w:rPr>
              <w:tab/>
            </w:r>
            <w:r w:rsidR="00B83D31" w:rsidRPr="009E32D6">
              <w:rPr>
                <w:rStyle w:val="Hyperlink"/>
                <w:noProof/>
              </w:rPr>
              <w:t>Introduction</w:t>
            </w:r>
            <w:r w:rsidR="00B83D31">
              <w:rPr>
                <w:noProof/>
                <w:webHidden/>
              </w:rPr>
              <w:tab/>
            </w:r>
            <w:r w:rsidR="00B83D31">
              <w:rPr>
                <w:noProof/>
                <w:webHidden/>
              </w:rPr>
              <w:fldChar w:fldCharType="begin"/>
            </w:r>
            <w:r w:rsidR="00B83D31">
              <w:rPr>
                <w:noProof/>
                <w:webHidden/>
              </w:rPr>
              <w:instrText xml:space="preserve"> PAGEREF _Toc76225915 \h </w:instrText>
            </w:r>
            <w:r w:rsidR="00B83D31">
              <w:rPr>
                <w:noProof/>
                <w:webHidden/>
              </w:rPr>
            </w:r>
            <w:r w:rsidR="00B83D31">
              <w:rPr>
                <w:noProof/>
                <w:webHidden/>
              </w:rPr>
              <w:fldChar w:fldCharType="separate"/>
            </w:r>
            <w:r w:rsidR="00825517">
              <w:rPr>
                <w:noProof/>
                <w:webHidden/>
              </w:rPr>
              <w:t>12</w:t>
            </w:r>
            <w:r w:rsidR="00B83D31">
              <w:rPr>
                <w:noProof/>
                <w:webHidden/>
              </w:rPr>
              <w:fldChar w:fldCharType="end"/>
            </w:r>
          </w:hyperlink>
        </w:p>
        <w:p w14:paraId="46000E0A" w14:textId="3EAFDF4F"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6" w:history="1">
            <w:r w:rsidR="00B83D31" w:rsidRPr="009E32D6">
              <w:rPr>
                <w:rStyle w:val="Hyperlink"/>
                <w:noProof/>
              </w:rPr>
              <w:t>Conclusion</w:t>
            </w:r>
            <w:r w:rsidR="00B83D31">
              <w:rPr>
                <w:noProof/>
                <w:webHidden/>
              </w:rPr>
              <w:tab/>
            </w:r>
            <w:r w:rsidR="00B83D31">
              <w:rPr>
                <w:noProof/>
                <w:webHidden/>
              </w:rPr>
              <w:fldChar w:fldCharType="begin"/>
            </w:r>
            <w:r w:rsidR="00B83D31">
              <w:rPr>
                <w:noProof/>
                <w:webHidden/>
              </w:rPr>
              <w:instrText xml:space="preserve"> PAGEREF _Toc76225916 \h </w:instrText>
            </w:r>
            <w:r w:rsidR="00B83D31">
              <w:rPr>
                <w:noProof/>
                <w:webHidden/>
              </w:rPr>
            </w:r>
            <w:r w:rsidR="00B83D31">
              <w:rPr>
                <w:noProof/>
                <w:webHidden/>
              </w:rPr>
              <w:fldChar w:fldCharType="separate"/>
            </w:r>
            <w:r w:rsidR="00825517">
              <w:rPr>
                <w:noProof/>
                <w:webHidden/>
              </w:rPr>
              <w:t>14</w:t>
            </w:r>
            <w:r w:rsidR="00B83D31">
              <w:rPr>
                <w:noProof/>
                <w:webHidden/>
              </w:rPr>
              <w:fldChar w:fldCharType="end"/>
            </w:r>
          </w:hyperlink>
        </w:p>
        <w:p w14:paraId="0B276F67" w14:textId="1A51B303"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7" w:history="1">
            <w:r w:rsidR="00B83D31" w:rsidRPr="009E32D6">
              <w:rPr>
                <w:rStyle w:val="Hyperlink"/>
                <w:noProof/>
              </w:rPr>
              <w:t>Bibliography</w:t>
            </w:r>
            <w:r w:rsidR="00B83D31">
              <w:rPr>
                <w:noProof/>
                <w:webHidden/>
              </w:rPr>
              <w:tab/>
            </w:r>
            <w:r w:rsidR="00B83D31">
              <w:rPr>
                <w:noProof/>
                <w:webHidden/>
              </w:rPr>
              <w:fldChar w:fldCharType="begin"/>
            </w:r>
            <w:r w:rsidR="00B83D31">
              <w:rPr>
                <w:noProof/>
                <w:webHidden/>
              </w:rPr>
              <w:instrText xml:space="preserve"> PAGEREF _Toc76225917 \h </w:instrText>
            </w:r>
            <w:r w:rsidR="00B83D31">
              <w:rPr>
                <w:noProof/>
                <w:webHidden/>
              </w:rPr>
            </w:r>
            <w:r w:rsidR="00B83D31">
              <w:rPr>
                <w:noProof/>
                <w:webHidden/>
              </w:rPr>
              <w:fldChar w:fldCharType="separate"/>
            </w:r>
            <w:r w:rsidR="00825517">
              <w:rPr>
                <w:noProof/>
                <w:webHidden/>
              </w:rPr>
              <w:t>16</w:t>
            </w:r>
            <w:r w:rsidR="00B83D31">
              <w:rPr>
                <w:noProof/>
                <w:webHidden/>
              </w:rPr>
              <w:fldChar w:fldCharType="end"/>
            </w:r>
          </w:hyperlink>
        </w:p>
        <w:p w14:paraId="02E966C3" w14:textId="2662C397"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18" w:history="1">
            <w:r w:rsidR="00B83D31" w:rsidRPr="009E32D6">
              <w:rPr>
                <w:rStyle w:val="Hyperlink"/>
                <w:noProof/>
              </w:rPr>
              <w:t>Appendix</w:t>
            </w:r>
            <w:r w:rsidR="00B83D31">
              <w:rPr>
                <w:noProof/>
                <w:webHidden/>
              </w:rPr>
              <w:tab/>
            </w:r>
            <w:r w:rsidR="00B83D31">
              <w:rPr>
                <w:noProof/>
                <w:webHidden/>
              </w:rPr>
              <w:fldChar w:fldCharType="begin"/>
            </w:r>
            <w:r w:rsidR="00B83D31">
              <w:rPr>
                <w:noProof/>
                <w:webHidden/>
              </w:rPr>
              <w:instrText xml:space="preserve"> PAGEREF _Toc76225918 \h </w:instrText>
            </w:r>
            <w:r w:rsidR="00B83D31">
              <w:rPr>
                <w:noProof/>
                <w:webHidden/>
              </w:rPr>
            </w:r>
            <w:r w:rsidR="00B83D31">
              <w:rPr>
                <w:noProof/>
                <w:webHidden/>
              </w:rPr>
              <w:fldChar w:fldCharType="separate"/>
            </w:r>
            <w:r w:rsidR="00825517">
              <w:rPr>
                <w:noProof/>
                <w:webHidden/>
              </w:rPr>
              <w:t>18</w:t>
            </w:r>
            <w:r w:rsidR="00B83D31">
              <w:rPr>
                <w:noProof/>
                <w:webHidden/>
              </w:rPr>
              <w:fldChar w:fldCharType="end"/>
            </w:r>
          </w:hyperlink>
        </w:p>
        <w:p w14:paraId="4F17FDFD" w14:textId="08BB5CE0"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19" w:history="1">
            <w:r w:rsidR="00B83D31" w:rsidRPr="009E32D6">
              <w:rPr>
                <w:rStyle w:val="Hyperlink"/>
                <w:noProof/>
                <w:w w:val="101"/>
              </w:rPr>
              <w:t>A.1</w:t>
            </w:r>
            <w:r w:rsidR="00B83D31">
              <w:rPr>
                <w:rFonts w:eastAsiaTheme="minorEastAsia" w:cstheme="minorBidi"/>
                <w:smallCaps w:val="0"/>
                <w:noProof/>
                <w:sz w:val="22"/>
                <w:szCs w:val="22"/>
                <w:lang w:val="en-AU" w:eastAsia="en-AU"/>
              </w:rPr>
              <w:tab/>
            </w:r>
            <w:r w:rsidR="00B83D31" w:rsidRPr="009E32D6">
              <w:rPr>
                <w:rStyle w:val="Hyperlink"/>
                <w:noProof/>
              </w:rPr>
              <w:t>Name</w:t>
            </w:r>
            <w:r w:rsidR="00B83D31" w:rsidRPr="009E32D6">
              <w:rPr>
                <w:rStyle w:val="Hyperlink"/>
                <w:noProof/>
                <w:spacing w:val="14"/>
              </w:rPr>
              <w:t xml:space="preserve"> </w:t>
            </w:r>
            <w:r w:rsidR="00B83D31" w:rsidRPr="009E32D6">
              <w:rPr>
                <w:rStyle w:val="Hyperlink"/>
                <w:noProof/>
              </w:rPr>
              <w:t>of</w:t>
            </w:r>
            <w:r w:rsidR="00B83D31" w:rsidRPr="009E32D6">
              <w:rPr>
                <w:rStyle w:val="Hyperlink"/>
                <w:noProof/>
                <w:spacing w:val="14"/>
              </w:rPr>
              <w:t xml:space="preserve"> </w:t>
            </w:r>
            <w:r w:rsidR="00B83D31" w:rsidRPr="009E32D6">
              <w:rPr>
                <w:rStyle w:val="Hyperlink"/>
                <w:noProof/>
              </w:rPr>
              <w:t>Appendix-1</w:t>
            </w:r>
            <w:r w:rsidR="00B83D31">
              <w:rPr>
                <w:noProof/>
                <w:webHidden/>
              </w:rPr>
              <w:tab/>
            </w:r>
            <w:r w:rsidR="00B83D31">
              <w:rPr>
                <w:noProof/>
                <w:webHidden/>
              </w:rPr>
              <w:fldChar w:fldCharType="begin"/>
            </w:r>
            <w:r w:rsidR="00B83D31">
              <w:rPr>
                <w:noProof/>
                <w:webHidden/>
              </w:rPr>
              <w:instrText xml:space="preserve"> PAGEREF _Toc76225919 \h </w:instrText>
            </w:r>
            <w:r w:rsidR="00B83D31">
              <w:rPr>
                <w:noProof/>
                <w:webHidden/>
              </w:rPr>
            </w:r>
            <w:r w:rsidR="00B83D31">
              <w:rPr>
                <w:noProof/>
                <w:webHidden/>
              </w:rPr>
              <w:fldChar w:fldCharType="separate"/>
            </w:r>
            <w:r w:rsidR="00825517">
              <w:rPr>
                <w:noProof/>
                <w:webHidden/>
              </w:rPr>
              <w:t>18</w:t>
            </w:r>
            <w:r w:rsidR="00B83D31">
              <w:rPr>
                <w:noProof/>
                <w:webHidden/>
              </w:rPr>
              <w:fldChar w:fldCharType="end"/>
            </w:r>
          </w:hyperlink>
        </w:p>
        <w:p w14:paraId="6677A0C3" w14:textId="75F0DB3C"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0" w:history="1">
            <w:r w:rsidR="00B83D31" w:rsidRPr="009E32D6">
              <w:rPr>
                <w:rStyle w:val="Hyperlink"/>
                <w:noProof/>
              </w:rPr>
              <w:t>Example</w:t>
            </w:r>
            <w:r w:rsidR="00B83D31" w:rsidRPr="009E32D6">
              <w:rPr>
                <w:rStyle w:val="Hyperlink"/>
                <w:noProof/>
                <w:spacing w:val="15"/>
              </w:rPr>
              <w:t xml:space="preserve"> </w:t>
            </w:r>
            <w:r w:rsidR="00B83D31" w:rsidRPr="009E32D6">
              <w:rPr>
                <w:rStyle w:val="Hyperlink"/>
                <w:noProof/>
              </w:rPr>
              <w:t>of</w:t>
            </w:r>
            <w:r w:rsidR="00B83D31" w:rsidRPr="009E32D6">
              <w:rPr>
                <w:rStyle w:val="Hyperlink"/>
                <w:noProof/>
                <w:spacing w:val="16"/>
              </w:rPr>
              <w:t xml:space="preserve"> </w:t>
            </w:r>
            <w:r w:rsidR="00B83D31" w:rsidRPr="009E32D6">
              <w:rPr>
                <w:rStyle w:val="Hyperlink"/>
                <w:noProof/>
              </w:rPr>
              <w:t>Citations</w:t>
            </w:r>
            <w:r w:rsidR="00B83D31">
              <w:rPr>
                <w:noProof/>
                <w:webHidden/>
              </w:rPr>
              <w:tab/>
            </w:r>
            <w:r w:rsidR="00B83D31">
              <w:rPr>
                <w:noProof/>
                <w:webHidden/>
              </w:rPr>
              <w:fldChar w:fldCharType="begin"/>
            </w:r>
            <w:r w:rsidR="00B83D31">
              <w:rPr>
                <w:noProof/>
                <w:webHidden/>
              </w:rPr>
              <w:instrText xml:space="preserve"> PAGEREF _Toc76225920 \h </w:instrText>
            </w:r>
            <w:r w:rsidR="00B83D31">
              <w:rPr>
                <w:noProof/>
                <w:webHidden/>
              </w:rPr>
            </w:r>
            <w:r w:rsidR="00B83D31">
              <w:rPr>
                <w:noProof/>
                <w:webHidden/>
              </w:rPr>
              <w:fldChar w:fldCharType="separate"/>
            </w:r>
            <w:r w:rsidR="00825517">
              <w:rPr>
                <w:noProof/>
                <w:webHidden/>
              </w:rPr>
              <w:t>21</w:t>
            </w:r>
            <w:r w:rsidR="00B83D31">
              <w:rPr>
                <w:noProof/>
                <w:webHidden/>
              </w:rPr>
              <w:fldChar w:fldCharType="end"/>
            </w:r>
          </w:hyperlink>
        </w:p>
        <w:p w14:paraId="165F3F1F" w14:textId="397652B3"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1" w:history="1">
            <w:r w:rsidR="00B83D31" w:rsidRPr="009E32D6">
              <w:rPr>
                <w:rStyle w:val="Hyperlink"/>
                <w:noProof/>
              </w:rPr>
              <w:t>Example</w:t>
            </w:r>
            <w:r w:rsidR="00B83D31" w:rsidRPr="009E32D6">
              <w:rPr>
                <w:rStyle w:val="Hyperlink"/>
                <w:noProof/>
                <w:spacing w:val="16"/>
              </w:rPr>
              <w:t xml:space="preserve"> </w:t>
            </w:r>
            <w:r w:rsidR="00B83D31" w:rsidRPr="009E32D6">
              <w:rPr>
                <w:rStyle w:val="Hyperlink"/>
                <w:noProof/>
              </w:rPr>
              <w:t>of</w:t>
            </w:r>
            <w:r w:rsidR="00B83D31" w:rsidRPr="009E32D6">
              <w:rPr>
                <w:rStyle w:val="Hyperlink"/>
                <w:noProof/>
                <w:spacing w:val="16"/>
              </w:rPr>
              <w:t xml:space="preserve"> </w:t>
            </w:r>
            <w:r w:rsidR="00B83D31" w:rsidRPr="009E32D6">
              <w:rPr>
                <w:rStyle w:val="Hyperlink"/>
                <w:noProof/>
              </w:rPr>
              <w:t>Equations</w:t>
            </w:r>
            <w:r w:rsidR="00B83D31">
              <w:rPr>
                <w:noProof/>
                <w:webHidden/>
              </w:rPr>
              <w:tab/>
            </w:r>
            <w:r w:rsidR="00B83D31">
              <w:rPr>
                <w:noProof/>
                <w:webHidden/>
              </w:rPr>
              <w:fldChar w:fldCharType="begin"/>
            </w:r>
            <w:r w:rsidR="00B83D31">
              <w:rPr>
                <w:noProof/>
                <w:webHidden/>
              </w:rPr>
              <w:instrText xml:space="preserve"> PAGEREF _Toc76225921 \h </w:instrText>
            </w:r>
            <w:r w:rsidR="00B83D31">
              <w:rPr>
                <w:noProof/>
                <w:webHidden/>
              </w:rPr>
            </w:r>
            <w:r w:rsidR="00B83D31">
              <w:rPr>
                <w:noProof/>
                <w:webHidden/>
              </w:rPr>
              <w:fldChar w:fldCharType="separate"/>
            </w:r>
            <w:r w:rsidR="00825517">
              <w:rPr>
                <w:noProof/>
                <w:webHidden/>
              </w:rPr>
              <w:t>23</w:t>
            </w:r>
            <w:r w:rsidR="00B83D31">
              <w:rPr>
                <w:noProof/>
                <w:webHidden/>
              </w:rPr>
              <w:fldChar w:fldCharType="end"/>
            </w:r>
          </w:hyperlink>
        </w:p>
        <w:p w14:paraId="5F05396A" w14:textId="2BC4774C"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2" w:history="1">
            <w:r w:rsidR="00B83D31" w:rsidRPr="009E32D6">
              <w:rPr>
                <w:rStyle w:val="Hyperlink"/>
                <w:noProof/>
              </w:rPr>
              <w:t>Example</w:t>
            </w:r>
            <w:r w:rsidR="00B83D31" w:rsidRPr="009E32D6">
              <w:rPr>
                <w:rStyle w:val="Hyperlink"/>
                <w:noProof/>
                <w:spacing w:val="11"/>
              </w:rPr>
              <w:t xml:space="preserve"> </w:t>
            </w:r>
            <w:r w:rsidR="00B83D31" w:rsidRPr="009E32D6">
              <w:rPr>
                <w:rStyle w:val="Hyperlink"/>
                <w:noProof/>
              </w:rPr>
              <w:t>of</w:t>
            </w:r>
            <w:r w:rsidR="00B83D31" w:rsidRPr="009E32D6">
              <w:rPr>
                <w:rStyle w:val="Hyperlink"/>
                <w:noProof/>
                <w:spacing w:val="12"/>
              </w:rPr>
              <w:t xml:space="preserve"> </w:t>
            </w:r>
            <w:r w:rsidR="00B83D31" w:rsidRPr="009E32D6">
              <w:rPr>
                <w:rStyle w:val="Hyperlink"/>
                <w:noProof/>
              </w:rPr>
              <w:t>Figures</w:t>
            </w:r>
            <w:r w:rsidR="00B83D31">
              <w:rPr>
                <w:noProof/>
                <w:webHidden/>
              </w:rPr>
              <w:tab/>
            </w:r>
            <w:r w:rsidR="00B83D31">
              <w:rPr>
                <w:noProof/>
                <w:webHidden/>
              </w:rPr>
              <w:fldChar w:fldCharType="begin"/>
            </w:r>
            <w:r w:rsidR="00B83D31">
              <w:rPr>
                <w:noProof/>
                <w:webHidden/>
              </w:rPr>
              <w:instrText xml:space="preserve"> PAGEREF _Toc76225922 \h </w:instrText>
            </w:r>
            <w:r w:rsidR="00B83D31">
              <w:rPr>
                <w:noProof/>
                <w:webHidden/>
              </w:rPr>
            </w:r>
            <w:r w:rsidR="00B83D31">
              <w:rPr>
                <w:noProof/>
                <w:webHidden/>
              </w:rPr>
              <w:fldChar w:fldCharType="separate"/>
            </w:r>
            <w:r w:rsidR="00825517">
              <w:rPr>
                <w:noProof/>
                <w:webHidden/>
              </w:rPr>
              <w:t>25</w:t>
            </w:r>
            <w:r w:rsidR="00B83D31">
              <w:rPr>
                <w:noProof/>
                <w:webHidden/>
              </w:rPr>
              <w:fldChar w:fldCharType="end"/>
            </w:r>
          </w:hyperlink>
        </w:p>
        <w:p w14:paraId="66787757" w14:textId="281CFCF7"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3" w:history="1">
            <w:r w:rsidR="00B83D31" w:rsidRPr="009E32D6">
              <w:rPr>
                <w:rStyle w:val="Hyperlink"/>
                <w:noProof/>
              </w:rPr>
              <w:t>Example of Tables</w:t>
            </w:r>
            <w:r w:rsidR="00B83D31">
              <w:rPr>
                <w:noProof/>
                <w:webHidden/>
              </w:rPr>
              <w:tab/>
            </w:r>
            <w:r w:rsidR="00B83D31">
              <w:rPr>
                <w:noProof/>
                <w:webHidden/>
              </w:rPr>
              <w:fldChar w:fldCharType="begin"/>
            </w:r>
            <w:r w:rsidR="00B83D31">
              <w:rPr>
                <w:noProof/>
                <w:webHidden/>
              </w:rPr>
              <w:instrText xml:space="preserve"> PAGEREF _Toc76225923 \h </w:instrText>
            </w:r>
            <w:r w:rsidR="00B83D31">
              <w:rPr>
                <w:noProof/>
                <w:webHidden/>
              </w:rPr>
            </w:r>
            <w:r w:rsidR="00B83D31">
              <w:rPr>
                <w:noProof/>
                <w:webHidden/>
              </w:rPr>
              <w:fldChar w:fldCharType="separate"/>
            </w:r>
            <w:r w:rsidR="00825517">
              <w:rPr>
                <w:noProof/>
                <w:webHidden/>
              </w:rPr>
              <w:t>27</w:t>
            </w:r>
            <w:r w:rsidR="00B83D31">
              <w:rPr>
                <w:noProof/>
                <w:webHidden/>
              </w:rPr>
              <w:fldChar w:fldCharType="end"/>
            </w:r>
          </w:hyperlink>
        </w:p>
        <w:p w14:paraId="36872AA9" w14:textId="65FF0F96"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4" w:history="1">
            <w:r w:rsidR="00B83D31" w:rsidRPr="009E32D6">
              <w:rPr>
                <w:rStyle w:val="Hyperlink"/>
                <w:noProof/>
              </w:rPr>
              <w:t>Example</w:t>
            </w:r>
            <w:r w:rsidR="00B83D31" w:rsidRPr="009E32D6">
              <w:rPr>
                <w:rStyle w:val="Hyperlink"/>
                <w:noProof/>
                <w:spacing w:val="14"/>
              </w:rPr>
              <w:t xml:space="preserve"> </w:t>
            </w:r>
            <w:r w:rsidR="00B83D31" w:rsidRPr="009E32D6">
              <w:rPr>
                <w:rStyle w:val="Hyperlink"/>
                <w:noProof/>
              </w:rPr>
              <w:t>of</w:t>
            </w:r>
            <w:r w:rsidR="00B83D31" w:rsidRPr="009E32D6">
              <w:rPr>
                <w:rStyle w:val="Hyperlink"/>
                <w:noProof/>
                <w:spacing w:val="14"/>
              </w:rPr>
              <w:t xml:space="preserve"> </w:t>
            </w:r>
            <w:r w:rsidR="00B83D31" w:rsidRPr="009E32D6">
              <w:rPr>
                <w:rStyle w:val="Hyperlink"/>
                <w:noProof/>
              </w:rPr>
              <w:t>algorithm</w:t>
            </w:r>
            <w:r w:rsidR="00B83D31" w:rsidRPr="009E32D6">
              <w:rPr>
                <w:rStyle w:val="Hyperlink"/>
                <w:noProof/>
                <w:spacing w:val="15"/>
              </w:rPr>
              <w:t xml:space="preserve"> </w:t>
            </w:r>
            <w:r w:rsidR="00B83D31" w:rsidRPr="009E32D6">
              <w:rPr>
                <w:rStyle w:val="Hyperlink"/>
                <w:noProof/>
              </w:rPr>
              <w:t>procedure</w:t>
            </w:r>
            <w:r w:rsidR="00B83D31">
              <w:rPr>
                <w:noProof/>
                <w:webHidden/>
              </w:rPr>
              <w:tab/>
            </w:r>
            <w:r w:rsidR="00B83D31">
              <w:rPr>
                <w:noProof/>
                <w:webHidden/>
              </w:rPr>
              <w:fldChar w:fldCharType="begin"/>
            </w:r>
            <w:r w:rsidR="00B83D31">
              <w:rPr>
                <w:noProof/>
                <w:webHidden/>
              </w:rPr>
              <w:instrText xml:space="preserve"> PAGEREF _Toc76225924 \h </w:instrText>
            </w:r>
            <w:r w:rsidR="00B83D31">
              <w:rPr>
                <w:noProof/>
                <w:webHidden/>
              </w:rPr>
            </w:r>
            <w:r w:rsidR="00B83D31">
              <w:rPr>
                <w:noProof/>
                <w:webHidden/>
              </w:rPr>
              <w:fldChar w:fldCharType="separate"/>
            </w:r>
            <w:r w:rsidR="00825517">
              <w:rPr>
                <w:noProof/>
                <w:webHidden/>
              </w:rPr>
              <w:t>30</w:t>
            </w:r>
            <w:r w:rsidR="00B83D31">
              <w:rPr>
                <w:noProof/>
                <w:webHidden/>
              </w:rPr>
              <w:fldChar w:fldCharType="end"/>
            </w:r>
          </w:hyperlink>
        </w:p>
        <w:p w14:paraId="7A7C5801" w14:textId="60AFAB7B" w:rsidR="00B83D31" w:rsidRDefault="005D2B3A">
          <w:pPr>
            <w:pStyle w:val="TOC1"/>
            <w:tabs>
              <w:tab w:val="right" w:leader="hyphen" w:pos="9960"/>
            </w:tabs>
            <w:rPr>
              <w:rFonts w:eastAsiaTheme="minorEastAsia" w:cstheme="minorBidi"/>
              <w:b w:val="0"/>
              <w:bCs w:val="0"/>
              <w:caps w:val="0"/>
              <w:noProof/>
              <w:sz w:val="22"/>
              <w:szCs w:val="22"/>
              <w:lang w:val="en-AU" w:eastAsia="en-AU"/>
            </w:rPr>
          </w:pPr>
          <w:hyperlink w:anchor="_Toc76225925" w:history="1">
            <w:r w:rsidR="00B83D31" w:rsidRPr="009E32D6">
              <w:rPr>
                <w:rStyle w:val="Hyperlink"/>
                <w:noProof/>
              </w:rPr>
              <w:t>Example</w:t>
            </w:r>
            <w:r w:rsidR="00B83D31" w:rsidRPr="009E32D6">
              <w:rPr>
                <w:rStyle w:val="Hyperlink"/>
                <w:noProof/>
                <w:spacing w:val="12"/>
              </w:rPr>
              <w:t xml:space="preserve"> </w:t>
            </w:r>
            <w:r w:rsidR="00B83D31" w:rsidRPr="009E32D6">
              <w:rPr>
                <w:rStyle w:val="Hyperlink"/>
                <w:noProof/>
              </w:rPr>
              <w:t>of</w:t>
            </w:r>
            <w:r w:rsidR="00B83D31" w:rsidRPr="009E32D6">
              <w:rPr>
                <w:rStyle w:val="Hyperlink"/>
                <w:noProof/>
                <w:spacing w:val="13"/>
              </w:rPr>
              <w:t xml:space="preserve"> </w:t>
            </w:r>
            <w:r w:rsidR="00B83D31" w:rsidRPr="009E32D6">
              <w:rPr>
                <w:rStyle w:val="Hyperlink"/>
                <w:noProof/>
              </w:rPr>
              <w:t>Code</w:t>
            </w:r>
            <w:r w:rsidR="00B83D31">
              <w:rPr>
                <w:noProof/>
                <w:webHidden/>
              </w:rPr>
              <w:tab/>
            </w:r>
            <w:r w:rsidR="00B83D31">
              <w:rPr>
                <w:noProof/>
                <w:webHidden/>
              </w:rPr>
              <w:fldChar w:fldCharType="begin"/>
            </w:r>
            <w:r w:rsidR="00B83D31">
              <w:rPr>
                <w:noProof/>
                <w:webHidden/>
              </w:rPr>
              <w:instrText xml:space="preserve"> PAGEREF _Toc76225925 \h </w:instrText>
            </w:r>
            <w:r w:rsidR="00B83D31">
              <w:rPr>
                <w:noProof/>
                <w:webHidden/>
              </w:rPr>
            </w:r>
            <w:r w:rsidR="00B83D31">
              <w:rPr>
                <w:noProof/>
                <w:webHidden/>
              </w:rPr>
              <w:fldChar w:fldCharType="separate"/>
            </w:r>
            <w:r w:rsidR="00825517">
              <w:rPr>
                <w:noProof/>
                <w:webHidden/>
              </w:rPr>
              <w:t>33</w:t>
            </w:r>
            <w:r w:rsidR="00B83D31">
              <w:rPr>
                <w:noProof/>
                <w:webHidden/>
              </w:rPr>
              <w:fldChar w:fldCharType="end"/>
            </w:r>
          </w:hyperlink>
        </w:p>
        <w:p w14:paraId="0F490A90" w14:textId="6A566155" w:rsidR="00B83D31" w:rsidRDefault="005D2B3A">
          <w:pPr>
            <w:pStyle w:val="TOC2"/>
            <w:tabs>
              <w:tab w:val="left" w:pos="880"/>
              <w:tab w:val="right" w:leader="hyphen" w:pos="9960"/>
            </w:tabs>
            <w:rPr>
              <w:rFonts w:eastAsiaTheme="minorEastAsia" w:cstheme="minorBidi"/>
              <w:smallCaps w:val="0"/>
              <w:noProof/>
              <w:sz w:val="22"/>
              <w:szCs w:val="22"/>
              <w:lang w:val="en-AU" w:eastAsia="en-AU"/>
            </w:rPr>
          </w:pPr>
          <w:hyperlink w:anchor="_Toc76225926" w:history="1">
            <w:r w:rsidR="00B83D31" w:rsidRPr="009E32D6">
              <w:rPr>
                <w:rStyle w:val="Hyperlink"/>
                <w:noProof/>
              </w:rPr>
              <w:t>G.1</w:t>
            </w:r>
            <w:r w:rsidR="00B83D31">
              <w:rPr>
                <w:rFonts w:eastAsiaTheme="minorEastAsia" w:cstheme="minorBidi"/>
                <w:smallCaps w:val="0"/>
                <w:noProof/>
                <w:sz w:val="22"/>
                <w:szCs w:val="22"/>
                <w:lang w:val="en-AU" w:eastAsia="en-AU"/>
              </w:rPr>
              <w:tab/>
            </w:r>
            <w:r w:rsidR="00B83D31" w:rsidRPr="009E32D6">
              <w:rPr>
                <w:rStyle w:val="Hyperlink"/>
                <w:noProof/>
              </w:rPr>
              <w:t>Find</w:t>
            </w:r>
            <w:r w:rsidR="00B83D31" w:rsidRPr="009E32D6">
              <w:rPr>
                <w:rStyle w:val="Hyperlink"/>
                <w:noProof/>
                <w:spacing w:val="9"/>
              </w:rPr>
              <w:t xml:space="preserve"> </w:t>
            </w:r>
            <w:r w:rsidR="00B83D31" w:rsidRPr="009E32D6">
              <w:rPr>
                <w:rStyle w:val="Hyperlink"/>
                <w:noProof/>
              </w:rPr>
              <w:t>the</w:t>
            </w:r>
            <w:r w:rsidR="00B83D31" w:rsidRPr="009E32D6">
              <w:rPr>
                <w:rStyle w:val="Hyperlink"/>
                <w:noProof/>
                <w:spacing w:val="9"/>
              </w:rPr>
              <w:t xml:space="preserve"> </w:t>
            </w:r>
            <w:r w:rsidR="00B83D31" w:rsidRPr="009E32D6">
              <w:rPr>
                <w:rStyle w:val="Hyperlink"/>
                <w:noProof/>
              </w:rPr>
              <w:t>greatest</w:t>
            </w:r>
            <w:r w:rsidR="00B83D31" w:rsidRPr="009E32D6">
              <w:rPr>
                <w:rStyle w:val="Hyperlink"/>
                <w:noProof/>
                <w:spacing w:val="9"/>
              </w:rPr>
              <w:t xml:space="preserve"> </w:t>
            </w:r>
            <w:r w:rsidR="00B83D31" w:rsidRPr="009E32D6">
              <w:rPr>
                <w:rStyle w:val="Hyperlink"/>
                <w:noProof/>
              </w:rPr>
              <w:t>number</w:t>
            </w:r>
            <w:r w:rsidR="00B83D31" w:rsidRPr="009E32D6">
              <w:rPr>
                <w:rStyle w:val="Hyperlink"/>
                <w:noProof/>
                <w:spacing w:val="10"/>
              </w:rPr>
              <w:t xml:space="preserve"> </w:t>
            </w:r>
            <w:r w:rsidR="00B83D31" w:rsidRPr="009E32D6">
              <w:rPr>
                <w:rStyle w:val="Hyperlink"/>
                <w:noProof/>
              </w:rPr>
              <w:t>from</w:t>
            </w:r>
            <w:r w:rsidR="00B83D31" w:rsidRPr="009E32D6">
              <w:rPr>
                <w:rStyle w:val="Hyperlink"/>
                <w:noProof/>
                <w:spacing w:val="9"/>
              </w:rPr>
              <w:t xml:space="preserve"> </w:t>
            </w:r>
            <w:r w:rsidR="00B83D31" w:rsidRPr="009E32D6">
              <w:rPr>
                <w:rStyle w:val="Hyperlink"/>
                <w:noProof/>
              </w:rPr>
              <w:t>a</w:t>
            </w:r>
            <w:r w:rsidR="00B83D31" w:rsidRPr="009E32D6">
              <w:rPr>
                <w:rStyle w:val="Hyperlink"/>
                <w:noProof/>
                <w:spacing w:val="9"/>
              </w:rPr>
              <w:t xml:space="preserve"> </w:t>
            </w:r>
            <w:r w:rsidR="00B83D31" w:rsidRPr="009E32D6">
              <w:rPr>
                <w:rStyle w:val="Hyperlink"/>
                <w:noProof/>
              </w:rPr>
              <w:t>list</w:t>
            </w:r>
            <w:r w:rsidR="00B83D31" w:rsidRPr="009E32D6">
              <w:rPr>
                <w:rStyle w:val="Hyperlink"/>
                <w:noProof/>
                <w:spacing w:val="9"/>
              </w:rPr>
              <w:t xml:space="preserve"> </w:t>
            </w:r>
            <w:r w:rsidR="00B83D31" w:rsidRPr="009E32D6">
              <w:rPr>
                <w:rStyle w:val="Hyperlink"/>
                <w:noProof/>
              </w:rPr>
              <w:t>of</w:t>
            </w:r>
            <w:r w:rsidR="00B83D31" w:rsidRPr="009E32D6">
              <w:rPr>
                <w:rStyle w:val="Hyperlink"/>
                <w:noProof/>
                <w:spacing w:val="10"/>
              </w:rPr>
              <w:t xml:space="preserve"> </w:t>
            </w:r>
            <w:r w:rsidR="00B83D31" w:rsidRPr="009E32D6">
              <w:rPr>
                <w:rStyle w:val="Hyperlink"/>
                <w:noProof/>
              </w:rPr>
              <w:t>numbers</w:t>
            </w:r>
            <w:r w:rsidR="00B83D31" w:rsidRPr="009E32D6">
              <w:rPr>
                <w:rStyle w:val="Hyperlink"/>
                <w:noProof/>
                <w:spacing w:val="9"/>
              </w:rPr>
              <w:t xml:space="preserve"> </w:t>
            </w:r>
            <w:r w:rsidR="00B83D31" w:rsidRPr="009E32D6">
              <w:rPr>
                <w:rStyle w:val="Hyperlink"/>
                <w:noProof/>
              </w:rPr>
              <w:t>in</w:t>
            </w:r>
            <w:r w:rsidR="00B83D31" w:rsidRPr="009E32D6">
              <w:rPr>
                <w:rStyle w:val="Hyperlink"/>
                <w:noProof/>
                <w:spacing w:val="9"/>
              </w:rPr>
              <w:t xml:space="preserve"> </w:t>
            </w:r>
            <w:r w:rsidR="00B83D31" w:rsidRPr="009E32D6">
              <w:rPr>
                <w:rStyle w:val="Hyperlink"/>
                <w:i/>
                <w:noProof/>
              </w:rPr>
              <w:t>Python</w:t>
            </w:r>
            <w:r w:rsidR="00B83D31">
              <w:rPr>
                <w:noProof/>
                <w:webHidden/>
              </w:rPr>
              <w:tab/>
            </w:r>
            <w:r w:rsidR="00B83D31">
              <w:rPr>
                <w:noProof/>
                <w:webHidden/>
              </w:rPr>
              <w:fldChar w:fldCharType="begin"/>
            </w:r>
            <w:r w:rsidR="00B83D31">
              <w:rPr>
                <w:noProof/>
                <w:webHidden/>
              </w:rPr>
              <w:instrText xml:space="preserve"> PAGEREF _Toc76225926 \h </w:instrText>
            </w:r>
            <w:r w:rsidR="00B83D31">
              <w:rPr>
                <w:noProof/>
                <w:webHidden/>
              </w:rPr>
            </w:r>
            <w:r w:rsidR="00B83D31">
              <w:rPr>
                <w:noProof/>
                <w:webHidden/>
              </w:rPr>
              <w:fldChar w:fldCharType="separate"/>
            </w:r>
            <w:r w:rsidR="00825517">
              <w:rPr>
                <w:noProof/>
                <w:webHidden/>
              </w:rPr>
              <w:t>33</w:t>
            </w:r>
            <w:r w:rsidR="00B83D31">
              <w:rPr>
                <w:noProof/>
                <w:webHidden/>
              </w:rPr>
              <w:fldChar w:fldCharType="end"/>
            </w:r>
          </w:hyperlink>
        </w:p>
        <w:p w14:paraId="3CB27035" w14:textId="0026F4E2" w:rsidR="000A6B58" w:rsidRDefault="007C6D27">
          <w:pPr>
            <w:sectPr w:rsidR="000A6B58" w:rsidSect="00D46E5F">
              <w:pgSz w:w="11910" w:h="16840"/>
              <w:pgMar w:top="440" w:right="960" w:bottom="280" w:left="980" w:header="720" w:footer="720" w:gutter="0"/>
              <w:pgNumType w:fmt="lowerRoman"/>
              <w:cols w:space="720"/>
            </w:sectPr>
          </w:pPr>
          <w:r>
            <w:rPr>
              <w:b/>
              <w:bCs/>
              <w:noProof/>
            </w:rPr>
            <w:fldChar w:fldCharType="end"/>
          </w:r>
        </w:p>
      </w:sdtContent>
    </w:sdt>
    <w:p w14:paraId="24877A6C" w14:textId="77777777" w:rsidR="0016778F" w:rsidRDefault="0016778F" w:rsidP="0016778F">
      <w:pPr>
        <w:pStyle w:val="BodyText"/>
        <w:spacing w:before="5" w:after="1"/>
        <w:rPr>
          <w:sz w:val="27"/>
        </w:rPr>
      </w:pPr>
    </w:p>
    <w:p w14:paraId="7C703A8D" w14:textId="77777777" w:rsidR="0016778F" w:rsidRDefault="0016778F" w:rsidP="0016778F">
      <w:pPr>
        <w:pStyle w:val="BodyText"/>
        <w:spacing w:line="20" w:lineRule="exact"/>
        <w:ind w:left="161"/>
        <w:rPr>
          <w:sz w:val="2"/>
        </w:rPr>
      </w:pPr>
      <w:r>
        <w:rPr>
          <w:noProof/>
          <w:sz w:val="2"/>
        </w:rPr>
        <mc:AlternateContent>
          <mc:Choice Requires="wpg">
            <w:drawing>
              <wp:inline distT="0" distB="0" distL="0" distR="0" wp14:anchorId="28FCADEC" wp14:editId="00A90470">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4127F548"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p w14:paraId="788331B3" w14:textId="77777777" w:rsidR="0016778F" w:rsidRPr="0016778F" w:rsidRDefault="0016778F" w:rsidP="0016778F">
      <w:pPr>
        <w:spacing w:before="365"/>
        <w:ind w:left="161"/>
        <w:rPr>
          <w:b/>
          <w:sz w:val="49"/>
        </w:rPr>
      </w:pPr>
      <w:bookmarkStart w:id="8" w:name="List_of_Figures"/>
      <w:bookmarkStart w:id="9" w:name="_bookmark2"/>
      <w:bookmarkEnd w:id="8"/>
      <w:bookmarkEnd w:id="9"/>
      <w:r>
        <w:rPr>
          <w:b/>
          <w:sz w:val="49"/>
        </w:rPr>
        <w:t>List</w:t>
      </w:r>
      <w:r>
        <w:rPr>
          <w:b/>
          <w:spacing w:val="13"/>
          <w:sz w:val="49"/>
        </w:rPr>
        <w:t xml:space="preserve"> </w:t>
      </w:r>
      <w:r>
        <w:rPr>
          <w:b/>
          <w:sz w:val="49"/>
        </w:rPr>
        <w:t>of</w:t>
      </w:r>
      <w:r>
        <w:rPr>
          <w:b/>
          <w:spacing w:val="13"/>
          <w:sz w:val="49"/>
        </w:rPr>
        <w:t xml:space="preserve"> </w:t>
      </w:r>
      <w:r>
        <w:rPr>
          <w:b/>
          <w:sz w:val="49"/>
        </w:rPr>
        <w:t>Figures</w:t>
      </w:r>
    </w:p>
    <w:p w14:paraId="5C16913E" w14:textId="77777777" w:rsidR="0016778F" w:rsidRDefault="0016778F" w:rsidP="0016778F">
      <w:pPr>
        <w:pStyle w:val="BodyText"/>
        <w:spacing w:before="11"/>
        <w:rPr>
          <w:b/>
          <w:sz w:val="20"/>
        </w:rPr>
      </w:pPr>
      <w:r>
        <w:rPr>
          <w:noProof/>
        </w:rPr>
        <mc:AlternateContent>
          <mc:Choice Requires="wps">
            <w:drawing>
              <wp:anchor distT="0" distB="0" distL="0" distR="0" simplePos="0" relativeHeight="487619072" behindDoc="1" locked="0" layoutInCell="1" allowOverlap="1" wp14:anchorId="6F1BFE06" wp14:editId="1FED1502">
                <wp:simplePos x="0" y="0"/>
                <wp:positionH relativeFrom="page">
                  <wp:posOffset>724535</wp:posOffset>
                </wp:positionH>
                <wp:positionV relativeFrom="paragraph">
                  <wp:posOffset>168275</wp:posOffset>
                </wp:positionV>
                <wp:extent cx="6111240" cy="1270"/>
                <wp:effectExtent l="0" t="0" r="10160" b="1143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B03461A" id="docshape4" o:spid="_x0000_s1026" style="position:absolute;margin-left:57.05pt;margin-top:13.25pt;width:481.2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bBrQIAAL0FAAAOAAAAZHJzL2Uyb0RvYy54bWysVNtuEzEQfUfiHyw/gpq9NE1o1E2FWoqQ&#10;ClRq+ADH9mZXeD3GdrIpX8/Y3qTbAC+IfbDGO+MzM2cuV9f7TpGdtK4FXdFiklMiNQfR6k1Fv63u&#10;zt5R4jzTginQsqJP0tHr5etXV71ZyBIaUEJagiDaLXpT0cZ7s8gyxxvZMTcBIzUqa7Ad83i1m0xY&#10;1iN6p7Iyz2dZD1YYC1w6h39vk5IuI35dS+6/1rWTnqiKYmw+njae63Bmyyu22FhmmpYPYbB/iKJj&#10;rUanR6hb5hnZ2vY3qK7lFhzUfsKhy6CuWy5jDphNkZ9k89gwI2MuSI4zR5rc/4PlX3YPlrSiovOC&#10;Es06rJEA7oLnaWCnN26BRo/mwYb8nLkH/t2hInuhCReHNmTdfwaBIGzrITKyr20XXmKuZB+JfzoS&#10;L/eecPw5K4qinGJ9OOqKch7rkrHF4S3fOv9RQsRhu3vnU9kESpF0MUS+Qoi6U1jBt2ckJ0UxLeIx&#10;lPlohqkmszcZWeWkJ5ezMmaLBTwalQejhJXPZxd/BDs/2AWwcgSGCWwOIbLmEDXf6yFslAgLc5JH&#10;ogy4QNAKgzswhAhoFFL8iy36PrVNbwYXFgfgtPUtJdj668SJYT5EFlwEkfQVjVyEHx3s5Aqiyp+U&#10;Dp08a5UeW8Xn46iSGl8EB9g3SYhOQ6yj0mq4a5WKtVU6hDI7Ly8iNw5UK4IyROPsZn2jLNmxMNTx&#10;C8kg2AszY52/Za5JdlGVcraw1SJ6aSQTHwbZs1YlGYEUkh4bPPR0GoI1iCfsbwtph+DOQ6EB+5OS&#10;HvdHRd2PLbOSEvVJ44BeFtPQ0D5ephfzEi92rFmPNUxzhKqop9gRQbzxaUltjW03DXoqIg8a3uNc&#10;1W0YgBhfimq44I6INAz7LCyh8T1aPW/d5S8AAAD//wMAUEsDBBQABgAIAAAAIQAVwrJd3gAAAAoB&#10;AAAPAAAAZHJzL2Rvd25yZXYueG1sTI9BS8NAEIXvgv9hGaEXsZuUmtaYTZFCoSAIpoLXaXZMgtnZ&#10;sLtt4r93c9LbvJnHm+8Vu8n04krOd5YVpMsEBHFtdceNgo/T4WELwgdkjb1lUvBDHnbl7U2BubYj&#10;v9O1Co2IIexzVNCGMORS+rolg35pB+J4+7LOYIjSNVI7HGO46eUqSTJpsOP4ocWB9i3V39XFKFh/&#10;jtmrbUZXHejNPR1P/v4ot0ot7qaXZxCBpvBnhhk/okMZmc72wtqLPup0nUarglX2CGI2JJt5Os+b&#10;DciykP8rlL8AAAD//wMAUEsBAi0AFAAGAAgAAAAhALaDOJL+AAAA4QEAABMAAAAAAAAAAAAAAAAA&#10;AAAAAFtDb250ZW50X1R5cGVzXS54bWxQSwECLQAUAAYACAAAACEAOP0h/9YAAACUAQAACwAAAAAA&#10;AAAAAAAAAAAvAQAAX3JlbHMvLnJlbHNQSwECLQAUAAYACAAAACEA+Kh2wa0CAAC9BQAADgAAAAAA&#10;AAAAAAAAAAAuAgAAZHJzL2Uyb0RvYy54bWxQSwECLQAUAAYACAAAACEAFcKyXd4AAAAKAQAADwAA&#10;AAAAAAAAAAAAAAAHBQAAZHJzL2Rvd25yZXYueG1sUEsFBgAAAAAEAAQA8wAAABIGAAAAAA==&#10;" path="m,l9624,e" filled="f" strokeweight=".17569mm">
                <v:path arrowok="t" o:connecttype="custom" o:connectlocs="0,0;6111240,0" o:connectangles="0,0"/>
                <w10:wrap type="topAndBottom" anchorx="page"/>
              </v:shape>
            </w:pict>
          </mc:Fallback>
        </mc:AlternateContent>
      </w:r>
    </w:p>
    <w:p w14:paraId="68CEE30B" w14:textId="77777777" w:rsidR="0016778F" w:rsidRDefault="0016778F" w:rsidP="0016778F">
      <w:pPr>
        <w:pStyle w:val="BodyText"/>
        <w:rPr>
          <w:b/>
          <w:sz w:val="20"/>
        </w:rPr>
      </w:pPr>
    </w:p>
    <w:p w14:paraId="63E90FEF" w14:textId="77777777" w:rsidR="0016778F" w:rsidRDefault="0016778F">
      <w:pPr>
        <w:pStyle w:val="TableofFigures"/>
        <w:tabs>
          <w:tab w:val="right" w:leader="hyphen" w:pos="9960"/>
        </w:tabs>
      </w:pPr>
    </w:p>
    <w:p w14:paraId="7F153616" w14:textId="77777777" w:rsidR="0016778F" w:rsidRPr="0016778F" w:rsidRDefault="0016778F" w:rsidP="0016778F"/>
    <w:p w14:paraId="65160EA1" w14:textId="0611853E" w:rsidR="00B83D31" w:rsidRDefault="0016778F">
      <w:pPr>
        <w:pStyle w:val="TableofFigures"/>
        <w:tabs>
          <w:tab w:val="right" w:leader="hyphen" w:pos="9960"/>
        </w:tabs>
        <w:rPr>
          <w:rFonts w:eastAsiaTheme="minorEastAsia" w:cstheme="minorBidi"/>
          <w:smallCaps w:val="0"/>
          <w:noProof/>
          <w:sz w:val="22"/>
          <w:szCs w:val="22"/>
          <w:lang w:val="en-AU" w:eastAsia="en-AU"/>
        </w:rPr>
      </w:pPr>
      <w:r>
        <w:fldChar w:fldCharType="begin"/>
      </w:r>
      <w:r>
        <w:instrText xml:space="preserve"> TOC \h \z \c "Figure D." </w:instrText>
      </w:r>
      <w:r>
        <w:fldChar w:fldCharType="separate"/>
      </w:r>
      <w:hyperlink w:anchor="_Toc76225927" w:history="1">
        <w:r w:rsidR="00B83D31" w:rsidRPr="000143B3">
          <w:rPr>
            <w:rStyle w:val="Hyperlink"/>
            <w:noProof/>
          </w:rPr>
          <w:t>Figure D. 1 : American</w:t>
        </w:r>
        <w:r w:rsidR="00B83D31" w:rsidRPr="000143B3">
          <w:rPr>
            <w:rStyle w:val="Hyperlink"/>
            <w:noProof/>
            <w:spacing w:val="-9"/>
          </w:rPr>
          <w:t xml:space="preserve"> </w:t>
        </w:r>
        <w:r w:rsidR="00B83D31" w:rsidRPr="000143B3">
          <w:rPr>
            <w:rStyle w:val="Hyperlink"/>
            <w:noProof/>
          </w:rPr>
          <w:t>International</w:t>
        </w:r>
        <w:r w:rsidR="00B83D31" w:rsidRPr="000143B3">
          <w:rPr>
            <w:rStyle w:val="Hyperlink"/>
            <w:noProof/>
            <w:spacing w:val="-9"/>
          </w:rPr>
          <w:t xml:space="preserve"> </w:t>
        </w:r>
        <w:r w:rsidR="00B83D31" w:rsidRPr="000143B3">
          <w:rPr>
            <w:rStyle w:val="Hyperlink"/>
            <w:noProof/>
          </w:rPr>
          <w:t>University-Bangladesh</w:t>
        </w:r>
        <w:r w:rsidR="00B83D31" w:rsidRPr="000143B3">
          <w:rPr>
            <w:rStyle w:val="Hyperlink"/>
            <w:noProof/>
            <w:spacing w:val="-9"/>
          </w:rPr>
          <w:t xml:space="preserve"> </w:t>
        </w:r>
        <w:r w:rsidR="00B83D31" w:rsidRPr="000143B3">
          <w:rPr>
            <w:rStyle w:val="Hyperlink"/>
            <w:noProof/>
          </w:rPr>
          <w:t>(AIUB)</w:t>
        </w:r>
        <w:r w:rsidR="00B83D31">
          <w:rPr>
            <w:noProof/>
            <w:webHidden/>
          </w:rPr>
          <w:tab/>
        </w:r>
        <w:r w:rsidR="00B83D31">
          <w:rPr>
            <w:noProof/>
            <w:webHidden/>
          </w:rPr>
          <w:fldChar w:fldCharType="begin"/>
        </w:r>
        <w:r w:rsidR="00B83D31">
          <w:rPr>
            <w:noProof/>
            <w:webHidden/>
          </w:rPr>
          <w:instrText xml:space="preserve"> PAGEREF _Toc76225927 \h </w:instrText>
        </w:r>
        <w:r w:rsidR="00B83D31">
          <w:rPr>
            <w:noProof/>
            <w:webHidden/>
          </w:rPr>
        </w:r>
        <w:r w:rsidR="00B83D31">
          <w:rPr>
            <w:noProof/>
            <w:webHidden/>
          </w:rPr>
          <w:fldChar w:fldCharType="separate"/>
        </w:r>
        <w:r w:rsidR="00B83D31">
          <w:rPr>
            <w:noProof/>
            <w:webHidden/>
          </w:rPr>
          <w:t>36</w:t>
        </w:r>
        <w:r w:rsidR="00B83D31">
          <w:rPr>
            <w:noProof/>
            <w:webHidden/>
          </w:rPr>
          <w:fldChar w:fldCharType="end"/>
        </w:r>
      </w:hyperlink>
    </w:p>
    <w:p w14:paraId="1A3C1D71" w14:textId="125CEF18" w:rsidR="00B83D31" w:rsidRDefault="005D2B3A">
      <w:pPr>
        <w:pStyle w:val="TableofFigures"/>
        <w:tabs>
          <w:tab w:val="right" w:leader="hyphen" w:pos="9960"/>
        </w:tabs>
        <w:rPr>
          <w:rFonts w:eastAsiaTheme="minorEastAsia" w:cstheme="minorBidi"/>
          <w:smallCaps w:val="0"/>
          <w:noProof/>
          <w:sz w:val="22"/>
          <w:szCs w:val="22"/>
          <w:lang w:val="en-AU" w:eastAsia="en-AU"/>
        </w:rPr>
      </w:pPr>
      <w:hyperlink w:anchor="_Toc76225928" w:history="1">
        <w:r w:rsidR="00B83D31" w:rsidRPr="000143B3">
          <w:rPr>
            <w:rStyle w:val="Hyperlink"/>
            <w:noProof/>
          </w:rPr>
          <w:t>Figure D. 2:</w:t>
        </w:r>
        <w:r w:rsidR="00B83D31" w:rsidRPr="000143B3">
          <w:rPr>
            <w:rStyle w:val="Hyperlink"/>
            <w:noProof/>
            <w:spacing w:val="12"/>
          </w:rPr>
          <w:t xml:space="preserve"> </w:t>
        </w:r>
        <w:r w:rsidR="00B83D31" w:rsidRPr="000143B3">
          <w:rPr>
            <w:rStyle w:val="Hyperlink"/>
            <w:noProof/>
          </w:rPr>
          <w:t>Example</w:t>
        </w:r>
        <w:r w:rsidR="00B83D31" w:rsidRPr="000143B3">
          <w:rPr>
            <w:rStyle w:val="Hyperlink"/>
            <w:noProof/>
            <w:spacing w:val="-3"/>
          </w:rPr>
          <w:t xml:space="preserve"> </w:t>
        </w:r>
        <w:r w:rsidR="00B83D31" w:rsidRPr="000143B3">
          <w:rPr>
            <w:rStyle w:val="Hyperlink"/>
            <w:noProof/>
          </w:rPr>
          <w:t>of</w:t>
        </w:r>
        <w:r w:rsidR="00B83D31" w:rsidRPr="000143B3">
          <w:rPr>
            <w:rStyle w:val="Hyperlink"/>
            <w:noProof/>
            <w:spacing w:val="-3"/>
          </w:rPr>
          <w:t xml:space="preserve"> </w:t>
        </w:r>
        <w:r w:rsidR="00B83D31" w:rsidRPr="000143B3">
          <w:rPr>
            <w:rStyle w:val="Hyperlink"/>
            <w:noProof/>
          </w:rPr>
          <w:t>placing</w:t>
        </w:r>
        <w:r w:rsidR="00B83D31" w:rsidRPr="000143B3">
          <w:rPr>
            <w:rStyle w:val="Hyperlink"/>
            <w:noProof/>
            <w:spacing w:val="-2"/>
          </w:rPr>
          <w:t xml:space="preserve"> </w:t>
        </w:r>
        <w:r w:rsidR="00B83D31" w:rsidRPr="000143B3">
          <w:rPr>
            <w:rStyle w:val="Hyperlink"/>
            <w:noProof/>
          </w:rPr>
          <w:t>images</w:t>
        </w:r>
        <w:r w:rsidR="00B83D31" w:rsidRPr="000143B3">
          <w:rPr>
            <w:rStyle w:val="Hyperlink"/>
            <w:noProof/>
            <w:spacing w:val="-3"/>
          </w:rPr>
          <w:t xml:space="preserve"> </w:t>
        </w:r>
        <w:r w:rsidR="00B83D31" w:rsidRPr="000143B3">
          <w:rPr>
            <w:rStyle w:val="Hyperlink"/>
            <w:noProof/>
          </w:rPr>
          <w:t>side</w:t>
        </w:r>
        <w:r w:rsidR="00B83D31" w:rsidRPr="000143B3">
          <w:rPr>
            <w:rStyle w:val="Hyperlink"/>
            <w:noProof/>
            <w:spacing w:val="-3"/>
          </w:rPr>
          <w:t xml:space="preserve"> </w:t>
        </w:r>
        <w:r w:rsidR="00B83D31" w:rsidRPr="000143B3">
          <w:rPr>
            <w:rStyle w:val="Hyperlink"/>
            <w:noProof/>
          </w:rPr>
          <w:t>by</w:t>
        </w:r>
        <w:r w:rsidR="00B83D31" w:rsidRPr="000143B3">
          <w:rPr>
            <w:rStyle w:val="Hyperlink"/>
            <w:noProof/>
            <w:spacing w:val="-2"/>
          </w:rPr>
          <w:t xml:space="preserve"> </w:t>
        </w:r>
        <w:r w:rsidR="00B83D31" w:rsidRPr="000143B3">
          <w:rPr>
            <w:rStyle w:val="Hyperlink"/>
            <w:noProof/>
          </w:rPr>
          <w:t>side</w:t>
        </w:r>
        <w:r w:rsidR="00B83D31">
          <w:rPr>
            <w:noProof/>
            <w:webHidden/>
          </w:rPr>
          <w:tab/>
        </w:r>
        <w:r w:rsidR="00B83D31">
          <w:rPr>
            <w:noProof/>
            <w:webHidden/>
          </w:rPr>
          <w:fldChar w:fldCharType="begin"/>
        </w:r>
        <w:r w:rsidR="00B83D31">
          <w:rPr>
            <w:noProof/>
            <w:webHidden/>
          </w:rPr>
          <w:instrText xml:space="preserve"> PAGEREF _Toc76225928 \h </w:instrText>
        </w:r>
        <w:r w:rsidR="00B83D31">
          <w:rPr>
            <w:noProof/>
            <w:webHidden/>
          </w:rPr>
        </w:r>
        <w:r w:rsidR="00B83D31">
          <w:rPr>
            <w:noProof/>
            <w:webHidden/>
          </w:rPr>
          <w:fldChar w:fldCharType="separate"/>
        </w:r>
        <w:r w:rsidR="00B83D31">
          <w:rPr>
            <w:noProof/>
            <w:webHidden/>
          </w:rPr>
          <w:t>38</w:t>
        </w:r>
        <w:r w:rsidR="00B83D31">
          <w:rPr>
            <w:noProof/>
            <w:webHidden/>
          </w:rPr>
          <w:fldChar w:fldCharType="end"/>
        </w:r>
      </w:hyperlink>
    </w:p>
    <w:p w14:paraId="6F0FC218" w14:textId="0F42418F" w:rsidR="000A6B58" w:rsidRDefault="0016778F">
      <w:pPr>
        <w:pStyle w:val="BodyText"/>
        <w:rPr>
          <w:sz w:val="20"/>
        </w:rPr>
      </w:pPr>
      <w:r>
        <w:rPr>
          <w:sz w:val="20"/>
        </w:rPr>
        <w:fldChar w:fldCharType="end"/>
      </w:r>
    </w:p>
    <w:p w14:paraId="4A960EA6" w14:textId="77777777" w:rsidR="000A6B58" w:rsidRDefault="000A6B58">
      <w:pPr>
        <w:pStyle w:val="BodyText"/>
        <w:rPr>
          <w:sz w:val="20"/>
        </w:rPr>
      </w:pPr>
    </w:p>
    <w:p w14:paraId="79BCE0ED" w14:textId="77777777" w:rsidR="000A6B58" w:rsidRDefault="000A6B58">
      <w:pPr>
        <w:pStyle w:val="BodyText"/>
        <w:rPr>
          <w:sz w:val="28"/>
        </w:rPr>
      </w:pPr>
    </w:p>
    <w:p w14:paraId="5E0DD025" w14:textId="77777777" w:rsidR="000A6B58" w:rsidRDefault="000A6B58">
      <w:pPr>
        <w:pStyle w:val="BodyText"/>
        <w:rPr>
          <w:sz w:val="28"/>
        </w:rPr>
      </w:pPr>
    </w:p>
    <w:p w14:paraId="52F6F295" w14:textId="77777777" w:rsidR="000A6B58" w:rsidRDefault="000A6B58">
      <w:pPr>
        <w:pStyle w:val="BodyText"/>
        <w:rPr>
          <w:sz w:val="28"/>
        </w:rPr>
      </w:pPr>
    </w:p>
    <w:p w14:paraId="66C5217B" w14:textId="77777777" w:rsidR="000A6B58" w:rsidRDefault="000A6B58">
      <w:pPr>
        <w:pStyle w:val="BodyText"/>
        <w:rPr>
          <w:sz w:val="28"/>
        </w:rPr>
      </w:pPr>
    </w:p>
    <w:p w14:paraId="33A26658" w14:textId="77777777" w:rsidR="000A6B58" w:rsidRDefault="000A6B58">
      <w:pPr>
        <w:pStyle w:val="BodyText"/>
        <w:rPr>
          <w:sz w:val="28"/>
        </w:rPr>
      </w:pPr>
    </w:p>
    <w:p w14:paraId="783CFEB4" w14:textId="77777777" w:rsidR="000A6B58" w:rsidRDefault="000A6B58">
      <w:pPr>
        <w:pStyle w:val="BodyText"/>
        <w:rPr>
          <w:sz w:val="28"/>
        </w:rPr>
      </w:pPr>
    </w:p>
    <w:p w14:paraId="57043D32" w14:textId="77777777" w:rsidR="000A6B58" w:rsidRDefault="000A6B58">
      <w:pPr>
        <w:pStyle w:val="BodyText"/>
        <w:rPr>
          <w:sz w:val="28"/>
        </w:rPr>
      </w:pPr>
    </w:p>
    <w:p w14:paraId="58AC801A" w14:textId="77777777" w:rsidR="000A6B58" w:rsidRDefault="000A6B58">
      <w:pPr>
        <w:pStyle w:val="BodyText"/>
        <w:rPr>
          <w:sz w:val="28"/>
        </w:rPr>
      </w:pPr>
    </w:p>
    <w:p w14:paraId="6CBB5696" w14:textId="77777777" w:rsidR="000A6B58" w:rsidRDefault="000A6B58">
      <w:pPr>
        <w:pStyle w:val="BodyText"/>
        <w:rPr>
          <w:sz w:val="28"/>
        </w:rPr>
      </w:pPr>
    </w:p>
    <w:p w14:paraId="69F59CF8" w14:textId="77777777" w:rsidR="000A6B58" w:rsidRDefault="000A6B58">
      <w:pPr>
        <w:pStyle w:val="BodyText"/>
        <w:rPr>
          <w:sz w:val="28"/>
        </w:rPr>
      </w:pPr>
    </w:p>
    <w:p w14:paraId="0E93C644" w14:textId="77777777" w:rsidR="000A6B58" w:rsidRDefault="000A6B58">
      <w:pPr>
        <w:pStyle w:val="BodyText"/>
        <w:rPr>
          <w:sz w:val="28"/>
        </w:rPr>
      </w:pPr>
    </w:p>
    <w:p w14:paraId="5629CEF5" w14:textId="77777777" w:rsidR="000A6B58" w:rsidRDefault="000A6B58">
      <w:pPr>
        <w:pStyle w:val="BodyText"/>
        <w:rPr>
          <w:sz w:val="28"/>
        </w:rPr>
      </w:pPr>
    </w:p>
    <w:p w14:paraId="1CF565F2" w14:textId="77777777" w:rsidR="000A6B58" w:rsidRDefault="000A6B58">
      <w:pPr>
        <w:pStyle w:val="BodyText"/>
        <w:rPr>
          <w:sz w:val="28"/>
        </w:rPr>
      </w:pPr>
    </w:p>
    <w:p w14:paraId="0D54BFB2" w14:textId="77777777" w:rsidR="000A6B58" w:rsidRDefault="000A6B58">
      <w:pPr>
        <w:pStyle w:val="BodyText"/>
        <w:rPr>
          <w:sz w:val="28"/>
        </w:rPr>
      </w:pPr>
    </w:p>
    <w:p w14:paraId="074ACDC9" w14:textId="77777777" w:rsidR="000A6B58" w:rsidRDefault="000A6B58">
      <w:pPr>
        <w:pStyle w:val="BodyText"/>
        <w:rPr>
          <w:sz w:val="28"/>
        </w:rPr>
      </w:pPr>
    </w:p>
    <w:p w14:paraId="5BC53B62" w14:textId="77777777" w:rsidR="000A6B58" w:rsidRDefault="000A6B58">
      <w:pPr>
        <w:pStyle w:val="BodyText"/>
        <w:rPr>
          <w:sz w:val="28"/>
        </w:rPr>
      </w:pPr>
    </w:p>
    <w:p w14:paraId="3884149D" w14:textId="77777777" w:rsidR="000A6B58" w:rsidRDefault="000A6B58">
      <w:pPr>
        <w:pStyle w:val="BodyText"/>
        <w:rPr>
          <w:sz w:val="28"/>
        </w:rPr>
      </w:pPr>
    </w:p>
    <w:p w14:paraId="3E17A819" w14:textId="77777777" w:rsidR="000A6B58" w:rsidRDefault="000A6B58">
      <w:pPr>
        <w:pStyle w:val="BodyText"/>
        <w:rPr>
          <w:sz w:val="28"/>
        </w:rPr>
      </w:pPr>
    </w:p>
    <w:p w14:paraId="2C98917D" w14:textId="77777777" w:rsidR="000A6B58" w:rsidRDefault="000A6B58">
      <w:pPr>
        <w:pStyle w:val="BodyText"/>
        <w:rPr>
          <w:sz w:val="28"/>
        </w:rPr>
      </w:pPr>
    </w:p>
    <w:p w14:paraId="74122A0B" w14:textId="77777777" w:rsidR="000A6B58" w:rsidRDefault="000A6B58">
      <w:pPr>
        <w:pStyle w:val="BodyText"/>
        <w:rPr>
          <w:sz w:val="28"/>
        </w:rPr>
      </w:pPr>
    </w:p>
    <w:p w14:paraId="77E3ECB1" w14:textId="77777777" w:rsidR="000A6B58" w:rsidRDefault="000A6B58">
      <w:pPr>
        <w:pStyle w:val="BodyText"/>
        <w:rPr>
          <w:sz w:val="28"/>
        </w:rPr>
      </w:pPr>
    </w:p>
    <w:p w14:paraId="7DFC3683" w14:textId="77777777" w:rsidR="000A6B58" w:rsidRDefault="000A6B58">
      <w:pPr>
        <w:pStyle w:val="BodyText"/>
        <w:rPr>
          <w:sz w:val="28"/>
        </w:rPr>
      </w:pPr>
    </w:p>
    <w:p w14:paraId="4FC4354D" w14:textId="77777777" w:rsidR="000A6B58" w:rsidRDefault="000A6B58">
      <w:pPr>
        <w:pStyle w:val="BodyText"/>
        <w:rPr>
          <w:sz w:val="28"/>
        </w:rPr>
      </w:pPr>
    </w:p>
    <w:p w14:paraId="353DB299" w14:textId="77777777" w:rsidR="000A6B58" w:rsidRDefault="000A6B58">
      <w:pPr>
        <w:pStyle w:val="BodyText"/>
        <w:rPr>
          <w:sz w:val="28"/>
        </w:rPr>
      </w:pPr>
    </w:p>
    <w:p w14:paraId="1AF97971" w14:textId="77777777" w:rsidR="000A6B58" w:rsidRDefault="000A6B58">
      <w:pPr>
        <w:pStyle w:val="BodyText"/>
        <w:rPr>
          <w:sz w:val="28"/>
        </w:rPr>
      </w:pPr>
    </w:p>
    <w:p w14:paraId="6FB4A011" w14:textId="77777777" w:rsidR="000A6B58" w:rsidRDefault="000A6B58">
      <w:pPr>
        <w:pStyle w:val="BodyText"/>
        <w:rPr>
          <w:sz w:val="28"/>
        </w:rPr>
      </w:pPr>
    </w:p>
    <w:p w14:paraId="7F6D98F8" w14:textId="77777777" w:rsidR="000A6B58" w:rsidRDefault="000A6B58">
      <w:pPr>
        <w:pStyle w:val="BodyText"/>
        <w:rPr>
          <w:sz w:val="28"/>
        </w:rPr>
      </w:pPr>
    </w:p>
    <w:p w14:paraId="2A925868" w14:textId="77777777" w:rsidR="000A6B58" w:rsidRDefault="000A6B58">
      <w:pPr>
        <w:pStyle w:val="BodyText"/>
        <w:rPr>
          <w:sz w:val="28"/>
        </w:rPr>
      </w:pPr>
    </w:p>
    <w:p w14:paraId="4B56606D" w14:textId="77777777" w:rsidR="000A6B58" w:rsidRDefault="000A6B58">
      <w:pPr>
        <w:pStyle w:val="BodyText"/>
        <w:rPr>
          <w:sz w:val="28"/>
        </w:rPr>
      </w:pPr>
    </w:p>
    <w:p w14:paraId="4BBE1CD9" w14:textId="77777777" w:rsidR="000A6B58" w:rsidRDefault="000A6B58">
      <w:pPr>
        <w:pStyle w:val="BodyText"/>
        <w:rPr>
          <w:sz w:val="28"/>
        </w:rPr>
      </w:pPr>
    </w:p>
    <w:p w14:paraId="57659635" w14:textId="77777777" w:rsidR="000A6B58" w:rsidRDefault="000A6B58">
      <w:pPr>
        <w:pStyle w:val="BodyText"/>
        <w:rPr>
          <w:sz w:val="28"/>
        </w:rPr>
      </w:pPr>
    </w:p>
    <w:p w14:paraId="6F40663D" w14:textId="77777777" w:rsidR="000A6B58" w:rsidRDefault="000A6B58">
      <w:pPr>
        <w:pStyle w:val="BodyText"/>
        <w:rPr>
          <w:sz w:val="28"/>
        </w:rPr>
      </w:pPr>
    </w:p>
    <w:p w14:paraId="149F1D16" w14:textId="77777777" w:rsidR="000A6B58" w:rsidRDefault="000A6B58">
      <w:pPr>
        <w:pStyle w:val="BodyText"/>
        <w:spacing w:before="2"/>
        <w:rPr>
          <w:sz w:val="32"/>
        </w:rPr>
      </w:pPr>
    </w:p>
    <w:p w14:paraId="1D4A27D1" w14:textId="77777777" w:rsidR="000A6B58" w:rsidRDefault="000A6B58">
      <w:pPr>
        <w:jc w:val="center"/>
        <w:sectPr w:rsidR="000A6B58" w:rsidSect="00D46E5F">
          <w:pgSz w:w="11910" w:h="16840"/>
          <w:pgMar w:top="1580" w:right="960" w:bottom="280" w:left="980" w:header="720" w:footer="720" w:gutter="0"/>
          <w:pgNumType w:fmt="lowerRoman"/>
          <w:cols w:space="720"/>
        </w:sectPr>
      </w:pPr>
    </w:p>
    <w:p w14:paraId="40E64FB9" w14:textId="77777777" w:rsidR="000A6B58" w:rsidRDefault="000A6B58">
      <w:pPr>
        <w:pStyle w:val="BodyText"/>
        <w:rPr>
          <w:sz w:val="20"/>
        </w:rPr>
      </w:pPr>
    </w:p>
    <w:p w14:paraId="5E8D3B08" w14:textId="77777777" w:rsidR="000A6B58" w:rsidRDefault="000A6B58">
      <w:pPr>
        <w:pStyle w:val="BodyText"/>
        <w:rPr>
          <w:sz w:val="20"/>
        </w:rPr>
      </w:pPr>
    </w:p>
    <w:p w14:paraId="6B1E7F0A" w14:textId="77777777" w:rsidR="000A6B58" w:rsidRDefault="000A6B58">
      <w:pPr>
        <w:pStyle w:val="BodyText"/>
        <w:spacing w:before="5" w:after="1"/>
        <w:rPr>
          <w:sz w:val="27"/>
        </w:rPr>
      </w:pPr>
    </w:p>
    <w:p w14:paraId="0BFC9A5F" w14:textId="77777777" w:rsidR="000A6B58" w:rsidRPr="0016778F" w:rsidRDefault="003E7B69" w:rsidP="0016778F">
      <w:pPr>
        <w:pStyle w:val="BodyText"/>
        <w:spacing w:line="20" w:lineRule="exact"/>
        <w:ind w:left="161"/>
        <w:rPr>
          <w:sz w:val="2"/>
        </w:rPr>
      </w:pPr>
      <w:r>
        <w:rPr>
          <w:noProof/>
          <w:sz w:val="2"/>
        </w:rPr>
        <mc:AlternateContent>
          <mc:Choice Requires="wpg">
            <w:drawing>
              <wp:inline distT="0" distB="0" distL="0" distR="0" wp14:anchorId="654BB13C" wp14:editId="23DB3DE4">
                <wp:extent cx="6111240" cy="6350"/>
                <wp:effectExtent l="0" t="0" r="10160" b="6350"/>
                <wp:docPr id="69"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0" name="Line 67"/>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7C520243" id="docshapegroup5"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0aIQIAAMUEAAAOAAAAZHJzL2Uyb0RvYy54bWykVMFu2zAMvQ/YPwi+L46zxl2NOD00bS7Z&#10;FqDbByiSbAuTJUFS4vTvR1Fu0qSXoctBoEzykXxPzOL+2CtyEM5Lo+usmEwzIjQzXOq2zn7/evry&#10;LSM+UM2pMlrU2Yvw2f3y86fFYCsxM51RXDgCINpXg62zLgRb5blnneipnxgrNDgb43oa4OranDs6&#10;AHqv8tl0WuaDcdw6w4T38HWVnNkS8ZtGsPCzabwIRNUZ9BbwdHju4pkvF7RqHbWdZGMb9ANd9FRq&#10;KHqCWtFAyd7Jd1C9ZM5404QJM31umkYygTPANMX0apq1M3uLs7TV0NoTTUDtFU8fhmU/DltHJK+z&#10;8i4jmvagETfMd9SKNpafR4oG21YQuXb22W5dmhPMjWF/PLjza3+8tymY7IbvhgMq3QeDFB0b10cI&#10;GJ4cUYmXkxLiGAiDj2VRFLMbEIyBr/w6H4ViHaj5Lol1j2PaXTm7STkFZuS0StWww7GjOA48Nn/m&#10;0/8fn8+RLJTJR5ZGPm+h+8TnRmpByttEJIY86MQiO+oLFt84Y48eyP5H/lAmWr3ydybikgdaWefD&#10;WpieRKPOFPSGqtDDxoeo5TkkiqTNk1QKt0RpMkQxZnNM8EZJHp0xzLt296AcOdC4Z/iL4wLYRVis&#10;uaK+S3HoShsIL01zrNIJyh9HO1Cpkg1ASuNDS6wkDXeGv2xdrDMqihbuCtYe9zou49s7Rp3/fZZ/&#10;AQAA//8DAFBLAwQUAAYACAAAACEAqvpA5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XvcTG/A7WXUAK6yPV/9uIbAAD//wMAUEsBAi0AFAAGAAgAAAAh&#10;ALaDOJL+AAAA4QEAABMAAAAAAAAAAAAAAAAAAAAAAFtDb250ZW50X1R5cGVzXS54bWxQSwECLQAU&#10;AAYACAAAACEAOP0h/9YAAACUAQAACwAAAAAAAAAAAAAAAAAvAQAAX3JlbHMvLnJlbHNQSwECLQAU&#10;AAYACAAAACEA31WtGiECAADFBAAADgAAAAAAAAAAAAAAAAAuAgAAZHJzL2Uyb0RvYy54bWxQSwEC&#10;LQAUAAYACAAAACEAqvpA5NoAAAADAQAADwAAAAAAAAAAAAAAAAB7BAAAZHJzL2Rvd25yZXYueG1s&#10;UEsFBgAAAAAEAAQA8wAAAIIFAAAAAA==&#10;">
                <v:line id="Line 67"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MMwgAAANsAAAAPAAAAZHJzL2Rvd25yZXYueG1sRE89a8Mw&#10;EN0L/Q/iCt1qOR2S4lgJsUupt+LEhY6HdZGdWCdjqYnz76sh0PHxvvPtbAdxocn3jhUskhQEcet0&#10;z0ZBc/h4eQPhA7LGwTEpuJGH7ebxIcdMuyvXdNkHI2II+wwVdCGMmZS+7ciiT9xIHLmjmyyGCCcj&#10;9YTXGG4H+ZqmS2mx59jQ4UhlR+15/2sVLE3Fn0XalN/vx1t9WvzU5qsqlHp+mndrEIHm8C++uyut&#10;YBXXxy/xB8jNHwAAAP//AwBQSwECLQAUAAYACAAAACEA2+H2y+4AAACFAQAAEwAAAAAAAAAAAAAA&#10;AAAAAAAAW0NvbnRlbnRfVHlwZXNdLnhtbFBLAQItABQABgAIAAAAIQBa9CxbvwAAABUBAAALAAAA&#10;AAAAAAAAAAAAAB8BAABfcmVscy8ucmVsc1BLAQItABQABgAIAAAAIQAJX6MMwgAAANsAAAAPAAAA&#10;AAAAAAAAAAAAAAcCAABkcnMvZG93bnJldi54bWxQSwUGAAAAAAMAAwC3AAAA9gIAAAAA&#10;" strokeweight=".17569mm">
                  <o:lock v:ext="edit" shapetype="f"/>
                </v:line>
                <w10:anchorlock/>
              </v:group>
            </w:pict>
          </mc:Fallback>
        </mc:AlternateContent>
      </w:r>
    </w:p>
    <w:p w14:paraId="74BAEC2D" w14:textId="77777777" w:rsidR="000A6B58" w:rsidRDefault="000610D0">
      <w:pPr>
        <w:pStyle w:val="Heading1"/>
      </w:pPr>
      <w:bookmarkStart w:id="10" w:name="List_of_Tables"/>
      <w:bookmarkStart w:id="11" w:name="_bookmark3"/>
      <w:bookmarkStart w:id="12" w:name="_Toc76225904"/>
      <w:bookmarkEnd w:id="10"/>
      <w:bookmarkEnd w:id="11"/>
      <w:r>
        <w:t>List</w:t>
      </w:r>
      <w:r>
        <w:rPr>
          <w:spacing w:val="-7"/>
        </w:rPr>
        <w:t xml:space="preserve"> </w:t>
      </w:r>
      <w:r>
        <w:t>of</w:t>
      </w:r>
      <w:r>
        <w:rPr>
          <w:spacing w:val="-7"/>
        </w:rPr>
        <w:t xml:space="preserve"> </w:t>
      </w:r>
      <w:r>
        <w:t>Tables</w:t>
      </w:r>
      <w:bookmarkEnd w:id="12"/>
    </w:p>
    <w:p w14:paraId="420366FE" w14:textId="77777777" w:rsidR="000A6B58" w:rsidRDefault="003E7B69">
      <w:pPr>
        <w:pStyle w:val="BodyText"/>
        <w:spacing w:before="10"/>
        <w:rPr>
          <w:b/>
          <w:sz w:val="12"/>
        </w:rPr>
      </w:pPr>
      <w:r>
        <w:rPr>
          <w:noProof/>
        </w:rPr>
        <mc:AlternateContent>
          <mc:Choice Requires="wps">
            <w:drawing>
              <wp:anchor distT="0" distB="0" distL="0" distR="0" simplePos="0" relativeHeight="487590400" behindDoc="1" locked="0" layoutInCell="1" allowOverlap="1" wp14:anchorId="2CE2074E" wp14:editId="763F0D01">
                <wp:simplePos x="0" y="0"/>
                <wp:positionH relativeFrom="page">
                  <wp:posOffset>724535</wp:posOffset>
                </wp:positionH>
                <wp:positionV relativeFrom="paragraph">
                  <wp:posOffset>109220</wp:posOffset>
                </wp:positionV>
                <wp:extent cx="6111240" cy="1270"/>
                <wp:effectExtent l="0" t="0" r="10160" b="11430"/>
                <wp:wrapTopAndBottom/>
                <wp:docPr id="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1F2124A" id="docshape6" o:spid="_x0000_s1026" style="position:absolute;margin-left:57.05pt;margin-top:8.6pt;width:481.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62qQIAAL0FAAAOAAAAZHJzL2Uyb0RvYy54bWysVG1v0zAQ/o7Ef7D8EbTlZV3GqqUT2hhC&#10;GjBp5Qe4ttNEOD5ju03Hr+dsp11W4AsiH6xz7vzc3XMvV9e7XpGttK4DXdPiNKdEag6i0+uaflve&#10;nbyjxHmmBVOgZU2fpKPXi9evrgYzlyW0oIS0BEG0mw+mpq33Zp5ljreyZ+4UjNSobMD2zOPVrjNh&#10;2YDovcrKPK+yAawwFrh0Dv/eJiVdRPymkdx/bRonPVE1xdh8PG08V+HMFldsvrbMtB0fw2D/EEXP&#10;Oo1OD1C3zDOysd1vUH3HLTho/CmHPoOm6biMOWA2RX6UzWPLjIy5IDnOHGhy/w+Wf9k+WNKJmlZY&#10;Kc16rJEA7oLnKrAzGDdHo0fzYEN+ztwD/+5Qkb3QhItDG7IaPoNAELbxEBnZNbYPLzFXsovEPx2I&#10;lztPOP6siqIoZ1gfjrqivIh1ydh8/5ZvnP8oIeKw7b3zqWwCpUi6GCNfIkTTK6zg2xOSk6KYFfEY&#10;y3wwK/ZmbzKyzMlALqtydmxU7o0SVn5Rnf8R7GxvF8DKCRgmsN6HyNp91Hynx7BRIizMSR6JMuAC&#10;QUsMbs8QIqBRSPEvtuj72Da9GV1YHIDj1reUYOuvUrqG+RBZcBFEMtQ0chF+9LCVS4gqf1Q6dPKs&#10;VXpqFZ9Po0pqfBEcYN8kIToNsU5Kq+GuUyrWVukQSnVWnkduHKhOBGWIxtn16kZZsmVhqOMXkkGw&#10;F2bGOn/LXJvsoirlbGGjRfTSSiY+jLJnnUoyAikkPTZ46Ok0BCsQT9jfFtIOwZ2HQgv2JyUD7o+a&#10;uh8bZiUl6pPGAb0sZqGhfbzMzi9KvNipZjXVMM0RqqaeYkcE8canJbUxtlu36KmIPGh4j3PVdGEA&#10;YnwpqvGCOyLSMO6zsISm92j1vHUXvwAAAP//AwBQSwMEFAAGAAgAAAAhAN91vIreAAAACgEAAA8A&#10;AABkcnMvZG93bnJldi54bWxMj0FLw0AQhe+C/2EZwYvYTUpMa8ymiFAoCIKp4HWbHZNgdjbsbpv4&#10;752c9DZv5vHme+VutoO4oA+9IwXpKgGB1DjTU6vg47i/34IIUZPRgyNU8IMBdtX1VakL4yZ6x0sd&#10;W8EhFAqtoItxLKQMTYdWh5Ubkfj25bzVkaVvpfF64nA7yHWS5NLqnvhDp0d86bD5rs9WQfY55a+u&#10;nXy9xzf/eDiGu4PcKnV7Mz8/gYg4xz8zLPiMDhUzndyZTBAD6zRL2crDZg1iMSSb/AHEadlkIKtS&#10;/q9Q/QIAAP//AwBQSwECLQAUAAYACAAAACEAtoM4kv4AAADhAQAAEwAAAAAAAAAAAAAAAAAAAAAA&#10;W0NvbnRlbnRfVHlwZXNdLnhtbFBLAQItABQABgAIAAAAIQA4/SH/1gAAAJQBAAALAAAAAAAAAAAA&#10;AAAAAC8BAABfcmVscy8ucmVsc1BLAQItABQABgAIAAAAIQDIek62qQIAAL0FAAAOAAAAAAAAAAAA&#10;AAAAAC4CAABkcnMvZTJvRG9jLnhtbFBLAQItABQABgAIAAAAIQDfdby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179306CD" w14:textId="77777777" w:rsidR="0016778F" w:rsidRDefault="0016778F">
      <w:pPr>
        <w:pStyle w:val="TableofFigures"/>
        <w:tabs>
          <w:tab w:val="right" w:leader="hyphen" w:pos="9960"/>
        </w:tabs>
        <w:rPr>
          <w:b/>
        </w:rPr>
      </w:pPr>
    </w:p>
    <w:p w14:paraId="7E78A8DB" w14:textId="77777777" w:rsidR="0016778F" w:rsidRDefault="0016778F">
      <w:pPr>
        <w:pStyle w:val="TableofFigures"/>
        <w:tabs>
          <w:tab w:val="right" w:leader="hyphen" w:pos="9960"/>
        </w:tabs>
        <w:rPr>
          <w:b/>
        </w:rPr>
      </w:pPr>
    </w:p>
    <w:p w14:paraId="75F2D736" w14:textId="77777777" w:rsidR="0016778F" w:rsidRDefault="0016778F">
      <w:pPr>
        <w:pStyle w:val="TableofFigures"/>
        <w:tabs>
          <w:tab w:val="right" w:leader="hyphen" w:pos="9960"/>
        </w:tabs>
        <w:rPr>
          <w:rFonts w:eastAsiaTheme="minorEastAsia" w:cs="Vrinda"/>
          <w:smallCaps w:val="0"/>
          <w:noProof/>
          <w:sz w:val="24"/>
          <w:szCs w:val="30"/>
          <w:lang w:eastAsia="en-GB" w:bidi="bn-IN"/>
        </w:rPr>
      </w:pPr>
      <w:r>
        <w:rPr>
          <w:b/>
        </w:rPr>
        <w:fldChar w:fldCharType="begin"/>
      </w:r>
      <w:r>
        <w:rPr>
          <w:b/>
        </w:rPr>
        <w:instrText xml:space="preserve"> TOC \h \z \c "Table E." </w:instrText>
      </w:r>
      <w:r>
        <w:rPr>
          <w:b/>
        </w:rPr>
        <w:fldChar w:fldCharType="separate"/>
      </w:r>
      <w:hyperlink w:anchor="_Toc76193928" w:history="1">
        <w:r w:rsidRPr="001E3A70">
          <w:rPr>
            <w:rStyle w:val="Hyperlink"/>
            <w:noProof/>
          </w:rPr>
          <w:t>Table E. 1:</w:t>
        </w:r>
        <w:r w:rsidRPr="001E3A70">
          <w:rPr>
            <w:rStyle w:val="Hyperlink"/>
            <w:noProof/>
            <w:spacing w:val="7"/>
          </w:rPr>
          <w:t xml:space="preserve"> </w:t>
        </w:r>
        <w:r w:rsidRPr="001E3A70">
          <w:rPr>
            <w:rStyle w:val="Hyperlink"/>
            <w:noProof/>
          </w:rPr>
          <w:t>AIUB</w:t>
        </w:r>
        <w:r w:rsidRPr="001E3A70">
          <w:rPr>
            <w:rStyle w:val="Hyperlink"/>
            <w:noProof/>
            <w:spacing w:val="-6"/>
          </w:rPr>
          <w:t xml:space="preserve"> </w:t>
        </w:r>
        <w:r w:rsidRPr="001E3A70">
          <w:rPr>
            <w:rStyle w:val="Hyperlink"/>
            <w:noProof/>
          </w:rPr>
          <w:t>currently</w:t>
        </w:r>
        <w:r w:rsidRPr="001E3A70">
          <w:rPr>
            <w:rStyle w:val="Hyperlink"/>
            <w:noProof/>
            <w:spacing w:val="-6"/>
          </w:rPr>
          <w:t xml:space="preserve"> </w:t>
        </w:r>
        <w:r w:rsidRPr="001E3A70">
          <w:rPr>
            <w:rStyle w:val="Hyperlink"/>
            <w:noProof/>
          </w:rPr>
          <w:t>operates</w:t>
        </w:r>
        <w:r w:rsidRPr="001E3A70">
          <w:rPr>
            <w:rStyle w:val="Hyperlink"/>
            <w:noProof/>
            <w:spacing w:val="-7"/>
          </w:rPr>
          <w:t xml:space="preserve"> </w:t>
        </w:r>
        <w:r w:rsidRPr="001E3A70">
          <w:rPr>
            <w:rStyle w:val="Hyperlink"/>
            <w:noProof/>
          </w:rPr>
          <w:t>under</w:t>
        </w:r>
        <w:r w:rsidRPr="001E3A70">
          <w:rPr>
            <w:rStyle w:val="Hyperlink"/>
            <w:noProof/>
            <w:spacing w:val="-6"/>
          </w:rPr>
          <w:t xml:space="preserve"> </w:t>
        </w:r>
        <w:r w:rsidRPr="001E3A70">
          <w:rPr>
            <w:rStyle w:val="Hyperlink"/>
            <w:noProof/>
          </w:rPr>
          <w:t>four</w:t>
        </w:r>
        <w:r w:rsidRPr="001E3A70">
          <w:rPr>
            <w:rStyle w:val="Hyperlink"/>
            <w:noProof/>
            <w:spacing w:val="-7"/>
          </w:rPr>
          <w:t xml:space="preserve"> </w:t>
        </w:r>
        <w:r w:rsidRPr="001E3A70">
          <w:rPr>
            <w:rStyle w:val="Hyperlink"/>
            <w:noProof/>
          </w:rPr>
          <w:t>distinct</w:t>
        </w:r>
        <w:r w:rsidRPr="001E3A70">
          <w:rPr>
            <w:rStyle w:val="Hyperlink"/>
            <w:noProof/>
            <w:spacing w:val="-6"/>
          </w:rPr>
          <w:t xml:space="preserve"> </w:t>
        </w:r>
        <w:r w:rsidRPr="001E3A70">
          <w:rPr>
            <w:rStyle w:val="Hyperlink"/>
            <w:noProof/>
          </w:rPr>
          <w:t>Faculties x</w:t>
        </w:r>
        <w:r>
          <w:rPr>
            <w:noProof/>
            <w:webHidden/>
          </w:rPr>
          <w:tab/>
        </w:r>
        <w:r>
          <w:rPr>
            <w:noProof/>
            <w:webHidden/>
          </w:rPr>
          <w:fldChar w:fldCharType="begin"/>
        </w:r>
        <w:r>
          <w:rPr>
            <w:noProof/>
            <w:webHidden/>
          </w:rPr>
          <w:instrText xml:space="preserve"> PAGEREF _Toc76193928 \h </w:instrText>
        </w:r>
        <w:r>
          <w:rPr>
            <w:noProof/>
            <w:webHidden/>
          </w:rPr>
        </w:r>
        <w:r>
          <w:rPr>
            <w:noProof/>
            <w:webHidden/>
          </w:rPr>
          <w:fldChar w:fldCharType="separate"/>
        </w:r>
        <w:r>
          <w:rPr>
            <w:noProof/>
            <w:webHidden/>
          </w:rPr>
          <w:t>41</w:t>
        </w:r>
        <w:r>
          <w:rPr>
            <w:noProof/>
            <w:webHidden/>
          </w:rPr>
          <w:fldChar w:fldCharType="end"/>
        </w:r>
      </w:hyperlink>
    </w:p>
    <w:p w14:paraId="003723FD" w14:textId="77777777" w:rsidR="0016778F" w:rsidRDefault="005D2B3A">
      <w:pPr>
        <w:pStyle w:val="TableofFigures"/>
        <w:tabs>
          <w:tab w:val="right" w:leader="hyphen" w:pos="9960"/>
        </w:tabs>
        <w:rPr>
          <w:rFonts w:eastAsiaTheme="minorEastAsia" w:cs="Vrinda"/>
          <w:smallCaps w:val="0"/>
          <w:noProof/>
          <w:sz w:val="24"/>
          <w:szCs w:val="30"/>
          <w:lang w:eastAsia="en-GB" w:bidi="bn-IN"/>
        </w:rPr>
      </w:pPr>
      <w:hyperlink w:anchor="_Toc76193929" w:history="1">
        <w:r w:rsidR="0016778F" w:rsidRPr="001E3A70">
          <w:rPr>
            <w:rStyle w:val="Hyperlink"/>
            <w:noProof/>
          </w:rPr>
          <w:t>Table E. 2:</w:t>
        </w:r>
        <w:r w:rsidR="0016778F" w:rsidRPr="001E3A70">
          <w:rPr>
            <w:rStyle w:val="Hyperlink"/>
            <w:noProof/>
            <w:spacing w:val="3"/>
          </w:rPr>
          <w:t xml:space="preserve"> </w:t>
        </w:r>
        <w:r w:rsidR="0016778F" w:rsidRPr="001E3A70">
          <w:rPr>
            <w:rStyle w:val="Hyperlink"/>
            <w:noProof/>
          </w:rPr>
          <w:t>Row</w:t>
        </w:r>
        <w:r w:rsidR="0016778F" w:rsidRPr="001E3A70">
          <w:rPr>
            <w:rStyle w:val="Hyperlink"/>
            <w:noProof/>
            <w:spacing w:val="-11"/>
          </w:rPr>
          <w:t xml:space="preserve"> </w:t>
        </w:r>
        <w:r w:rsidR="0016778F" w:rsidRPr="001E3A70">
          <w:rPr>
            <w:rStyle w:val="Hyperlink"/>
            <w:noProof/>
          </w:rPr>
          <w:t>span</w:t>
        </w:r>
        <w:r w:rsidR="0016778F" w:rsidRPr="001E3A70">
          <w:rPr>
            <w:rStyle w:val="Hyperlink"/>
            <w:noProof/>
            <w:spacing w:val="-10"/>
          </w:rPr>
          <w:t xml:space="preserve"> </w:t>
        </w:r>
        <w:r w:rsidR="0016778F" w:rsidRPr="001E3A70">
          <w:rPr>
            <w:rStyle w:val="Hyperlink"/>
            <w:noProof/>
          </w:rPr>
          <w:t>example</w:t>
        </w:r>
        <w:r w:rsidR="0016778F">
          <w:rPr>
            <w:noProof/>
            <w:webHidden/>
          </w:rPr>
          <w:tab/>
        </w:r>
        <w:r w:rsidR="0016778F">
          <w:rPr>
            <w:noProof/>
            <w:webHidden/>
          </w:rPr>
          <w:fldChar w:fldCharType="begin"/>
        </w:r>
        <w:r w:rsidR="0016778F">
          <w:rPr>
            <w:noProof/>
            <w:webHidden/>
          </w:rPr>
          <w:instrText xml:space="preserve"> PAGEREF _Toc76193929 \h </w:instrText>
        </w:r>
        <w:r w:rsidR="0016778F">
          <w:rPr>
            <w:noProof/>
            <w:webHidden/>
          </w:rPr>
        </w:r>
        <w:r w:rsidR="0016778F">
          <w:rPr>
            <w:noProof/>
            <w:webHidden/>
          </w:rPr>
          <w:fldChar w:fldCharType="separate"/>
        </w:r>
        <w:r w:rsidR="0016778F">
          <w:rPr>
            <w:noProof/>
            <w:webHidden/>
          </w:rPr>
          <w:t>41</w:t>
        </w:r>
        <w:r w:rsidR="0016778F">
          <w:rPr>
            <w:noProof/>
            <w:webHidden/>
          </w:rPr>
          <w:fldChar w:fldCharType="end"/>
        </w:r>
      </w:hyperlink>
    </w:p>
    <w:p w14:paraId="5E6C4DA4" w14:textId="77777777" w:rsidR="0016778F" w:rsidRDefault="005D2B3A">
      <w:pPr>
        <w:pStyle w:val="TableofFigures"/>
        <w:tabs>
          <w:tab w:val="right" w:leader="hyphen" w:pos="9960"/>
        </w:tabs>
        <w:rPr>
          <w:rFonts w:eastAsiaTheme="minorEastAsia" w:cs="Vrinda"/>
          <w:smallCaps w:val="0"/>
          <w:noProof/>
          <w:sz w:val="24"/>
          <w:szCs w:val="30"/>
          <w:lang w:eastAsia="en-GB" w:bidi="bn-IN"/>
        </w:rPr>
      </w:pPr>
      <w:hyperlink w:anchor="_Toc76193930" w:history="1">
        <w:r w:rsidR="0016778F" w:rsidRPr="001E3A70">
          <w:rPr>
            <w:rStyle w:val="Hyperlink"/>
            <w:noProof/>
          </w:rPr>
          <w:t>Table E. 3 : Test</w:t>
        </w:r>
        <w:r w:rsidR="0016778F" w:rsidRPr="001E3A70">
          <w:rPr>
            <w:rStyle w:val="Hyperlink"/>
            <w:noProof/>
            <w:spacing w:val="-14"/>
          </w:rPr>
          <w:t xml:space="preserve"> </w:t>
        </w:r>
        <w:r w:rsidR="0016778F" w:rsidRPr="001E3A70">
          <w:rPr>
            <w:rStyle w:val="Hyperlink"/>
            <w:noProof/>
          </w:rPr>
          <w:t>Table</w:t>
        </w:r>
        <w:r w:rsidR="0016778F">
          <w:rPr>
            <w:noProof/>
            <w:webHidden/>
          </w:rPr>
          <w:tab/>
        </w:r>
        <w:r w:rsidR="0016778F">
          <w:rPr>
            <w:noProof/>
            <w:webHidden/>
          </w:rPr>
          <w:fldChar w:fldCharType="begin"/>
        </w:r>
        <w:r w:rsidR="0016778F">
          <w:rPr>
            <w:noProof/>
            <w:webHidden/>
          </w:rPr>
          <w:instrText xml:space="preserve"> PAGEREF _Toc76193930 \h </w:instrText>
        </w:r>
        <w:r w:rsidR="0016778F">
          <w:rPr>
            <w:noProof/>
            <w:webHidden/>
          </w:rPr>
        </w:r>
        <w:r w:rsidR="0016778F">
          <w:rPr>
            <w:noProof/>
            <w:webHidden/>
          </w:rPr>
          <w:fldChar w:fldCharType="separate"/>
        </w:r>
        <w:r w:rsidR="0016778F">
          <w:rPr>
            <w:noProof/>
            <w:webHidden/>
          </w:rPr>
          <w:t>41</w:t>
        </w:r>
        <w:r w:rsidR="0016778F">
          <w:rPr>
            <w:noProof/>
            <w:webHidden/>
          </w:rPr>
          <w:fldChar w:fldCharType="end"/>
        </w:r>
      </w:hyperlink>
    </w:p>
    <w:p w14:paraId="7BEB7746" w14:textId="77777777" w:rsidR="000A6B58" w:rsidRPr="0016778F" w:rsidRDefault="0016778F">
      <w:pPr>
        <w:pStyle w:val="BodyText"/>
        <w:rPr>
          <w:b/>
          <w:sz w:val="20"/>
        </w:rPr>
      </w:pPr>
      <w:r>
        <w:rPr>
          <w:b/>
          <w:sz w:val="20"/>
        </w:rPr>
        <w:fldChar w:fldCharType="end"/>
      </w:r>
    </w:p>
    <w:p w14:paraId="134BB9D5" w14:textId="77777777" w:rsidR="000A6B58" w:rsidRDefault="000A6B58">
      <w:pPr>
        <w:pStyle w:val="BodyText"/>
        <w:rPr>
          <w:sz w:val="28"/>
        </w:rPr>
      </w:pPr>
    </w:p>
    <w:p w14:paraId="5B24EE87" w14:textId="77777777" w:rsidR="000A6B58" w:rsidRDefault="000A6B58">
      <w:pPr>
        <w:pStyle w:val="BodyText"/>
        <w:rPr>
          <w:sz w:val="28"/>
        </w:rPr>
      </w:pPr>
    </w:p>
    <w:p w14:paraId="32DF9C31" w14:textId="77777777" w:rsidR="000A6B58" w:rsidRDefault="000A6B58">
      <w:pPr>
        <w:pStyle w:val="BodyText"/>
        <w:rPr>
          <w:sz w:val="28"/>
        </w:rPr>
      </w:pPr>
    </w:p>
    <w:p w14:paraId="4777D3E6" w14:textId="77777777" w:rsidR="000A6B58" w:rsidRDefault="000A6B58">
      <w:pPr>
        <w:pStyle w:val="BodyText"/>
        <w:rPr>
          <w:sz w:val="28"/>
        </w:rPr>
      </w:pPr>
    </w:p>
    <w:p w14:paraId="5B08FF10" w14:textId="77777777" w:rsidR="000A6B58" w:rsidRDefault="000A6B58">
      <w:pPr>
        <w:pStyle w:val="BodyText"/>
        <w:rPr>
          <w:sz w:val="28"/>
        </w:rPr>
      </w:pPr>
    </w:p>
    <w:p w14:paraId="032DE0DB" w14:textId="77777777" w:rsidR="000A6B58" w:rsidRDefault="000A6B58">
      <w:pPr>
        <w:pStyle w:val="BodyText"/>
        <w:rPr>
          <w:sz w:val="28"/>
        </w:rPr>
      </w:pPr>
    </w:p>
    <w:p w14:paraId="1217F572" w14:textId="77777777" w:rsidR="000A6B58" w:rsidRDefault="000A6B58">
      <w:pPr>
        <w:pStyle w:val="BodyText"/>
        <w:rPr>
          <w:sz w:val="28"/>
        </w:rPr>
      </w:pPr>
    </w:p>
    <w:p w14:paraId="3C2FDF9F" w14:textId="77777777" w:rsidR="000A6B58" w:rsidRDefault="000A6B58">
      <w:pPr>
        <w:pStyle w:val="BodyText"/>
        <w:rPr>
          <w:sz w:val="28"/>
        </w:rPr>
      </w:pPr>
    </w:p>
    <w:p w14:paraId="13A2B300" w14:textId="77777777" w:rsidR="000A6B58" w:rsidRDefault="000A6B58">
      <w:pPr>
        <w:pStyle w:val="BodyText"/>
        <w:rPr>
          <w:sz w:val="28"/>
        </w:rPr>
      </w:pPr>
    </w:p>
    <w:p w14:paraId="63B9D17A" w14:textId="77777777" w:rsidR="000A6B58" w:rsidRDefault="000A6B58">
      <w:pPr>
        <w:pStyle w:val="BodyText"/>
        <w:rPr>
          <w:sz w:val="28"/>
        </w:rPr>
      </w:pPr>
    </w:p>
    <w:p w14:paraId="6AA62449" w14:textId="77777777" w:rsidR="000A6B58" w:rsidRDefault="000A6B58">
      <w:pPr>
        <w:pStyle w:val="BodyText"/>
        <w:rPr>
          <w:sz w:val="28"/>
        </w:rPr>
      </w:pPr>
    </w:p>
    <w:p w14:paraId="02CB051A" w14:textId="77777777" w:rsidR="000A6B58" w:rsidRDefault="000A6B58">
      <w:pPr>
        <w:pStyle w:val="BodyText"/>
        <w:rPr>
          <w:sz w:val="28"/>
        </w:rPr>
      </w:pPr>
    </w:p>
    <w:p w14:paraId="418F5E3C" w14:textId="77777777" w:rsidR="000A6B58" w:rsidRDefault="000A6B58">
      <w:pPr>
        <w:pStyle w:val="BodyText"/>
        <w:rPr>
          <w:sz w:val="28"/>
        </w:rPr>
      </w:pPr>
    </w:p>
    <w:p w14:paraId="341EE896" w14:textId="77777777" w:rsidR="000A6B58" w:rsidRDefault="000A6B58">
      <w:pPr>
        <w:pStyle w:val="BodyText"/>
        <w:rPr>
          <w:sz w:val="28"/>
        </w:rPr>
      </w:pPr>
    </w:p>
    <w:p w14:paraId="20CD833C" w14:textId="77777777" w:rsidR="000A6B58" w:rsidRDefault="000A6B58">
      <w:pPr>
        <w:pStyle w:val="BodyText"/>
        <w:rPr>
          <w:sz w:val="28"/>
        </w:rPr>
      </w:pPr>
    </w:p>
    <w:p w14:paraId="073045E1" w14:textId="77777777" w:rsidR="000A6B58" w:rsidRDefault="000A6B58">
      <w:pPr>
        <w:pStyle w:val="BodyText"/>
        <w:rPr>
          <w:sz w:val="28"/>
        </w:rPr>
      </w:pPr>
    </w:p>
    <w:p w14:paraId="61F57B3D" w14:textId="77777777" w:rsidR="000A6B58" w:rsidRDefault="000A6B58">
      <w:pPr>
        <w:pStyle w:val="BodyText"/>
        <w:rPr>
          <w:sz w:val="28"/>
        </w:rPr>
      </w:pPr>
    </w:p>
    <w:p w14:paraId="2185BD56" w14:textId="77777777" w:rsidR="000A6B58" w:rsidRDefault="000A6B58">
      <w:pPr>
        <w:pStyle w:val="BodyText"/>
        <w:rPr>
          <w:sz w:val="28"/>
        </w:rPr>
      </w:pPr>
    </w:p>
    <w:p w14:paraId="22BD4E7B" w14:textId="77777777" w:rsidR="000A6B58" w:rsidRDefault="000A6B58">
      <w:pPr>
        <w:pStyle w:val="BodyText"/>
        <w:rPr>
          <w:sz w:val="28"/>
        </w:rPr>
      </w:pPr>
    </w:p>
    <w:p w14:paraId="53788E0A" w14:textId="77777777" w:rsidR="000A6B58" w:rsidRDefault="000A6B58">
      <w:pPr>
        <w:pStyle w:val="BodyText"/>
        <w:rPr>
          <w:sz w:val="28"/>
        </w:rPr>
      </w:pPr>
    </w:p>
    <w:p w14:paraId="52EDE8CD" w14:textId="77777777" w:rsidR="000A6B58" w:rsidRDefault="000A6B58">
      <w:pPr>
        <w:pStyle w:val="BodyText"/>
        <w:rPr>
          <w:sz w:val="28"/>
        </w:rPr>
      </w:pPr>
    </w:p>
    <w:p w14:paraId="0C08F224" w14:textId="77777777" w:rsidR="000A6B58" w:rsidRDefault="000A6B58">
      <w:pPr>
        <w:pStyle w:val="BodyText"/>
        <w:rPr>
          <w:sz w:val="28"/>
        </w:rPr>
      </w:pPr>
    </w:p>
    <w:p w14:paraId="4E3E179C" w14:textId="77777777" w:rsidR="000A6B58" w:rsidRDefault="000A6B58">
      <w:pPr>
        <w:pStyle w:val="BodyText"/>
        <w:rPr>
          <w:sz w:val="28"/>
        </w:rPr>
      </w:pPr>
    </w:p>
    <w:p w14:paraId="3F1C8EEB" w14:textId="77777777" w:rsidR="000A6B58" w:rsidRDefault="000A6B58">
      <w:pPr>
        <w:pStyle w:val="BodyText"/>
        <w:rPr>
          <w:sz w:val="28"/>
        </w:rPr>
      </w:pPr>
    </w:p>
    <w:p w14:paraId="45A39FA4" w14:textId="77777777" w:rsidR="000A6B58" w:rsidRDefault="000A6B58">
      <w:pPr>
        <w:pStyle w:val="BodyText"/>
        <w:rPr>
          <w:sz w:val="28"/>
        </w:rPr>
      </w:pPr>
    </w:p>
    <w:p w14:paraId="3130415A" w14:textId="77777777" w:rsidR="000A6B58" w:rsidRDefault="000A6B58">
      <w:pPr>
        <w:pStyle w:val="BodyText"/>
        <w:rPr>
          <w:sz w:val="28"/>
        </w:rPr>
      </w:pPr>
    </w:p>
    <w:p w14:paraId="2347ED51" w14:textId="77777777" w:rsidR="000A6B58" w:rsidRDefault="000A6B58">
      <w:pPr>
        <w:pStyle w:val="BodyText"/>
        <w:rPr>
          <w:sz w:val="28"/>
        </w:rPr>
      </w:pPr>
    </w:p>
    <w:p w14:paraId="19680B2E" w14:textId="77777777" w:rsidR="000A6B58" w:rsidRDefault="000A6B58">
      <w:pPr>
        <w:pStyle w:val="BodyText"/>
        <w:rPr>
          <w:sz w:val="28"/>
        </w:rPr>
      </w:pPr>
    </w:p>
    <w:p w14:paraId="47819384" w14:textId="77777777" w:rsidR="000A6B58" w:rsidRDefault="000A6B58">
      <w:pPr>
        <w:pStyle w:val="BodyText"/>
        <w:rPr>
          <w:sz w:val="28"/>
        </w:rPr>
      </w:pPr>
    </w:p>
    <w:p w14:paraId="51050472" w14:textId="77777777" w:rsidR="000A6B58" w:rsidRDefault="000A6B58">
      <w:pPr>
        <w:pStyle w:val="BodyText"/>
        <w:rPr>
          <w:sz w:val="28"/>
        </w:rPr>
      </w:pPr>
    </w:p>
    <w:p w14:paraId="48886CEB" w14:textId="77777777" w:rsidR="000A6B58" w:rsidRDefault="000A6B58">
      <w:pPr>
        <w:pStyle w:val="BodyText"/>
        <w:spacing w:before="8"/>
        <w:rPr>
          <w:sz w:val="35"/>
        </w:rPr>
      </w:pPr>
    </w:p>
    <w:p w14:paraId="5E2BD3CE" w14:textId="77777777" w:rsidR="000A6B58" w:rsidRDefault="000A6B58">
      <w:pPr>
        <w:jc w:val="center"/>
        <w:sectPr w:rsidR="000A6B58" w:rsidSect="00D46E5F">
          <w:pgSz w:w="11910" w:h="16840"/>
          <w:pgMar w:top="1580" w:right="960" w:bottom="280" w:left="980" w:header="720" w:footer="720" w:gutter="0"/>
          <w:pgNumType w:fmt="lowerRoman"/>
          <w:cols w:space="720"/>
        </w:sectPr>
      </w:pPr>
    </w:p>
    <w:p w14:paraId="52695E07" w14:textId="77777777" w:rsidR="000A6B58" w:rsidRDefault="000A6B58">
      <w:pPr>
        <w:pStyle w:val="BodyText"/>
        <w:spacing w:before="4"/>
        <w:rPr>
          <w:sz w:val="17"/>
        </w:rPr>
      </w:pPr>
    </w:p>
    <w:p w14:paraId="74035D84" w14:textId="77777777" w:rsidR="000A6B58" w:rsidRDefault="000A6B58">
      <w:pPr>
        <w:pStyle w:val="BodyText"/>
        <w:rPr>
          <w:sz w:val="20"/>
        </w:rPr>
      </w:pPr>
    </w:p>
    <w:p w14:paraId="402783D2" w14:textId="77777777" w:rsidR="000A6B58" w:rsidRDefault="000A6B58">
      <w:pPr>
        <w:pStyle w:val="BodyText"/>
        <w:spacing w:before="5" w:after="1"/>
        <w:rPr>
          <w:sz w:val="27"/>
        </w:rPr>
      </w:pPr>
    </w:p>
    <w:p w14:paraId="46F8D44C" w14:textId="77777777" w:rsidR="000A6B58" w:rsidRDefault="003E7B69">
      <w:pPr>
        <w:pStyle w:val="BodyText"/>
        <w:spacing w:line="20" w:lineRule="exact"/>
        <w:ind w:left="161"/>
        <w:rPr>
          <w:sz w:val="2"/>
        </w:rPr>
      </w:pPr>
      <w:r>
        <w:rPr>
          <w:noProof/>
          <w:sz w:val="2"/>
        </w:rPr>
        <mc:AlternateContent>
          <mc:Choice Requires="wpg">
            <w:drawing>
              <wp:inline distT="0" distB="0" distL="0" distR="0" wp14:anchorId="6BE2DF1D" wp14:editId="79965032">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5903D277"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gCHwIAAMUEAAAOAAAAZHJzL2Uyb0RvYy54bWykVMFy2jAQvXem/6DRvRhTcBIPJoeQcKEt&#10;M2k/QEiyraksaSSB4e+7kgwEcsmkHDQr7+7b3fe0zB8PnUR7bp3QqsL5aIwRV1QzoZoK//n98u0e&#10;I+eJYkRqxSt85A4/Lr5+mfem5BPdasm4RQCiXNmbCrfemzLLHG15R9xIG67AWWvbEQ9X22TMkh7Q&#10;O5lNxuMi67VlxmrKnYOvy+TEi4hf15z6X3XtuEeywtCbj6eN5zac2WJOysYS0wo6tEE+0UVHhIKi&#10;Z6gl8QTtrHgH1QlqtdO1H1HdZbquBeVxBpgmH99Ms7J6Z+IsTdk35kwTUHvD06dh6c/9xiLBKlwU&#10;GCnSgUZMU9cSw5tQ/i5Q1JumhMiVNa9mY9OcYK41/evAnd36w71JwWjb/9AMUMnO60jRobZdgIDh&#10;0SEqcTwrwQ8eUfhY5Hk+mYJgFHzF99kgFG1BzXdJtH0e0h6KyTTl5DEjI2WqFjscOgrjwGNzFz7d&#10;//H5GsiKMrnA0onPuxOfa6E4KqaJyBjypBKL9KCuWHzjDD06IPuD/M3SSz7xdyHimgdSGuv8iusO&#10;BaPCEnqLqpD92vmg5SUkiKT0i5AybolUqA9iTGYxwWkpWHCGMGeb7ZO0aE/CnsVfaAjArsJCzSVx&#10;bYqLrtQ3vDTFYpWWE/Y82J4ImWwAkio+tMRK0nCr2XFjQ51B0WjFXYm1h70Oy/j2HqMu/z6LfwA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JsFqAIfAgAAxQQAAA4AAAAAAAAAAAAAAAAALgIAAGRycy9lMm9Eb2MueG1sUEsBAi0A&#10;FAAGAAgAAAAhAKr6QOTaAAAAAwEAAA8AAAAAAAAAAAAAAAAAeQQAAGRycy9kb3ducmV2LnhtbFBL&#10;BQYAAAAABAAEAPMAAACABQ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2lxAAAANsAAAAPAAAAZHJzL2Rvd25yZXYueG1sRI9Ba8JA&#10;FITvBf/D8oTe6iY92BJdxSjF3EpSCx4f2ecmbfZtyK6a/PtuodDjMPPNMOvtaDtxo8G3jhWkiwQE&#10;ce10y0bB6ePt6RWED8gaO8ekYCIP283sYY2Zdncu6VYFI2IJ+wwVNCH0mZS+bsiiX7ieOHoXN1gM&#10;UQ5G6gHvsdx28jlJltJiy3GhwZ72DdXf1dUqWJqCj3ly2n8eLlP5lZ5L817kSj3Ox90KRKAx/If/&#10;6EJH7gV+v8QfIDc/AAAA//8DAFBLAQItABQABgAIAAAAIQDb4fbL7gAAAIUBAAATAAAAAAAAAAAA&#10;AAAAAAAAAABbQ29udGVudF9UeXBlc10ueG1sUEsBAi0AFAAGAAgAAAAhAFr0LFu/AAAAFQEAAAsA&#10;AAAAAAAAAAAAAAAAHwEAAF9yZWxzLy5yZWxzUEsBAi0AFAAGAAgAAAAhAANvraXEAAAA2wAAAA8A&#10;AAAAAAAAAAAAAAAABwIAAGRycy9kb3ducmV2LnhtbFBLBQYAAAAAAwADALcAAAD4AgAAAAA=&#10;" strokeweight=".17569mm">
                  <o:lock v:ext="edit" shapetype="f"/>
                </v:line>
                <w10:anchorlock/>
              </v:group>
            </w:pict>
          </mc:Fallback>
        </mc:AlternateContent>
      </w:r>
    </w:p>
    <w:p w14:paraId="52F54C9D" w14:textId="77777777" w:rsidR="000A6B58" w:rsidRDefault="000A6B58">
      <w:pPr>
        <w:pStyle w:val="BodyText"/>
        <w:spacing w:before="4"/>
        <w:rPr>
          <w:sz w:val="21"/>
        </w:rPr>
      </w:pPr>
    </w:p>
    <w:p w14:paraId="2788F72E" w14:textId="77777777" w:rsidR="000A6B58" w:rsidRDefault="000610D0">
      <w:pPr>
        <w:pStyle w:val="Heading1"/>
      </w:pPr>
      <w:bookmarkStart w:id="13" w:name="List_of_Abbreviations_and_Symbols"/>
      <w:bookmarkStart w:id="14" w:name="_bookmark4"/>
      <w:bookmarkStart w:id="15" w:name="_Toc76225905"/>
      <w:bookmarkEnd w:id="13"/>
      <w:bookmarkEnd w:id="14"/>
      <w:r>
        <w:lastRenderedPageBreak/>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15"/>
    </w:p>
    <w:p w14:paraId="4C7F78E0" w14:textId="77777777" w:rsidR="000A6B58" w:rsidRDefault="000A6B58">
      <w:pPr>
        <w:pStyle w:val="BodyText"/>
        <w:rPr>
          <w:b/>
          <w:sz w:val="20"/>
        </w:rPr>
      </w:pPr>
    </w:p>
    <w:p w14:paraId="514D090F" w14:textId="77777777" w:rsidR="000A6B58" w:rsidRDefault="003E7B69">
      <w:pPr>
        <w:pStyle w:val="BodyText"/>
        <w:rPr>
          <w:b/>
          <w:sz w:val="21"/>
        </w:rPr>
      </w:pPr>
      <w:r>
        <w:rPr>
          <w:noProof/>
        </w:rPr>
        <mc:AlternateContent>
          <mc:Choice Requires="wps">
            <w:drawing>
              <wp:anchor distT="0" distB="0" distL="0" distR="0" simplePos="0" relativeHeight="487591424" behindDoc="1" locked="0" layoutInCell="1" allowOverlap="1" wp14:anchorId="168F8753" wp14:editId="1B474A0E">
                <wp:simplePos x="0" y="0"/>
                <wp:positionH relativeFrom="page">
                  <wp:posOffset>724535</wp:posOffset>
                </wp:positionH>
                <wp:positionV relativeFrom="paragraph">
                  <wp:posOffset>168910</wp:posOffset>
                </wp:positionV>
                <wp:extent cx="6111240" cy="1270"/>
                <wp:effectExtent l="0" t="0" r="10160" b="1143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3F2DFBD" id="docshape8" o:spid="_x0000_s1026" style="position:absolute;margin-left:57.05pt;margin-top:13.3pt;width:481.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EaqgIAAL0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b&#10;UqJZhzUSwF3wfBHY6Y2bo9GjebAhP2fugf9wqMheacLFoQ1Z9V9AIAjbeIiM7GrbhZeYK9lF4p/2&#10;xMudJxx/zoqiKCdYH466ojyPdcnYfHzLN85/khBx2Pbe+VQ2gVIkXQyRLxGi7hRW8P0JyUlRTIp4&#10;DGXemxWj2buMLHPSk8tZOTk2KkejhJWfz6Z/BDsb7QJYeQCGCazHEFkzRs13eggbJcLCnOSRKAMu&#10;ELTE4EaGEAGNQop/sUXfx7bpzeDC4gAct76lBFt/ldI1zIfIgosgkr6ikYvwo4OtXEJU+aPSoZMX&#10;rdKHVvH5YVRJjS+CA+ybJESnIdaD0mq4a5WKtVU6hDI7K6eRGweqFUEZonF2vbpRlmxZGOr4hWQQ&#10;7JWZsc7fMtcku6hKOVvYaBG9NJKJj4PsWauSjEAKSY8NHno6DcEKxBP2t4W0Q3DnodCAfaakx/1R&#10;Ufdzw6ykRH3WOKCXxSQ0tI+XyfS8xIs91KwONUxzhKqop9gRQbzxaUltjG3XDXoqIg8aPuBc1W0Y&#10;gBhfimq44I6INAz7LCyhw3u0etm6i18A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LeoBGqoCAAC9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13615C91" w14:textId="77777777" w:rsidR="000A6B58" w:rsidRDefault="000A6B58">
      <w:pPr>
        <w:pStyle w:val="BodyText"/>
        <w:rPr>
          <w:b/>
          <w:sz w:val="20"/>
        </w:rPr>
      </w:pPr>
    </w:p>
    <w:p w14:paraId="1928F188" w14:textId="77777777" w:rsidR="000A6B58" w:rsidRDefault="000A6B58">
      <w:pPr>
        <w:pStyle w:val="BodyText"/>
        <w:rPr>
          <w:b/>
          <w:sz w:val="20"/>
        </w:rPr>
      </w:pPr>
    </w:p>
    <w:p w14:paraId="52C6B37D" w14:textId="77777777" w:rsidR="000A6B58" w:rsidRDefault="000A6B58">
      <w:pPr>
        <w:pStyle w:val="BodyText"/>
        <w:rPr>
          <w:b/>
        </w:rPr>
      </w:pPr>
    </w:p>
    <w:p w14:paraId="2BE0AE62" w14:textId="77777777" w:rsidR="000A6B58" w:rsidRDefault="000610D0">
      <w:pPr>
        <w:pStyle w:val="BodyText"/>
        <w:ind w:left="161"/>
      </w:pPr>
      <w:r>
        <w:t>Mention</w:t>
      </w:r>
      <w:r>
        <w:rPr>
          <w:spacing w:val="-4"/>
        </w:rPr>
        <w:t xml:space="preserve"> </w:t>
      </w:r>
      <w:r>
        <w:t>all</w:t>
      </w:r>
      <w:r>
        <w:rPr>
          <w:spacing w:val="-4"/>
        </w:rPr>
        <w:t xml:space="preserve"> </w:t>
      </w:r>
      <w:r>
        <w:t>the</w:t>
      </w:r>
      <w:r>
        <w:rPr>
          <w:spacing w:val="-4"/>
        </w:rPr>
        <w:t xml:space="preserve"> </w:t>
      </w:r>
      <w:r>
        <w:t>abbreviations</w:t>
      </w:r>
      <w:r>
        <w:rPr>
          <w:spacing w:val="-3"/>
        </w:rPr>
        <w:t xml:space="preserve"> </w:t>
      </w:r>
      <w:r>
        <w:t>and</w:t>
      </w:r>
      <w:r>
        <w:rPr>
          <w:spacing w:val="-4"/>
        </w:rPr>
        <w:t xml:space="preserve"> </w:t>
      </w:r>
      <w:r>
        <w:t>the</w:t>
      </w:r>
      <w:r>
        <w:rPr>
          <w:spacing w:val="-4"/>
        </w:rPr>
        <w:t xml:space="preserve"> </w:t>
      </w:r>
      <w:r>
        <w:t>different</w:t>
      </w:r>
      <w:r>
        <w:rPr>
          <w:spacing w:val="-3"/>
        </w:rPr>
        <w:t xml:space="preserve"> </w:t>
      </w:r>
      <w:r>
        <w:t>symbols</w:t>
      </w:r>
      <w:r>
        <w:rPr>
          <w:spacing w:val="-4"/>
        </w:rPr>
        <w:t xml:space="preserve"> </w:t>
      </w:r>
      <w:r>
        <w:t>that</w:t>
      </w:r>
      <w:r>
        <w:rPr>
          <w:spacing w:val="-4"/>
        </w:rPr>
        <w:t xml:space="preserve"> </w:t>
      </w:r>
      <w:r>
        <w:t>is</w:t>
      </w:r>
      <w:r>
        <w:rPr>
          <w:spacing w:val="-3"/>
        </w:rPr>
        <w:t xml:space="preserve"> </w:t>
      </w:r>
      <w:r>
        <w:t>used</w:t>
      </w:r>
      <w:r>
        <w:rPr>
          <w:spacing w:val="-4"/>
        </w:rPr>
        <w:t xml:space="preserve"> </w:t>
      </w:r>
      <w:r>
        <w:t>in</w:t>
      </w:r>
      <w:r>
        <w:rPr>
          <w:spacing w:val="-4"/>
        </w:rPr>
        <w:t xml:space="preserve"> </w:t>
      </w:r>
      <w:r>
        <w:t>this</w:t>
      </w:r>
      <w:r>
        <w:rPr>
          <w:spacing w:val="-3"/>
        </w:rPr>
        <w:t xml:space="preserve"> </w:t>
      </w:r>
      <w:r>
        <w:t>document.</w:t>
      </w:r>
    </w:p>
    <w:p w14:paraId="658EB59F" w14:textId="77777777" w:rsidR="000A6B58" w:rsidRDefault="000A6B58">
      <w:pPr>
        <w:pStyle w:val="BodyText"/>
        <w:rPr>
          <w:sz w:val="20"/>
        </w:rPr>
      </w:pPr>
    </w:p>
    <w:p w14:paraId="2EDA94AA" w14:textId="77777777" w:rsidR="000A6B58" w:rsidRDefault="003E7B69">
      <w:pPr>
        <w:pStyle w:val="BodyText"/>
        <w:spacing w:before="3"/>
        <w:rPr>
          <w:sz w:val="21"/>
        </w:rPr>
      </w:pPr>
      <w:r>
        <w:rPr>
          <w:noProof/>
        </w:rPr>
        <mc:AlternateContent>
          <mc:Choice Requires="wps">
            <w:drawing>
              <wp:anchor distT="0" distB="0" distL="0" distR="0" simplePos="0" relativeHeight="487591936" behindDoc="1" locked="0" layoutInCell="1" allowOverlap="1" wp14:anchorId="18F0B8D4" wp14:editId="65EF6A44">
                <wp:simplePos x="0" y="0"/>
                <wp:positionH relativeFrom="page">
                  <wp:posOffset>2254250</wp:posOffset>
                </wp:positionH>
                <wp:positionV relativeFrom="paragraph">
                  <wp:posOffset>170815</wp:posOffset>
                </wp:positionV>
                <wp:extent cx="3051810" cy="1270"/>
                <wp:effectExtent l="0" t="0" r="8890" b="11430"/>
                <wp:wrapTopAndBottom/>
                <wp:docPr id="6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21A212F" id="docshape9" o:spid="_x0000_s1026" style="position:absolute;margin-left:177.5pt;margin-top:13.45pt;width:240.3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djqwIAAL0FAAAOAAAAZHJzL2Uyb0RvYy54bWysVF1v0zAUfUfiP1h+BK1J+rWuWjqhjSGk&#10;AZNWfoBrO02E42tst+n49VzbaZcV8YLIg2XnHp977ofv9c2hVWQvrWtAl7QY5ZRIzUE0elvS7+v7&#10;iwUlzjMtmAItS/osHb1ZvX1z3ZmlHEMNSkhLkES7ZWdKWntvllnmeC1b5kZgpEZjBbZlHo92mwnL&#10;OmRvVTbO83nWgRXGApfO4d+7ZKSryF9VkvtvVeWkJ6qkqM3H1cZ1E9Zsdc2WW8tM3fBeBvsHFS1r&#10;NDo9Ud0xz8jONn9QtQ234KDyIw5tBlXVcBljwGiK/Cyap5oZGWPB5DhzSpP7f7T86/7RkkaUdD6l&#10;RLMWaySAu+D5KmSnM26JoCfzaEN8zjwA/+HQkL2yhINDDNl0X0AgCdt5iBk5VLYNNzFWcoiJfz4l&#10;Xh484fhzks+KRYH14WgrxpexLhlbHu/ynfOfJEQetn9wPpVN4C4mXfTK10hRtQor+P6C5GQym6Wl&#10;L/MJVhxh7zKyzklHpot8fg4aH0GRazGZzSPhOWxyhAWu8YAL9W+PCll9FM0PuleNO8LCM8ljngy4&#10;kJ81ajsmCBkQFCL8CxZ9n2PTnd6Fxf4/73xLCXb+JoVhmA/KgouwJV1JYyrCjxb2cg3R5M8qh05e&#10;rEoPUfH6UFUy443gANsmbaLToHVQWQ33jVKxtEoHKUWxWFzG5DhQjQjWIMfZ7eZWWbJn4VHHL0SD&#10;bK9gxjp/x1ydcNGUgraw0yK6qSUTH/u9Z41KeyRSmPXY4KGn0yPYgHjG/raQZgjOPNzUYH9R0uH8&#10;KKn7uWNWUqI+a3ygV8V0GgZOPExnl2M82KFlM7QwzZGqpJ5iS4TtrU9Damdss63RUxHzoOEDvquq&#10;CQ8g6kuq+gPOiJiGfp6FITQ8R9TL1F39BgAA//8DAFBLAwQUAAYACAAAACEA/mi1UN8AAAAJAQAA&#10;DwAAAGRycy9kb3ducmV2LnhtbEyPwW6DMBBE75X6D9ZW6q0xBEFTgolQpeZWVdBeuBm8ARS8RtgJ&#10;tF9f99QcZ2c0+yY7rHpkV5ztYEhAuAmAIbVGDdQJ+Pp8e9oBs06SkqMhFPCNFg75/V0mU2UWKvFa&#10;uY75ErKpFNA7N6Wc27ZHLe3GTEjeO5lZS+fl3HE1y8WX65FvgyDhWg7kP/Rywtce23N10QKWsCxc&#10;/VM1ZfRubPFRH/FcH4V4fFiLPTCHq/sPwx++R4fcMzXmQsqyUUAUx36LE7BNXoD5wC6KE2CNPzyH&#10;wPOM3y7IfwEAAP//AwBQSwECLQAUAAYACAAAACEAtoM4kv4AAADhAQAAEwAAAAAAAAAAAAAAAAAA&#10;AAAAW0NvbnRlbnRfVHlwZXNdLnhtbFBLAQItABQABgAIAAAAIQA4/SH/1gAAAJQBAAALAAAAAAAA&#10;AAAAAAAAAC8BAABfcmVscy8ucmVsc1BLAQItABQABgAIAAAAIQBlTMdjqwIAAL0FAAAOAAAAAAAA&#10;AAAAAAAAAC4CAABkcnMvZTJvRG9jLnhtbFBLAQItABQABgAIAAAAIQD+aLVQ3wAAAAkBAAAPAAAA&#10;AAAAAAAAAAAAAAUFAABkcnMvZG93bnJldi54bWxQSwUGAAAAAAQABADzAAAAEQYAAAAA&#10;" path="m,l4806,e" filled="f" strokeweight=".33019mm">
                <v:path arrowok="t" o:connecttype="custom" o:connectlocs="0,0;3051810,0" o:connectangles="0,0"/>
                <w10:wrap type="topAndBottom" anchorx="page"/>
              </v:shape>
            </w:pict>
          </mc:Fallback>
        </mc:AlternateContent>
      </w:r>
    </w:p>
    <w:p w14:paraId="128619EC" w14:textId="77777777" w:rsidR="000A6B58" w:rsidRDefault="000610D0">
      <w:pPr>
        <w:spacing w:before="108"/>
        <w:ind w:left="2689"/>
      </w:pPr>
      <w:r>
        <w:t>Abbreviations</w:t>
      </w:r>
    </w:p>
    <w:p w14:paraId="3D9D363F" w14:textId="77777777" w:rsidR="000A6B58" w:rsidRDefault="003E7B69">
      <w:pPr>
        <w:pStyle w:val="BodyText"/>
        <w:spacing w:before="4"/>
        <w:rPr>
          <w:sz w:val="7"/>
        </w:rPr>
      </w:pPr>
      <w:r>
        <w:rPr>
          <w:noProof/>
        </w:rPr>
        <mc:AlternateContent>
          <mc:Choice Requires="wps">
            <w:drawing>
              <wp:anchor distT="0" distB="0" distL="0" distR="0" simplePos="0" relativeHeight="487592448" behindDoc="1" locked="0" layoutInCell="1" allowOverlap="1" wp14:anchorId="2CCC96F5" wp14:editId="3FC81031">
                <wp:simplePos x="0" y="0"/>
                <wp:positionH relativeFrom="page">
                  <wp:posOffset>2254250</wp:posOffset>
                </wp:positionH>
                <wp:positionV relativeFrom="paragraph">
                  <wp:posOffset>69215</wp:posOffset>
                </wp:positionV>
                <wp:extent cx="3051810" cy="1270"/>
                <wp:effectExtent l="0" t="0" r="8890" b="11430"/>
                <wp:wrapTopAndBottom/>
                <wp:docPr id="6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1A1B2E8" id="docshape10" o:spid="_x0000_s1026" style="position:absolute;margin-left:177.5pt;margin-top:5.45pt;width:240.3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FvrQIAAL4FAAAOAAAAZHJzL2Uyb0RvYy54bWysVG1v0zAQ/o7Ef7D8EcSS9G0lWjqhjSGk&#10;AZNWfoBrO02EYxvbbTp+Pedz2mVFfEHkg3XOnZ977jn7rq4PnSJ76XxrdEWLi5wSqbkRrd5W9Pv6&#10;7t2SEh+YFkwZLSv6JD29Xr1+ddXbUk5MY5SQjgCI9mVvK9qEYMss87yRHfMXxkoNztq4jgXYum0m&#10;HOsBvVPZJM8XWW+csM5w6T38vU1OukL8upY8fKtrLwNRFQVuAVeH6yau2eqKlVvHbNPygQb7BxYd&#10;azUkPUHdssDIzrV/QHUtd8abOlxw02WmrlsusQaopsjPqnlsmJVYC4jj7Ukm//9g+df9gyOtqOhi&#10;SolmHfRIGO5j5gLl6a0vIerRPrhYoLf3hv/woFv2whM3HmLIpv9iBKCwXTAoyaF2XTwJxZIDKv90&#10;Ul4eAuHwc5rPiyXkIxx8xeQSM2esPJ7lOx8+SYM4bH/vQ+qbAAtVFwP1NUDUnYIWvn1HcjKdz9My&#10;9PkUVhzD3mRknZOezJb54jxocgxCrOV0vkDA8zDQLaWMWJMRFvDfHhmy5kiaH/TAGizC4jvJUSdr&#10;fNRnDdyOAgECBMUK/xILuc9j05khhYMHcH71HSVw9TepDMtCZBZTRJP0FUUp4o/O7OXaoCucdQ6S&#10;PHuVHkfh8TGr5IYTMQFcm2Rg0sh11Flt7lqlsLVKRypFsVxeojjeqFZEb6Tj3XZzoxzZs/iq8YvV&#10;ANqLMOt8uGW+SXHoSkU7s9MC0zSSiY+DHVirkg1AClTHCx7vdJwmvtwY8QT325k0RGDogdEY94uS&#10;HgZIRf3PHXOSEvVZwwt9X8xmceLgZja/nMDGjT2bsYdpDlAVDRSuRDRvQppSO+vabQOZCtRBmw/w&#10;ruo2PgDkl1gNGxgSKMMw0OIUGu8x6nnsrn4DAAD//wMAUEsDBBQABgAIAAAAIQBvCaJW3gAAAAkB&#10;AAAPAAAAZHJzL2Rvd25yZXYueG1sTI9BT4NAEIXvJv0Pm2nizS5IaCqyNMTE3oyBeuG2wAik7Cxh&#10;twX99Y4nPc57L2++lx5XM4obzm6wpCDcBSCQGtsO1Cn4OL8+HEA4r6nVoyVU8IUOjtnmLtVJaxcq&#10;8Fb6TnAJuUQr6L2fEild06PRbmcnJPY+7Wy053PuZDvrhcvNKB+DYC+NHog/9HrClx6bS3k1Cpaw&#10;yH31XdZF9GZd/l6d8FKdlLrfrvkzCI+r/wvDLz6jQ8ZMtb1S68SoIIpj3uLZCJ5AcOAQxXsQNQth&#10;CDJL5f8F2Q8AAAD//wMAUEsBAi0AFAAGAAgAAAAhALaDOJL+AAAA4QEAABMAAAAAAAAAAAAAAAAA&#10;AAAAAFtDb250ZW50X1R5cGVzXS54bWxQSwECLQAUAAYACAAAACEAOP0h/9YAAACUAQAACwAAAAAA&#10;AAAAAAAAAAAvAQAAX3JlbHMvLnJlbHNQSwECLQAUAAYACAAAACEAMXWRb60CAAC+BQAADgAAAAAA&#10;AAAAAAAAAAAuAgAAZHJzL2Uyb0RvYy54bWxQSwECLQAUAAYACAAAACEAbwmiVt4AAAAJAQAADwAA&#10;AAAAAAAAAAAAAAAHBQAAZHJzL2Rvd25yZXYueG1sUEsFBgAAAAAEAAQA8wAAABIGAAAAAA==&#10;" path="m,l4806,e" filled="f" strokeweight=".33019mm">
                <v:path arrowok="t" o:connecttype="custom" o:connectlocs="0,0;3051810,0" o:connectangles="0,0"/>
                <w10:wrap type="topAndBottom" anchorx="page"/>
              </v:shape>
            </w:pict>
          </mc:Fallback>
        </mc:AlternateContent>
      </w:r>
    </w:p>
    <w:p w14:paraId="3D3E8050" w14:textId="6526E6C6" w:rsidR="002D2C44" w:rsidRDefault="000610D0" w:rsidP="002D2C44">
      <w:pPr>
        <w:tabs>
          <w:tab w:val="left" w:pos="4159"/>
        </w:tabs>
        <w:spacing w:before="41"/>
        <w:ind w:left="2689"/>
      </w:pPr>
      <w:r>
        <w:t>CS</w:t>
      </w:r>
      <w:r>
        <w:tab/>
        <w:t>Computer</w:t>
      </w:r>
      <w:r>
        <w:rPr>
          <w:spacing w:val="-7"/>
        </w:rPr>
        <w:t xml:space="preserve"> </w:t>
      </w:r>
      <w:r>
        <w:t>Science</w:t>
      </w:r>
    </w:p>
    <w:p w14:paraId="7A93EFDF" w14:textId="77777777" w:rsidR="000A6B58" w:rsidRDefault="000610D0">
      <w:pPr>
        <w:tabs>
          <w:tab w:val="left" w:pos="4159"/>
        </w:tabs>
        <w:spacing w:before="99"/>
        <w:ind w:left="2689"/>
      </w:pPr>
      <w:r>
        <w:t>CSE</w:t>
      </w:r>
      <w:r>
        <w:tab/>
        <w:t>Computer</w:t>
      </w:r>
      <w:r>
        <w:rPr>
          <w:spacing w:val="-7"/>
        </w:rPr>
        <w:t xml:space="preserve"> </w:t>
      </w:r>
      <w:r>
        <w:t>Science</w:t>
      </w:r>
      <w:r>
        <w:rPr>
          <w:spacing w:val="-6"/>
        </w:rPr>
        <w:t xml:space="preserve"> </w:t>
      </w:r>
      <w:r>
        <w:t>and</w:t>
      </w:r>
      <w:r>
        <w:rPr>
          <w:spacing w:val="-7"/>
        </w:rPr>
        <w:t xml:space="preserve"> </w:t>
      </w:r>
      <w:r>
        <w:t>Engineering</w:t>
      </w:r>
    </w:p>
    <w:p w14:paraId="1866360D" w14:textId="42DE24D0" w:rsidR="000A6B58" w:rsidRDefault="005B5E90">
      <w:pPr>
        <w:tabs>
          <w:tab w:val="left" w:pos="4159"/>
        </w:tabs>
        <w:spacing w:before="100"/>
        <w:ind w:left="2689"/>
      </w:pPr>
      <w:r>
        <w:t>CMA</w:t>
      </w:r>
      <w:r w:rsidR="000610D0">
        <w:tab/>
      </w:r>
      <w:r>
        <w:t>Code Mapping Algorithm</w:t>
      </w:r>
    </w:p>
    <w:p w14:paraId="012B185C" w14:textId="1B870515" w:rsidR="000A6B58" w:rsidRDefault="003E7B69">
      <w:pPr>
        <w:tabs>
          <w:tab w:val="left" w:pos="4159"/>
        </w:tabs>
        <w:spacing w:before="99"/>
        <w:ind w:left="2689"/>
        <w:rPr>
          <w:i/>
        </w:rPr>
      </w:pPr>
      <w:r>
        <w:rPr>
          <w:noProof/>
        </w:rPr>
        <mc:AlternateContent>
          <mc:Choice Requires="wps">
            <w:drawing>
              <wp:anchor distT="0" distB="0" distL="0" distR="0" simplePos="0" relativeHeight="487592960" behindDoc="1" locked="0" layoutInCell="1" allowOverlap="1" wp14:anchorId="792203CF" wp14:editId="28F91E80">
                <wp:simplePos x="0" y="0"/>
                <wp:positionH relativeFrom="page">
                  <wp:posOffset>2254250</wp:posOffset>
                </wp:positionH>
                <wp:positionV relativeFrom="paragraph">
                  <wp:posOffset>262890</wp:posOffset>
                </wp:positionV>
                <wp:extent cx="3051810" cy="1270"/>
                <wp:effectExtent l="0" t="0" r="8890" b="11430"/>
                <wp:wrapTopAndBottom/>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 name="T4" fmla="+- 0 3550 3550"/>
                            <a:gd name="T5" fmla="*/ T4 w 4806"/>
                            <a:gd name="T6" fmla="+- 0 8356 3550"/>
                            <a:gd name="T7" fmla="*/ T6 w 4806"/>
                          </a:gdLst>
                          <a:ahLst/>
                          <a:cxnLst>
                            <a:cxn ang="0">
                              <a:pos x="T1" y="0"/>
                            </a:cxn>
                            <a:cxn ang="0">
                              <a:pos x="T3" y="0"/>
                            </a:cxn>
                            <a:cxn ang="0">
                              <a:pos x="T5" y="0"/>
                            </a:cxn>
                            <a:cxn ang="0">
                              <a:pos x="T7" y="0"/>
                            </a:cxn>
                          </a:cxnLst>
                          <a:rect l="0" t="0" r="r" b="b"/>
                          <a:pathLst>
                            <a:path w="4806">
                              <a:moveTo>
                                <a:pt x="0" y="0"/>
                              </a:moveTo>
                              <a:lnTo>
                                <a:pt x="4806" y="0"/>
                              </a:lnTo>
                              <a:moveTo>
                                <a:pt x="0" y="0"/>
                              </a:moveTo>
                              <a:lnTo>
                                <a:pt x="48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E9CF5DA" id="docshape11" o:spid="_x0000_s1026" style="position:absolute;margin-left:177.5pt;margin-top:20.7pt;width:240.3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8A2AIAAPwGAAAOAAAAZHJzL2Uyb0RvYy54bWysVVFv0zAQfkfiP1h+BG1J2qYr1dIJrQwh&#10;DZi08gNcx2kiHNvYbtPy6zlfki4rKpqAPFjn3OfPd9/lLtc3+1qSnbCu0iqjyWVMiVBc55XaZPTb&#10;6u5iRonzTOVMaiUyehCO3ixev7puzFyMdKllLiwBEuXmjclo6b2ZR5HjpaiZu9RGKHAW2tbMw9Zu&#10;otyyBthrGY3ieBo12ubGai6cg7fL1kkXyF8UgvuvReGEJzKjEJvH1eK6Dmu0uGbzjWWmrHgXBvuL&#10;KGpWKbj0SLVknpGtrX6jqitutdOFv+S6jnRRVFxgDpBNEp9k81gyIzAXEMeZo0zu/9HyL7sHS6o8&#10;o9MRJYrVUKNccxduTpIgT2PcHFCP5sGGBJ251/y7A0f0zBM2DjBk3XzWObCwrdcoyb6wdTgJyZI9&#10;Kn84Ki/2nnB4OY7TZJZAgTj4ktEVFiZi8/4s3zr/UWjkYbt759u65WCh6nkX+gooilpCCd9ekJiM&#10;07RdujofYUkPexORVUwaMpnF01MQCDLgmo3TKRKewsY9LHCNznBNetCf40p7WOCanOGa9iDkOhvX&#10;VQ8LXNMBF+i66ZVjZS8m36tOTbAIC/0bY/2MdqFuK9CsLxwwACgofwYLmrwYCzm/GAs5nWLbWLrQ&#10;LTT8aatbSqDV123ZDPMh4xB6MEmTUSx9eFHrnVhpdPmTLxUuefJKNUTh8WFUvfvpgPl3OgggxAtd&#10;1xqYQ0h90BhK31VSYmdIFTJL4zTFEjotqzw4Q3LObta30pIdCzMRn6ANkD2DGev8krmyxaGrldDq&#10;rcrxllKw/ENne1bJ1gYiCd8GjocwEdoRstb5AaaD1e0Ihl8GGKW2PylpYPxm1P3YMisokZ8UzLd3&#10;yWQS5jVuJunVCDZ26FkPPUxxoMqop/DhBvPWtzN+a2y1KeGmBHVQ+j1MpaIK4wPja6PqNjBiUYbu&#10;dxBm+HCPqKef1uIXAAAA//8DAFBLAwQUAAYACAAAACEA6XV/a9wAAAAJAQAADwAAAGRycy9kb3du&#10;cmV2LnhtbEyPwU7DMBBE70j8g7VI3KgTmkRViFMBghsSEGjP23hJIuJ1ZDtt+HvcExxnZzT7ptou&#10;ZhRHcn6wrCBdJSCIW6sH7hR8fjzfbED4gKxxtEwKfsjDtr68qLDU9sTvdGxCJ2IJ+xIV9CFMpZS+&#10;7cmgX9mJOHpf1hkMUbpOaoenWG5GeZskhTQ4cPzQ40SPPbXfzWwU5JjxTChf0je3y55C89C97nul&#10;rq+W+zsQgZbwF4YzfkSHOjId7Mzai1HBOs/jlqAgSzMQMbBZ5wWIw/lQgKwr+X9B/QsAAP//AwBQ&#10;SwECLQAUAAYACAAAACEAtoM4kv4AAADhAQAAEwAAAAAAAAAAAAAAAAAAAAAAW0NvbnRlbnRfVHlw&#10;ZXNdLnhtbFBLAQItABQABgAIAAAAIQA4/SH/1gAAAJQBAAALAAAAAAAAAAAAAAAAAC8BAABfcmVs&#10;cy8ucmVsc1BLAQItABQABgAIAAAAIQAgN48A2AIAAPwGAAAOAAAAAAAAAAAAAAAAAC4CAABkcnMv&#10;ZTJvRG9jLnhtbFBLAQItABQABgAIAAAAIQDpdX9r3AAAAAkBAAAPAAAAAAAAAAAAAAAAADIFAABk&#10;cnMvZG93bnJldi54bWxQSwUGAAAAAAQABADzAAAAOwYAAAAA&#10;" path="m,l4806,m,l4806,e" filled="f" strokeweight=".14042mm">
                <v:path arrowok="t" o:connecttype="custom" o:connectlocs="0,0;3051810,0;0,0;3051810,0" o:connectangles="0,0,0,0"/>
                <w10:wrap type="topAndBottom" anchorx="page"/>
              </v:shape>
            </w:pict>
          </mc:Fallback>
        </mc:AlternateContent>
      </w:r>
      <w:r w:rsidR="000610D0">
        <w:rPr>
          <w:i/>
        </w:rPr>
        <w:t>etc.</w:t>
      </w:r>
      <w:r w:rsidR="000610D0">
        <w:rPr>
          <w:i/>
        </w:rPr>
        <w:tab/>
        <w:t>etc.</w:t>
      </w:r>
    </w:p>
    <w:p w14:paraId="25DAA922" w14:textId="77777777" w:rsidR="00806395" w:rsidRDefault="00806395">
      <w:pPr>
        <w:tabs>
          <w:tab w:val="left" w:pos="4159"/>
        </w:tabs>
        <w:spacing w:before="99"/>
        <w:ind w:left="2689"/>
        <w:rPr>
          <w:i/>
        </w:rPr>
      </w:pPr>
    </w:p>
    <w:p w14:paraId="0FE356B2" w14:textId="77777777" w:rsidR="00B83D31" w:rsidRDefault="00B83D31">
      <w:pPr>
        <w:tabs>
          <w:tab w:val="left" w:pos="4159"/>
        </w:tabs>
        <w:spacing w:before="99"/>
        <w:ind w:left="2689"/>
        <w:rPr>
          <w:i/>
        </w:rPr>
      </w:pPr>
    </w:p>
    <w:p w14:paraId="7B180D96" w14:textId="77777777" w:rsidR="000A6B58" w:rsidRDefault="000A6B58">
      <w:pPr>
        <w:pStyle w:val="BodyText"/>
        <w:rPr>
          <w:i/>
          <w:sz w:val="20"/>
        </w:rPr>
      </w:pPr>
    </w:p>
    <w:p w14:paraId="6A455A34" w14:textId="77777777" w:rsidR="000A6B58" w:rsidRDefault="000A6B58">
      <w:pPr>
        <w:pStyle w:val="BodyText"/>
        <w:rPr>
          <w:i/>
          <w:sz w:val="20"/>
        </w:rPr>
      </w:pPr>
    </w:p>
    <w:p w14:paraId="01A25BE7" w14:textId="77777777" w:rsidR="000A6B58" w:rsidRDefault="000A6B58">
      <w:pPr>
        <w:pStyle w:val="BodyText"/>
        <w:rPr>
          <w:i/>
          <w:sz w:val="20"/>
        </w:rPr>
      </w:pPr>
    </w:p>
    <w:p w14:paraId="73802A2F" w14:textId="77777777" w:rsidR="000A6B58" w:rsidRDefault="000A6B58">
      <w:pPr>
        <w:jc w:val="center"/>
        <w:sectPr w:rsidR="000A6B58" w:rsidSect="00D46E5F">
          <w:type w:val="continuous"/>
          <w:pgSz w:w="11910" w:h="16840"/>
          <w:pgMar w:top="1120" w:right="960" w:bottom="280" w:left="980" w:header="720" w:footer="720" w:gutter="0"/>
          <w:pgNumType w:fmt="lowerRoman"/>
          <w:cols w:space="720"/>
        </w:sectPr>
      </w:pPr>
    </w:p>
    <w:p w14:paraId="5123FCB7" w14:textId="77777777" w:rsidR="000A6B58" w:rsidRDefault="000610D0" w:rsidP="00F25737">
      <w:pPr>
        <w:spacing w:before="114"/>
        <w:rPr>
          <w:b/>
          <w:sz w:val="41"/>
        </w:rPr>
      </w:pPr>
      <w:bookmarkStart w:id="16" w:name="_bookmark5"/>
      <w:bookmarkEnd w:id="16"/>
      <w:r>
        <w:rPr>
          <w:b/>
          <w:sz w:val="41"/>
        </w:rPr>
        <w:lastRenderedPageBreak/>
        <w:t>Chapter</w:t>
      </w:r>
      <w:r>
        <w:rPr>
          <w:b/>
          <w:spacing w:val="13"/>
          <w:sz w:val="41"/>
        </w:rPr>
        <w:t xml:space="preserve"> </w:t>
      </w:r>
      <w:r>
        <w:rPr>
          <w:b/>
          <w:sz w:val="41"/>
        </w:rPr>
        <w:t>1</w:t>
      </w:r>
    </w:p>
    <w:p w14:paraId="6CA2D3BE" w14:textId="77777777" w:rsidR="000A6B58" w:rsidRDefault="000A6B58">
      <w:pPr>
        <w:pStyle w:val="BodyText"/>
        <w:rPr>
          <w:b/>
          <w:sz w:val="20"/>
        </w:rPr>
      </w:pPr>
    </w:p>
    <w:p w14:paraId="3DA20301" w14:textId="77777777" w:rsidR="000A6B58" w:rsidRDefault="003E7B69">
      <w:pPr>
        <w:pStyle w:val="BodyText"/>
        <w:spacing w:before="7"/>
        <w:rPr>
          <w:b/>
          <w:sz w:val="12"/>
        </w:rPr>
      </w:pPr>
      <w:r>
        <w:rPr>
          <w:noProof/>
        </w:rPr>
        <mc:AlternateContent>
          <mc:Choice Requires="wps">
            <w:drawing>
              <wp:anchor distT="0" distB="0" distL="0" distR="0" simplePos="0" relativeHeight="487595008"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5620F02" id="docshape14" o:spid="_x0000_s1026" style="position:absolute;margin-left:57.05pt;margin-top:8.45pt;width:481.2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p w14:paraId="0B5A1542" w14:textId="77777777" w:rsidR="000A6B58" w:rsidRDefault="000A6B58">
      <w:pPr>
        <w:pStyle w:val="BodyText"/>
        <w:spacing w:before="8"/>
        <w:rPr>
          <w:b/>
          <w:sz w:val="22"/>
        </w:rPr>
      </w:pPr>
    </w:p>
    <w:p w14:paraId="19EE3AED" w14:textId="77777777" w:rsidR="000A6B58" w:rsidRDefault="000610D0">
      <w:pPr>
        <w:pStyle w:val="Heading1"/>
      </w:pPr>
      <w:bookmarkStart w:id="17" w:name="_Toc76225906"/>
      <w:r>
        <w:t>Introduction</w:t>
      </w:r>
      <w:bookmarkEnd w:id="17"/>
    </w:p>
    <w:p w14:paraId="6357678B" w14:textId="77777777" w:rsidR="000A6B58" w:rsidRDefault="000A6B58">
      <w:pPr>
        <w:pStyle w:val="BodyText"/>
        <w:rPr>
          <w:b/>
          <w:sz w:val="20"/>
        </w:rPr>
      </w:pPr>
    </w:p>
    <w:p w14:paraId="42FEDC7E" w14:textId="5B1DB146" w:rsidR="00775C34" w:rsidRPr="006C79DD" w:rsidRDefault="003E7B69" w:rsidP="006C79DD">
      <w:pPr>
        <w:pStyle w:val="BodyText"/>
        <w:spacing w:before="9"/>
        <w:rPr>
          <w:b/>
          <w:sz w:val="12"/>
        </w:rPr>
      </w:pPr>
      <w:r>
        <w:rPr>
          <w:noProof/>
        </w:rPr>
        <mc:AlternateContent>
          <mc:Choice Requires="wps">
            <w:drawing>
              <wp:anchor distT="0" distB="0" distL="0" distR="0" simplePos="0" relativeHeight="487595520" behindDoc="1" locked="0" layoutInCell="1" allowOverlap="1" wp14:anchorId="0D5055C3" wp14:editId="5DF6DAF3">
                <wp:simplePos x="0" y="0"/>
                <wp:positionH relativeFrom="page">
                  <wp:posOffset>724535</wp:posOffset>
                </wp:positionH>
                <wp:positionV relativeFrom="paragraph">
                  <wp:posOffset>109220</wp:posOffset>
                </wp:positionV>
                <wp:extent cx="6111240" cy="1270"/>
                <wp:effectExtent l="0" t="0" r="10160" b="1143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6F1C762" id="docshape15" o:spid="_x0000_s1026" style="position:absolute;margin-left:57.05pt;margin-top:8.6pt;width:481.2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5Sfbba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09A9D7DB" w14:textId="75BE2032" w:rsidR="00775C34" w:rsidRDefault="00775C34" w:rsidP="00775C34">
      <w:pPr>
        <w:pStyle w:val="Heading2"/>
        <w:numPr>
          <w:ilvl w:val="1"/>
          <w:numId w:val="12"/>
        </w:numPr>
        <w:tabs>
          <w:tab w:val="left" w:pos="909"/>
        </w:tabs>
        <w:spacing w:before="239"/>
      </w:pPr>
      <w:bookmarkStart w:id="18" w:name="Your_thesis_topic"/>
      <w:bookmarkStart w:id="19" w:name="_bookmark6"/>
      <w:bookmarkEnd w:id="18"/>
      <w:bookmarkEnd w:id="19"/>
      <w:r>
        <w:t>Introduction</w:t>
      </w:r>
    </w:p>
    <w:p w14:paraId="19E60D83" w14:textId="52AFC0AD" w:rsidR="00775C34" w:rsidRDefault="0042175A" w:rsidP="004D5712">
      <w:pPr>
        <w:pStyle w:val="Heading2"/>
        <w:tabs>
          <w:tab w:val="left" w:pos="909"/>
        </w:tabs>
        <w:spacing w:before="239"/>
        <w:ind w:left="915"/>
        <w:jc w:val="both"/>
        <w:rPr>
          <w:b w:val="0"/>
          <w:sz w:val="24"/>
          <w:szCs w:val="24"/>
        </w:rPr>
      </w:pPr>
      <w:r>
        <w:rPr>
          <w:b w:val="0"/>
          <w:sz w:val="24"/>
          <w:szCs w:val="24"/>
        </w:rPr>
        <w:t>C</w:t>
      </w:r>
      <w:r w:rsidR="004923BC" w:rsidRPr="004923BC">
        <w:rPr>
          <w:b w:val="0"/>
          <w:sz w:val="24"/>
          <w:szCs w:val="24"/>
        </w:rPr>
        <w:t>ode reusability enables programmers to effectively reuse pre-existing code components across various contexts or projects. By avoiding repetitive code rewriting, reusable code reduces time and effort requirements. In order to focus on new features or difficult difficulties, developers can use existing modules, functions, classes, or libraries for routine activities or comparable issues.</w:t>
      </w:r>
      <w:r w:rsidR="004D5712">
        <w:rPr>
          <w:b w:val="0"/>
          <w:sz w:val="24"/>
          <w:szCs w:val="24"/>
        </w:rPr>
        <w:t xml:space="preserve"> </w:t>
      </w:r>
      <w:r w:rsidR="004923BC" w:rsidRPr="004923BC">
        <w:rPr>
          <w:b w:val="0"/>
          <w:sz w:val="24"/>
          <w:szCs w:val="24"/>
        </w:rPr>
        <w:t>Reliability and consistency increase when tested code is reused. Stable solutions are ensured via the detection and correction of bugs across projects. Modular organization makes it simpler to maintain reusable code since it enables upgrades or replacements without affecting the system as a whole.</w:t>
      </w:r>
      <w:r w:rsidR="000C71D8">
        <w:rPr>
          <w:b w:val="0"/>
          <w:sz w:val="24"/>
          <w:szCs w:val="24"/>
        </w:rPr>
        <w:t xml:space="preserve"> </w:t>
      </w:r>
      <w:r w:rsidR="000C71D8" w:rsidRPr="000C71D8">
        <w:rPr>
          <w:b w:val="0"/>
          <w:sz w:val="24"/>
          <w:szCs w:val="24"/>
        </w:rPr>
        <w:t>(J. Smith, A. Johnson, and L. Brown)</w:t>
      </w:r>
      <w:r w:rsidR="004923BC" w:rsidRPr="004923BC">
        <w:rPr>
          <w:b w:val="0"/>
          <w:sz w:val="24"/>
          <w:szCs w:val="24"/>
        </w:rPr>
        <w:t xml:space="preserve"> </w:t>
      </w:r>
      <w:r>
        <w:rPr>
          <w:b w:val="0"/>
          <w:sz w:val="24"/>
          <w:szCs w:val="24"/>
        </w:rPr>
        <w:t xml:space="preserve">[1] </w:t>
      </w:r>
      <w:r w:rsidR="004923BC" w:rsidRPr="004923BC">
        <w:rPr>
          <w:b w:val="0"/>
          <w:sz w:val="24"/>
          <w:szCs w:val="24"/>
        </w:rPr>
        <w:t>Code that is clearer and easier to comprehend is produced through promoting standard practices and design patterns.</w:t>
      </w:r>
      <w:r w:rsidR="004D5712">
        <w:rPr>
          <w:b w:val="0"/>
          <w:sz w:val="24"/>
          <w:szCs w:val="24"/>
        </w:rPr>
        <w:t xml:space="preserve">  </w:t>
      </w:r>
      <w:r w:rsidR="004923BC" w:rsidRPr="004923BC">
        <w:rPr>
          <w:b w:val="0"/>
          <w:sz w:val="24"/>
          <w:szCs w:val="24"/>
        </w:rPr>
        <w:t>Scalability and extensibility are made possible by code reuse. On top of preexisting code foundations, complicated system development is made possible without having to reinvent the wheel. It allows for efficient maintenance and project evolution.</w:t>
      </w:r>
    </w:p>
    <w:p w14:paraId="3B7F87BC" w14:textId="2A708AAA" w:rsidR="00E6096A" w:rsidRDefault="00E6096A" w:rsidP="00E6096A">
      <w:pPr>
        <w:pStyle w:val="Heading2"/>
        <w:tabs>
          <w:tab w:val="left" w:pos="909"/>
        </w:tabs>
        <w:spacing w:before="239"/>
        <w:ind w:left="915"/>
        <w:jc w:val="both"/>
        <w:rPr>
          <w:b w:val="0"/>
          <w:sz w:val="24"/>
          <w:szCs w:val="24"/>
        </w:rPr>
      </w:pPr>
      <w:r w:rsidRPr="00E6096A">
        <w:rPr>
          <w:b w:val="0"/>
          <w:sz w:val="24"/>
          <w:szCs w:val="24"/>
        </w:rPr>
        <w:t>Code conversion is the process of converting a piece of code from one representation to another, such as from source code to pseudocode or vice versa. Converting source code</w:t>
      </w:r>
      <w:r>
        <w:rPr>
          <w:b w:val="0"/>
          <w:sz w:val="24"/>
          <w:szCs w:val="24"/>
        </w:rPr>
        <w:t xml:space="preserve"> (Here we used C++)</w:t>
      </w:r>
      <w:r w:rsidRPr="00E6096A">
        <w:rPr>
          <w:b w:val="0"/>
          <w:sz w:val="24"/>
          <w:szCs w:val="24"/>
        </w:rPr>
        <w:t xml:space="preserve"> to pseudocode is helpful for planning and designing algorithms early in the development process. Developers can explain the logic and flow of a program using pseudocode rather than becoming bogged down in the syntax of a particular language. The algorithm's phases are described using conditional statements, loops, function calls, and variable assignments, with a concentration on high-level English-like phrases. Understanding the algorithmic flow, spotting faults, and explaining the reasoning to stakeholders are all made easier by converting source code to pseudocode.</w:t>
      </w:r>
      <w:r>
        <w:rPr>
          <w:b w:val="0"/>
          <w:sz w:val="24"/>
          <w:szCs w:val="24"/>
        </w:rPr>
        <w:t xml:space="preserve"> [2] </w:t>
      </w:r>
      <w:r w:rsidRPr="00E6096A">
        <w:rPr>
          <w:b w:val="0"/>
          <w:sz w:val="24"/>
          <w:szCs w:val="24"/>
        </w:rPr>
        <w:t xml:space="preserve">During implementation, pseudocode is converted into </w:t>
      </w:r>
      <w:r>
        <w:rPr>
          <w:b w:val="0"/>
          <w:sz w:val="24"/>
          <w:szCs w:val="24"/>
        </w:rPr>
        <w:t>OOP</w:t>
      </w:r>
      <w:r w:rsidRPr="00E6096A">
        <w:rPr>
          <w:b w:val="0"/>
          <w:sz w:val="24"/>
          <w:szCs w:val="24"/>
        </w:rPr>
        <w:t xml:space="preserve"> syntax. This process is known as pseudocode to code conversion. This stage entails leveraging the syntax of the selected programming language to convert the abstract algorithmic representation into executable code. Writing code constructs like if-else clauses, loops, variable declarations, and function definitions is a part of this process. The system may be executed and tested thanks to the conversion of pseudocode to code. It guarantees that the code is usable and prepared for deployment.</w:t>
      </w:r>
      <w:r>
        <w:rPr>
          <w:b w:val="0"/>
          <w:sz w:val="24"/>
          <w:szCs w:val="24"/>
        </w:rPr>
        <w:t xml:space="preserve"> [3]</w:t>
      </w:r>
    </w:p>
    <w:p w14:paraId="3A846C28" w14:textId="2AEB75B6" w:rsidR="00E6096A" w:rsidRDefault="00716E8E" w:rsidP="00E6096A">
      <w:pPr>
        <w:pStyle w:val="Heading2"/>
        <w:tabs>
          <w:tab w:val="left" w:pos="909"/>
        </w:tabs>
        <w:spacing w:before="239"/>
        <w:ind w:left="915"/>
        <w:jc w:val="both"/>
        <w:rPr>
          <w:b w:val="0"/>
          <w:sz w:val="24"/>
          <w:szCs w:val="24"/>
        </w:rPr>
      </w:pPr>
      <w:r>
        <w:rPr>
          <w:b w:val="0"/>
          <w:sz w:val="24"/>
          <w:szCs w:val="24"/>
        </w:rPr>
        <w:t xml:space="preserve">From now on we will try to indicate method which can solve a problem which is clearly mentioned in the problem statement and we will try to answer the question </w:t>
      </w:r>
      <w:r w:rsidR="00284787">
        <w:rPr>
          <w:b w:val="0"/>
          <w:sz w:val="24"/>
          <w:szCs w:val="24"/>
        </w:rPr>
        <w:t xml:space="preserve">to solve the problem. Throughout the </w:t>
      </w:r>
      <w:r w:rsidR="00D1127D">
        <w:rPr>
          <w:b w:val="0"/>
          <w:sz w:val="24"/>
          <w:szCs w:val="24"/>
        </w:rPr>
        <w:t xml:space="preserve">project we will try to come up </w:t>
      </w:r>
      <w:r w:rsidR="000D79B1">
        <w:rPr>
          <w:b w:val="0"/>
          <w:sz w:val="24"/>
          <w:szCs w:val="24"/>
        </w:rPr>
        <w:t>with</w:t>
      </w:r>
      <w:r w:rsidR="00D1127D">
        <w:rPr>
          <w:b w:val="0"/>
          <w:sz w:val="24"/>
          <w:szCs w:val="24"/>
        </w:rPr>
        <w:t xml:space="preserve"> a solution to solve the issue. </w:t>
      </w:r>
    </w:p>
    <w:p w14:paraId="6B66D470" w14:textId="52390007" w:rsidR="0042175A" w:rsidRDefault="0042175A" w:rsidP="004D5712">
      <w:pPr>
        <w:pStyle w:val="Heading2"/>
        <w:tabs>
          <w:tab w:val="left" w:pos="909"/>
        </w:tabs>
        <w:spacing w:before="239"/>
        <w:ind w:left="915"/>
        <w:jc w:val="both"/>
        <w:rPr>
          <w:b w:val="0"/>
          <w:sz w:val="24"/>
          <w:szCs w:val="24"/>
        </w:rPr>
      </w:pPr>
    </w:p>
    <w:p w14:paraId="6FC2F5BD" w14:textId="255A54C3" w:rsidR="00D1127D" w:rsidRDefault="00D1127D" w:rsidP="004D5712">
      <w:pPr>
        <w:pStyle w:val="Heading2"/>
        <w:tabs>
          <w:tab w:val="left" w:pos="909"/>
        </w:tabs>
        <w:spacing w:before="239"/>
        <w:ind w:left="915"/>
        <w:jc w:val="both"/>
        <w:rPr>
          <w:b w:val="0"/>
          <w:sz w:val="24"/>
          <w:szCs w:val="24"/>
        </w:rPr>
      </w:pPr>
    </w:p>
    <w:p w14:paraId="1572957C" w14:textId="67DD64F3" w:rsidR="00D1127D" w:rsidRDefault="00D1127D" w:rsidP="004D5712">
      <w:pPr>
        <w:pStyle w:val="Heading2"/>
        <w:tabs>
          <w:tab w:val="left" w:pos="909"/>
        </w:tabs>
        <w:spacing w:before="239"/>
        <w:ind w:left="915"/>
        <w:jc w:val="both"/>
        <w:rPr>
          <w:b w:val="0"/>
          <w:sz w:val="24"/>
          <w:szCs w:val="24"/>
        </w:rPr>
      </w:pPr>
    </w:p>
    <w:p w14:paraId="3376B33E" w14:textId="77777777" w:rsidR="00D1127D" w:rsidRPr="00775C34" w:rsidRDefault="00D1127D" w:rsidP="004D5712">
      <w:pPr>
        <w:pStyle w:val="Heading2"/>
        <w:tabs>
          <w:tab w:val="left" w:pos="909"/>
        </w:tabs>
        <w:spacing w:before="239"/>
        <w:ind w:left="915"/>
        <w:jc w:val="both"/>
        <w:rPr>
          <w:b w:val="0"/>
          <w:sz w:val="24"/>
          <w:szCs w:val="24"/>
        </w:rPr>
      </w:pPr>
    </w:p>
    <w:p w14:paraId="4F1E2A22" w14:textId="39185C89" w:rsidR="00775C34" w:rsidRDefault="00775C34" w:rsidP="00775C34">
      <w:pPr>
        <w:pStyle w:val="Heading2"/>
        <w:numPr>
          <w:ilvl w:val="1"/>
          <w:numId w:val="12"/>
        </w:numPr>
        <w:tabs>
          <w:tab w:val="left" w:pos="909"/>
        </w:tabs>
        <w:spacing w:before="239"/>
      </w:pPr>
      <w:r>
        <w:lastRenderedPageBreak/>
        <w:t>Problem Statement</w:t>
      </w:r>
    </w:p>
    <w:p w14:paraId="76A2D459" w14:textId="5959E6BE" w:rsidR="00775C34" w:rsidRPr="00775C34" w:rsidRDefault="00775C34" w:rsidP="00775C34">
      <w:pPr>
        <w:pStyle w:val="Heading2"/>
        <w:tabs>
          <w:tab w:val="left" w:pos="909"/>
        </w:tabs>
        <w:spacing w:before="239"/>
        <w:ind w:left="915"/>
        <w:jc w:val="both"/>
        <w:rPr>
          <w:b w:val="0"/>
          <w:sz w:val="24"/>
          <w:szCs w:val="24"/>
        </w:rPr>
      </w:pPr>
      <w:r w:rsidRPr="00775C34">
        <w:rPr>
          <w:b w:val="0"/>
          <w:sz w:val="24"/>
          <w:szCs w:val="24"/>
        </w:rPr>
        <w:t>Understanding and effectively using code can be challenging for anyone without a background in computer science. Their knowledge of fundamental code understanding and code reusability is hampered by the complexity of coding principles and the absence of read</w:t>
      </w:r>
      <w:r w:rsidR="00163BD4">
        <w:rPr>
          <w:b w:val="0"/>
          <w:sz w:val="24"/>
          <w:szCs w:val="24"/>
        </w:rPr>
        <w:t>able code</w:t>
      </w:r>
      <w:r w:rsidR="00E7170C">
        <w:rPr>
          <w:b w:val="0"/>
          <w:sz w:val="24"/>
          <w:szCs w:val="24"/>
        </w:rPr>
        <w:t xml:space="preserve"> methods</w:t>
      </w:r>
      <w:r w:rsidRPr="00775C34">
        <w:rPr>
          <w:b w:val="0"/>
          <w:sz w:val="24"/>
          <w:szCs w:val="24"/>
        </w:rPr>
        <w:t>. Their capacity to use their coding talents is constrained, which hinders their professional development and prevents them from making contributions to technological breakthroughs. Therefore, there is a need to provide methods and tools that close the knowledge gap, making coding more</w:t>
      </w:r>
      <w:r>
        <w:rPr>
          <w:b w:val="0"/>
          <w:sz w:val="24"/>
          <w:szCs w:val="24"/>
        </w:rPr>
        <w:t xml:space="preserve"> </w:t>
      </w:r>
      <w:r w:rsidRPr="00775C34">
        <w:rPr>
          <w:b w:val="0"/>
          <w:sz w:val="24"/>
          <w:szCs w:val="24"/>
        </w:rPr>
        <w:t>approachable and enabling non-CS people to understand the foundations of coding and successfully reuse code for their particular needs.</w:t>
      </w:r>
    </w:p>
    <w:p w14:paraId="47570A55" w14:textId="2A951E8E" w:rsidR="000A6B58" w:rsidRDefault="00775C34" w:rsidP="00727AEA">
      <w:pPr>
        <w:pStyle w:val="Heading2"/>
        <w:numPr>
          <w:ilvl w:val="1"/>
          <w:numId w:val="12"/>
        </w:numPr>
        <w:tabs>
          <w:tab w:val="left" w:pos="909"/>
        </w:tabs>
        <w:spacing w:before="239"/>
      </w:pPr>
      <w:r>
        <w:t>Research Questions</w:t>
      </w:r>
    </w:p>
    <w:p w14:paraId="26158AD1" w14:textId="3D64BA54" w:rsidR="00727AEA" w:rsidRPr="00727AEA" w:rsidRDefault="00727AEA" w:rsidP="00727AEA">
      <w:pPr>
        <w:pStyle w:val="Heading2"/>
        <w:tabs>
          <w:tab w:val="left" w:pos="909"/>
        </w:tabs>
        <w:spacing w:before="239"/>
        <w:ind w:left="915"/>
        <w:jc w:val="both"/>
        <w:rPr>
          <w:b w:val="0"/>
          <w:sz w:val="24"/>
          <w:szCs w:val="24"/>
        </w:rPr>
      </w:pPr>
      <w:r w:rsidRPr="00727AEA">
        <w:rPr>
          <w:b w:val="0"/>
          <w:sz w:val="24"/>
          <w:szCs w:val="24"/>
        </w:rPr>
        <w:t>RQ1: How can coding concepts be effectively presented and explained to individuals without a computer science background, to enhance their understanding of basic code structure, syntax, and logic?</w:t>
      </w:r>
    </w:p>
    <w:p w14:paraId="3695A269" w14:textId="06C70412" w:rsidR="00E7170C" w:rsidRPr="00E7170C" w:rsidRDefault="00727AEA" w:rsidP="00E7170C">
      <w:pPr>
        <w:pStyle w:val="Heading2"/>
        <w:tabs>
          <w:tab w:val="left" w:pos="909"/>
        </w:tabs>
        <w:spacing w:before="239"/>
        <w:ind w:left="915"/>
        <w:jc w:val="both"/>
        <w:rPr>
          <w:b w:val="0"/>
          <w:sz w:val="24"/>
          <w:szCs w:val="24"/>
        </w:rPr>
      </w:pPr>
      <w:r w:rsidRPr="00727AEA">
        <w:rPr>
          <w:b w:val="0"/>
          <w:sz w:val="24"/>
          <w:szCs w:val="24"/>
        </w:rPr>
        <w:t>RQ2: What strategies and educational resources can be developed to facilitate code reusability for non-CS individuals, enabling them to integrate and adapt existing code modules effectively for their specific requirements?</w:t>
      </w:r>
    </w:p>
    <w:p w14:paraId="630B5C43" w14:textId="056991DF" w:rsidR="00E7170C" w:rsidRDefault="00E7170C" w:rsidP="00E7170C">
      <w:pPr>
        <w:pStyle w:val="Heading2"/>
        <w:numPr>
          <w:ilvl w:val="1"/>
          <w:numId w:val="12"/>
        </w:numPr>
        <w:tabs>
          <w:tab w:val="left" w:pos="909"/>
        </w:tabs>
        <w:spacing w:before="239"/>
      </w:pPr>
      <w:r>
        <w:t>Research Objectives</w:t>
      </w:r>
    </w:p>
    <w:p w14:paraId="5086D8D1" w14:textId="0FF41B55" w:rsidR="000A6B58" w:rsidRDefault="00D1127D" w:rsidP="00D1127D">
      <w:pPr>
        <w:pStyle w:val="Heading2"/>
        <w:tabs>
          <w:tab w:val="left" w:pos="909"/>
        </w:tabs>
        <w:spacing w:before="239"/>
        <w:ind w:left="915"/>
        <w:jc w:val="both"/>
        <w:rPr>
          <w:sz w:val="17"/>
        </w:rPr>
        <w:sectPr w:rsidR="000A6B58">
          <w:pgSz w:w="11910" w:h="16840"/>
          <w:pgMar w:top="1580" w:right="960" w:bottom="280" w:left="980" w:header="720" w:footer="720" w:gutter="0"/>
          <w:cols w:space="720"/>
        </w:sectPr>
      </w:pPr>
      <w:r w:rsidRPr="00D1127D">
        <w:rPr>
          <w:b w:val="0"/>
          <w:sz w:val="24"/>
          <w:szCs w:val="24"/>
        </w:rPr>
        <w:t>The goal of this research is to create and assess techniques and instruments that fill the knowledge gap in coding for people without a background in computer science. The goal of the project is to develop approachable and approachable ways to promote code reuse and improve comprehension of fundamental coding principles. The research aims to enable non-CS individuals to effectively use their coding skills, facilitating their professional development and enabling them to contribute to technological advancements in their respective domains by addressing the complexity of coding principles and improving code readability.</w:t>
      </w:r>
    </w:p>
    <w:p w14:paraId="60389933" w14:textId="77777777" w:rsidR="000A6B58" w:rsidRDefault="000A6B58">
      <w:pPr>
        <w:pStyle w:val="BodyText"/>
        <w:rPr>
          <w:sz w:val="20"/>
        </w:rPr>
      </w:pPr>
    </w:p>
    <w:p w14:paraId="765A1A1B" w14:textId="77777777" w:rsidR="000A6B58" w:rsidRDefault="000A6B58">
      <w:pPr>
        <w:pStyle w:val="BodyText"/>
        <w:rPr>
          <w:sz w:val="20"/>
        </w:rPr>
      </w:pPr>
    </w:p>
    <w:p w14:paraId="79A8832E" w14:textId="77777777" w:rsidR="000A6B58" w:rsidRDefault="000A6B58">
      <w:pPr>
        <w:pStyle w:val="BodyText"/>
        <w:rPr>
          <w:sz w:val="20"/>
        </w:rPr>
      </w:pPr>
    </w:p>
    <w:p w14:paraId="50BD61D6" w14:textId="77777777" w:rsidR="000A6B58" w:rsidRDefault="000A6B58">
      <w:pPr>
        <w:pStyle w:val="BodyText"/>
        <w:spacing w:before="2"/>
        <w:rPr>
          <w:sz w:val="20"/>
        </w:rPr>
      </w:pPr>
    </w:p>
    <w:p w14:paraId="0C5F3EC3" w14:textId="77777777" w:rsidR="000A6B58" w:rsidRDefault="000610D0">
      <w:pPr>
        <w:spacing w:before="114"/>
        <w:ind w:left="161"/>
        <w:rPr>
          <w:b/>
          <w:sz w:val="41"/>
        </w:rPr>
      </w:pPr>
      <w:bookmarkStart w:id="20" w:name="Abbreviated_title"/>
      <w:bookmarkStart w:id="21" w:name="_bookmark7"/>
      <w:bookmarkEnd w:id="20"/>
      <w:bookmarkEnd w:id="21"/>
      <w:r>
        <w:rPr>
          <w:b/>
          <w:sz w:val="41"/>
        </w:rPr>
        <w:t>Chapter</w:t>
      </w:r>
      <w:r>
        <w:rPr>
          <w:b/>
          <w:spacing w:val="13"/>
          <w:sz w:val="41"/>
        </w:rPr>
        <w:t xml:space="preserve"> </w:t>
      </w:r>
      <w:r>
        <w:rPr>
          <w:b/>
          <w:sz w:val="41"/>
        </w:rPr>
        <w:t>2</w:t>
      </w:r>
    </w:p>
    <w:p w14:paraId="3CF78785" w14:textId="77777777" w:rsidR="000A6B58" w:rsidRDefault="000A6B58">
      <w:pPr>
        <w:pStyle w:val="BodyText"/>
        <w:rPr>
          <w:b/>
          <w:sz w:val="20"/>
        </w:rPr>
      </w:pPr>
    </w:p>
    <w:p w14:paraId="7F16DA7F" w14:textId="77777777" w:rsidR="000A6B58" w:rsidRDefault="003E7B69">
      <w:pPr>
        <w:pStyle w:val="BodyText"/>
        <w:spacing w:before="7"/>
        <w:rPr>
          <w:b/>
          <w:sz w:val="12"/>
        </w:rPr>
      </w:pPr>
      <w:r>
        <w:rPr>
          <w:noProof/>
        </w:rPr>
        <mc:AlternateContent>
          <mc:Choice Requires="wps">
            <w:drawing>
              <wp:anchor distT="0" distB="0" distL="0" distR="0" simplePos="0" relativeHeight="487596032" behindDoc="1" locked="0" layoutInCell="1" allowOverlap="1" wp14:anchorId="623A968F" wp14:editId="7CAED692">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40922D6" id="docshape16" o:spid="_x0000_s1026" style="position:absolute;margin-left:57.05pt;margin-top:8.45pt;width:481.2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MqgIAAL4FAAAOAAAAZHJzL2Uyb0RvYy54bWysVG1v0zAQ/o7Ef7D8EbTmZW3GqqUT2hhC&#10;GjBp5Qe4ttNEOD5ju03Hr+fsJF1W4AsiH6xz7vzc3XMvV9eHVpG9tK4BXdJsllIiNQfR6G1Jv63v&#10;zt5R4jzTginQsqRP0tHr1etXV51ZyhxqUEJagiDaLTtT0tp7s0wSx2vZMjcDIzUqK7At83i120RY&#10;1iF6q5I8TYukAyuMBS6dw7+3vZKuIn5VSe6/VpWTnqiSYmw+njaem3Amqyu23Fpm6oYPYbB/iKJl&#10;jUanR6hb5hnZ2eY3qLbhFhxUfsahTaCqGi5jDphNlp5k81gzI2MuSI4zR5rc/4PlX/YPljSipIuC&#10;Es1arJEA7oLnrAj0dMYt0erRPNiQoDP3wL87VCQvNOHi0IZsus8gEIXtPERKDpVtw0tMlhwi809H&#10;5uXBE44/iyzL8jkWiKMuyy9iYRK2HN/ynfMfJUQctr93vq+bQCmyLobQ1whRtQpL+PaMpCTL5lk8&#10;hjofzbLR7E1C1inpyGWRz0+N8tGox0ovisUfwc5HuwCWT8Awge0YIqvHqPlBD2GjRFgYlDQSZcAF&#10;gtYY3MgQIqBRSPEvtuj71LZ/M7iwOAGnvW8pwd7f9Oka5kNkwUUQSVfSyEX40cJeriGq/Enp0Mmz&#10;VumpVXw+japX44vgAPumF6LTEOuktBruGqVibZUOoRTn+SJy40A1IihDNM5uNzfKkj0LUx2/kAyC&#10;vTAz1vlb5ureLqr6nC3stIheasnEh0H2rFG9jEAKSY8NHnq6H4INiCfsbwv9EsGlh0IN9iclHS6Q&#10;krofO2YlJeqTxgm9zOahoX28zBcXOV7sVLOZapjmCFVST7Ejgnjj+y21M7bZ1ugpizxoeI9zVTVh&#10;AGJ8fVTDBZdEpGFYaGELTe/R6nntrn4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BmNhEy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2AC92A88" w14:textId="77777777" w:rsidR="000A6B58" w:rsidRDefault="000A6B58">
      <w:pPr>
        <w:pStyle w:val="BodyText"/>
        <w:spacing w:before="8"/>
        <w:rPr>
          <w:b/>
          <w:sz w:val="22"/>
        </w:rPr>
      </w:pPr>
    </w:p>
    <w:p w14:paraId="02716892" w14:textId="77777777" w:rsidR="000A6B58" w:rsidRDefault="000610D0">
      <w:pPr>
        <w:pStyle w:val="Heading1"/>
      </w:pPr>
      <w:bookmarkStart w:id="22" w:name="_Toc76225908"/>
      <w:r>
        <w:t>Literature</w:t>
      </w:r>
      <w:r>
        <w:rPr>
          <w:spacing w:val="8"/>
        </w:rPr>
        <w:t xml:space="preserve"> </w:t>
      </w:r>
      <w:r>
        <w:t>review</w:t>
      </w:r>
      <w:bookmarkEnd w:id="22"/>
    </w:p>
    <w:p w14:paraId="53C54F40" w14:textId="77777777" w:rsidR="000A6B58" w:rsidRDefault="000A6B58">
      <w:pPr>
        <w:pStyle w:val="BodyText"/>
        <w:rPr>
          <w:b/>
          <w:sz w:val="20"/>
        </w:rPr>
      </w:pPr>
    </w:p>
    <w:p w14:paraId="537E3C84" w14:textId="77777777" w:rsidR="000A6B58" w:rsidRDefault="003E7B69">
      <w:pPr>
        <w:pStyle w:val="BodyText"/>
        <w:spacing w:before="9"/>
        <w:rPr>
          <w:b/>
          <w:sz w:val="12"/>
        </w:rPr>
      </w:pPr>
      <w:r>
        <w:rPr>
          <w:noProof/>
        </w:rPr>
        <mc:AlternateContent>
          <mc:Choice Requires="wps">
            <w:drawing>
              <wp:anchor distT="0" distB="0" distL="0" distR="0" simplePos="0" relativeHeight="487596544" behindDoc="1" locked="0" layoutInCell="1" allowOverlap="1" wp14:anchorId="5A6A8B16" wp14:editId="4466A222">
                <wp:simplePos x="0" y="0"/>
                <wp:positionH relativeFrom="page">
                  <wp:posOffset>724535</wp:posOffset>
                </wp:positionH>
                <wp:positionV relativeFrom="paragraph">
                  <wp:posOffset>109220</wp:posOffset>
                </wp:positionV>
                <wp:extent cx="6111240" cy="1270"/>
                <wp:effectExtent l="0" t="0" r="10160" b="1143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5B8154C" id="docshape17" o:spid="_x0000_s1026" style="position:absolute;margin-left:57.05pt;margin-top:8.6pt;width:481.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cP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T&#10;SjTrsEYCuAuei3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S6InD6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2CE484DF" w14:textId="77777777" w:rsidR="000A6B58" w:rsidRDefault="000A6B58">
      <w:pPr>
        <w:pStyle w:val="BodyText"/>
        <w:rPr>
          <w:b/>
          <w:sz w:val="20"/>
        </w:rPr>
      </w:pPr>
    </w:p>
    <w:p w14:paraId="55CA2E96" w14:textId="77777777" w:rsidR="000A6B58" w:rsidRPr="00934A03" w:rsidRDefault="000A6B58" w:rsidP="00934A03">
      <w:pPr>
        <w:pStyle w:val="BodyText"/>
        <w:jc w:val="both"/>
        <w:rPr>
          <w:sz w:val="20"/>
        </w:rPr>
      </w:pPr>
    </w:p>
    <w:p w14:paraId="7A69CA0A" w14:textId="30FCD0D7" w:rsidR="00934A03" w:rsidRDefault="00A94F46" w:rsidP="00934A03">
      <w:pPr>
        <w:pStyle w:val="BodyText"/>
        <w:jc w:val="both"/>
      </w:pPr>
      <w:r w:rsidRPr="00934A03">
        <w:t>Code reusability is an essential component of software development that encourages effective and efficient programming. It enables programmers to create reusable code modules that can be applied in various scenarios, minimizing duplication and boosting productivity.</w:t>
      </w:r>
      <w:r w:rsidR="00934A03">
        <w:t xml:space="preserve"> </w:t>
      </w:r>
      <w:r w:rsidR="00934A03" w:rsidRPr="00934A03">
        <w:t>Several techniques, such as modular programming and component-based development, have been proposed to enhance code reusability. Modular programming promotes dividing code into smaller, self-contained modules that can be reused in different applications.</w:t>
      </w:r>
    </w:p>
    <w:p w14:paraId="33308435" w14:textId="674CB8B9" w:rsidR="00934A03" w:rsidRDefault="00934A03" w:rsidP="00934A03">
      <w:pPr>
        <w:pStyle w:val="BodyText"/>
        <w:jc w:val="both"/>
      </w:pPr>
    </w:p>
    <w:p w14:paraId="05577863" w14:textId="6DE4926F" w:rsidR="00934A03" w:rsidRDefault="00934A03" w:rsidP="00934A03">
      <w:pPr>
        <w:pStyle w:val="BodyText"/>
        <w:jc w:val="both"/>
      </w:pPr>
      <w:r w:rsidRPr="00934A03">
        <w:t>According to Rumbaugh et al. (1991), code reusability is an essential goal in object-oriented programming (OOP). OOP principles such as encapsulation, inheritance, and polymorphism facilitate code reusability by providing mechanisms for creating reusable classes and objects.</w:t>
      </w:r>
      <w:r>
        <w:t xml:space="preserve"> </w:t>
      </w:r>
      <w:proofErr w:type="spellStart"/>
      <w:r w:rsidRPr="00934A03">
        <w:t>Hanenberg</w:t>
      </w:r>
      <w:proofErr w:type="spellEnd"/>
      <w:r w:rsidRPr="00934A03">
        <w:t xml:space="preserve"> (2010) emphasized the importance of design patterns in code reusability. Design patterns are reusable solutions to common programming problems, and their application can significantly improve code reusability and maintainability. In a study by Li and Henry (2008), they found that code reusability positively impacts software quality. Reusable code components reduce the chances of errors and improve the maintainability of the software system.</w:t>
      </w:r>
    </w:p>
    <w:p w14:paraId="74D28D5A" w14:textId="4C85BE97" w:rsidR="00934A03" w:rsidRDefault="00934A03" w:rsidP="00934A03">
      <w:pPr>
        <w:pStyle w:val="BodyText"/>
        <w:jc w:val="both"/>
      </w:pPr>
    </w:p>
    <w:p w14:paraId="7F010FA2" w14:textId="7F470EC7" w:rsidR="00934A03" w:rsidRPr="00934A03" w:rsidRDefault="00934A03" w:rsidP="00934A03">
      <w:pPr>
        <w:pStyle w:val="BodyText"/>
        <w:jc w:val="both"/>
      </w:pPr>
      <w:proofErr w:type="spellStart"/>
      <w:r w:rsidRPr="00934A03">
        <w:t>Gries</w:t>
      </w:r>
      <w:proofErr w:type="spellEnd"/>
      <w:r w:rsidRPr="00934A03">
        <w:t xml:space="preserve"> (1981) introduced pseudocode as a notation for describing algorithms. Pseudocode uses a mixture of natural language and code-like elements to represent program logic. It serves as a bridge between code and natural language, aiding in algorithmic design and communication between developers.</w:t>
      </w:r>
      <w:r>
        <w:t xml:space="preserve"> </w:t>
      </w:r>
      <w:r w:rsidRPr="00934A03">
        <w:t>According to Myers and Sandler (2005), code to pseudocode conversion can help identify flaws and potential improvements in code design. By abstracting the code, developers can evaluate the algorithm's efficiency, clarity, and maintainability more effectively.</w:t>
      </w:r>
      <w:r w:rsidR="00A14B7D">
        <w:t xml:space="preserve"> Also, </w:t>
      </w:r>
      <w:r w:rsidR="00A14B7D" w:rsidRPr="00A14B7D">
        <w:t xml:space="preserve">Pratt and </w:t>
      </w:r>
      <w:proofErr w:type="spellStart"/>
      <w:r w:rsidR="00A14B7D" w:rsidRPr="00A14B7D">
        <w:t>Zelkowitz</w:t>
      </w:r>
      <w:proofErr w:type="spellEnd"/>
      <w:r w:rsidR="00A14B7D" w:rsidRPr="00A14B7D">
        <w:t xml:space="preserve"> (1987) highlight that pseudocode can be used at various stages of software development, from requirements gathering and algorithm design to code review and documentation.</w:t>
      </w:r>
    </w:p>
    <w:p w14:paraId="57AB4D8F" w14:textId="77777777" w:rsidR="00934A03" w:rsidRDefault="00934A03">
      <w:pPr>
        <w:rPr>
          <w:b/>
          <w:sz w:val="24"/>
          <w:szCs w:val="24"/>
        </w:rPr>
      </w:pPr>
      <w:r>
        <w:rPr>
          <w:b/>
        </w:rPr>
        <w:br w:type="page"/>
      </w:r>
    </w:p>
    <w:p w14:paraId="58CA52BC" w14:textId="77777777" w:rsidR="000A6B58" w:rsidRDefault="000A6B58">
      <w:pPr>
        <w:pStyle w:val="BodyText"/>
        <w:rPr>
          <w:sz w:val="20"/>
        </w:rPr>
      </w:pPr>
    </w:p>
    <w:p w14:paraId="4778C822" w14:textId="77777777" w:rsidR="000A6B58" w:rsidRDefault="000A6B58">
      <w:pPr>
        <w:pStyle w:val="BodyText"/>
        <w:spacing w:before="2"/>
        <w:rPr>
          <w:sz w:val="20"/>
        </w:rPr>
      </w:pPr>
    </w:p>
    <w:p w14:paraId="7FA2ACC5" w14:textId="77777777" w:rsidR="000A6B58" w:rsidRDefault="000610D0">
      <w:pPr>
        <w:spacing w:before="114"/>
        <w:ind w:left="161"/>
        <w:rPr>
          <w:b/>
          <w:sz w:val="41"/>
        </w:rPr>
      </w:pPr>
      <w:bookmarkStart w:id="23" w:name="Methods"/>
      <w:bookmarkStart w:id="24" w:name="_bookmark9"/>
      <w:bookmarkEnd w:id="23"/>
      <w:bookmarkEnd w:id="24"/>
      <w:r>
        <w:rPr>
          <w:b/>
          <w:sz w:val="41"/>
        </w:rPr>
        <w:t>Chapter</w:t>
      </w:r>
      <w:r>
        <w:rPr>
          <w:b/>
          <w:spacing w:val="13"/>
          <w:sz w:val="41"/>
        </w:rPr>
        <w:t xml:space="preserve"> </w:t>
      </w:r>
      <w:r>
        <w:rPr>
          <w:b/>
          <w:sz w:val="41"/>
        </w:rPr>
        <w:t>3</w:t>
      </w:r>
    </w:p>
    <w:p w14:paraId="1ECAFB67" w14:textId="77777777" w:rsidR="000A6B58" w:rsidRDefault="000A6B58">
      <w:pPr>
        <w:pStyle w:val="BodyText"/>
        <w:rPr>
          <w:b/>
          <w:sz w:val="20"/>
        </w:rPr>
      </w:pPr>
    </w:p>
    <w:p w14:paraId="6C1B5F61" w14:textId="77777777" w:rsidR="000A6B58" w:rsidRDefault="003E7B69">
      <w:pPr>
        <w:pStyle w:val="BodyText"/>
        <w:spacing w:before="7"/>
        <w:rPr>
          <w:b/>
          <w:sz w:val="12"/>
        </w:rPr>
      </w:pPr>
      <w:r>
        <w:rPr>
          <w:noProof/>
        </w:rPr>
        <mc:AlternateContent>
          <mc:Choice Requires="wps">
            <w:drawing>
              <wp:anchor distT="0" distB="0" distL="0" distR="0" simplePos="0" relativeHeight="487597056" behindDoc="1" locked="0" layoutInCell="1" allowOverlap="1" wp14:anchorId="3066D5B5" wp14:editId="7421550C">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12B4453" id="docshape18" o:spid="_x0000_s1026" style="position:absolute;margin-left:57.05pt;margin-top:8.45pt;width:481.2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xOqwIAAL4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d&#10;UKJZhzUSwF3wXFwEenrj5mj1aB5sSNCZe+A/HCqyV5pwcWhDVv0XEIjCNh4iJbvaduElJkt2kfmn&#10;PfNy5wnHn7OiKMoJFoijrijPY2EyNh/f8o3znyREHLa9dz7VTaAUWRdD6EuEqDuFJXx/QnJSFJMi&#10;HkOd92bFaPYuI8uc9ORyVk6OjcrRKGHl57PpH8HORrsAVh6AYQLrMUTWjFHznR7CRomwMCh5JMqA&#10;CwQtMbiRIURAo5DiX2zR97FtejO4sDgBx71vKcHeX6V0DfMhsuAiiKSvaOQi/OhgK5cQVf6odOjk&#10;Rav0oVV8fhhVUuOL4AD7JgnRaYj1oLQa7lqlYm2VDqHMzspp5MaBakVQhmicXa9ulCVbFqY6fiEZ&#10;BHtlZqzzt8w1yS6qUs4WNlpEL41k4uMge9aqJCOQQtJjg4eeTkOwAvGE/W0hLRFceig0YJ8p6XGB&#10;VNT93DArKVGfNU7oZTEJDe3jZTI9L/FiDzWrQw3THKEq6il2RBBvfNpSG2PbdYOeisiDhg84V3Ub&#10;BiDGl6IaLrgkIg3DQgtb6PAerV7W7u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BNeLxO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7126F895" w14:textId="77777777" w:rsidR="000A6B58" w:rsidRDefault="000A6B58">
      <w:pPr>
        <w:pStyle w:val="BodyText"/>
        <w:rPr>
          <w:b/>
          <w:sz w:val="22"/>
        </w:rPr>
      </w:pPr>
    </w:p>
    <w:p w14:paraId="7F1B5F24" w14:textId="77777777" w:rsidR="000A6B58" w:rsidRDefault="000610D0">
      <w:pPr>
        <w:pStyle w:val="Heading1"/>
        <w:spacing w:before="118"/>
      </w:pPr>
      <w:bookmarkStart w:id="25" w:name="_Toc76225910"/>
      <w:r>
        <w:t>Methods</w:t>
      </w:r>
      <w:bookmarkEnd w:id="25"/>
    </w:p>
    <w:p w14:paraId="581DE163" w14:textId="77777777" w:rsidR="000A6B58" w:rsidRDefault="000A6B58">
      <w:pPr>
        <w:pStyle w:val="BodyText"/>
        <w:rPr>
          <w:b/>
          <w:sz w:val="20"/>
        </w:rPr>
      </w:pPr>
    </w:p>
    <w:p w14:paraId="0D5C6FCE" w14:textId="77777777" w:rsidR="000A6B58" w:rsidRDefault="003E7B69">
      <w:pPr>
        <w:pStyle w:val="BodyText"/>
        <w:spacing w:before="10"/>
        <w:rPr>
          <w:b/>
          <w:sz w:val="12"/>
        </w:rPr>
      </w:pPr>
      <w:r>
        <w:rPr>
          <w:noProof/>
        </w:rPr>
        <mc:AlternateContent>
          <mc:Choice Requires="wps">
            <w:drawing>
              <wp:anchor distT="0" distB="0" distL="0" distR="0" simplePos="0" relativeHeight="487597568" behindDoc="1" locked="0" layoutInCell="1" allowOverlap="1" wp14:anchorId="3DC89476" wp14:editId="52F44A4F">
                <wp:simplePos x="0" y="0"/>
                <wp:positionH relativeFrom="page">
                  <wp:posOffset>724535</wp:posOffset>
                </wp:positionH>
                <wp:positionV relativeFrom="paragraph">
                  <wp:posOffset>109220</wp:posOffset>
                </wp:positionV>
                <wp:extent cx="6111240" cy="1270"/>
                <wp:effectExtent l="0" t="0" r="10160" b="1143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1995A1A" id="docshape19" o:spid="_x0000_s1026" style="position:absolute;margin-left:57.05pt;margin-top:8.6pt;width:481.2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o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Nz&#10;SjTrsEYCuAuei8tAT2/cAq0ezYMNCTpzD/y7Q0X2QhMuDm3Iuv8MAlHY1kOkZF/bLrzEZMk+Mv90&#10;ZF7uPeH4c14URTnFAnHUFeVFLEzGFoe3fOv8RwkRh+3unU91EyhF1sUQ+goh6k5hCd+ekZwUxbSI&#10;x1Dno1lxMHuTkVVOenI5L6enRuXBKGHlF/PZH8GQuOQzgJUjMExgcwiRNYeo+V4PYaNEWBiUPBJl&#10;wAWCVhjcgSFEQKOQ4l9s0fepbXozuLA4Aae9bynB3l+ndA3zIbLgIoikr2jkIvzoYCdXEFX+pHTo&#10;5Fmr9NgqPh9HldT4IjjAvklCdBpiHZVWw12rVKyt0iGU+Xk5i9w4UK0IyhCNs5v1jbJkx8JUxy8k&#10;g2AvzIx1/pa5JtlFVcrZwlaL6KWRTHwYZM9alWQEUkh6bPDQ02kI1iCesL8tpCWCSw+FBuxPSnpc&#10;IBV1P7bMSkrUJ40TellMQ0P7eJnOLkq82LFmPdYwzRGqop5iRwTxxqcttTW23TToqYg8aHiPc1W3&#10;YQBifCmq4YJLItIwLLSwhcb3aPW8dpe/AAAA//8DAFBLAwQUAAYACAAAACEA33W8it4AAAAKAQAA&#10;DwAAAGRycy9kb3ducmV2LnhtbEyPQUvDQBCF74L/YRnBi9hNSkxrzKaIUCgIgqngdZsdk2B2Nuxu&#10;m/jvnZz0Nm/m8eZ75W62g7igD70jBekqAYHUONNTq+DjuL/fgghRk9GDI1TwgwF21fVVqQvjJnrH&#10;Sx1bwSEUCq2gi3EspAxNh1aHlRuR+PblvNWRpW+l8XricDvIdZLk0uqe+EOnR3zpsPmuz1ZB9jnl&#10;r66dfL3HN/94OIa7g9wqdXszPz+BiDjHPzMs+IwOFTOd3JlMEAPrNEvZysNmDWIxJJv8AcRp2WQg&#10;q1L+r1D9AgAA//8DAFBLAQItABQABgAIAAAAIQC2gziS/gAAAOEBAAATAAAAAAAAAAAAAAAAAAAA&#10;AABbQ29udGVudF9UeXBlc10ueG1sUEsBAi0AFAAGAAgAAAAhADj9If/WAAAAlAEAAAsAAAAAAAAA&#10;AAAAAAAALwEAAF9yZWxzLy5yZWxzUEsBAi0AFAAGAAgAAAAhABWMpeirAgAAvgUAAA4AAAAAAAAA&#10;AAAAAAAALgIAAGRycy9lMm9Eb2MueG1sUEsBAi0AFAAGAAgAAAAhAN91vIr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2E39E756" w14:textId="77777777" w:rsidR="000A6B58" w:rsidRDefault="000A6B58">
      <w:pPr>
        <w:pStyle w:val="BodyText"/>
        <w:rPr>
          <w:b/>
          <w:sz w:val="20"/>
        </w:rPr>
      </w:pPr>
    </w:p>
    <w:p w14:paraId="3E4ADDAF" w14:textId="7F913AF5" w:rsidR="000A6B58" w:rsidRDefault="000610D0">
      <w:pPr>
        <w:tabs>
          <w:tab w:val="left" w:pos="7396"/>
        </w:tabs>
        <w:spacing w:before="76"/>
        <w:ind w:left="161"/>
        <w:rPr>
          <w:rFonts w:ascii="Cambria"/>
          <w:i/>
        </w:rPr>
      </w:pPr>
      <w:r>
        <w:rPr>
          <w:w w:val="110"/>
          <w:sz w:val="24"/>
        </w:rPr>
        <w:tab/>
      </w:r>
      <w:r>
        <w:rPr>
          <w:rFonts w:ascii="Cambria"/>
          <w:i/>
          <w:w w:val="110"/>
        </w:rPr>
        <w:t>CHAPTER</w:t>
      </w:r>
      <w:r>
        <w:rPr>
          <w:rFonts w:ascii="Cambria"/>
          <w:i/>
          <w:spacing w:val="-1"/>
          <w:w w:val="110"/>
        </w:rPr>
        <w:t xml:space="preserve"> </w:t>
      </w:r>
      <w:r>
        <w:rPr>
          <w:rFonts w:ascii="Cambria"/>
          <w:i/>
          <w:w w:val="110"/>
        </w:rPr>
        <w:t>3.</w:t>
      </w:r>
      <w:r>
        <w:rPr>
          <w:rFonts w:ascii="Cambria"/>
          <w:i/>
          <w:spacing w:val="14"/>
          <w:w w:val="110"/>
        </w:rPr>
        <w:t xml:space="preserve"> </w:t>
      </w:r>
      <w:r>
        <w:rPr>
          <w:rFonts w:ascii="Cambria"/>
          <w:i/>
          <w:w w:val="110"/>
        </w:rPr>
        <w:t>METHODS</w:t>
      </w:r>
    </w:p>
    <w:p w14:paraId="592764E1" w14:textId="7B942E5D" w:rsidR="000A6B58" w:rsidRDefault="000610D0">
      <w:pPr>
        <w:pStyle w:val="Heading2"/>
        <w:numPr>
          <w:ilvl w:val="1"/>
          <w:numId w:val="4"/>
        </w:numPr>
        <w:tabs>
          <w:tab w:val="left" w:pos="935"/>
          <w:tab w:val="left" w:pos="936"/>
        </w:tabs>
        <w:spacing w:before="245"/>
      </w:pPr>
      <w:bookmarkStart w:id="26" w:name="_bookmark10"/>
      <w:bookmarkStart w:id="27" w:name="_Toc76225911"/>
      <w:bookmarkEnd w:id="26"/>
      <w:r>
        <w:t>Introduction</w:t>
      </w:r>
      <w:bookmarkEnd w:id="27"/>
    </w:p>
    <w:p w14:paraId="7EC39247" w14:textId="225C6E4F" w:rsidR="00151DE8" w:rsidRPr="00151DE8" w:rsidRDefault="003E5E32" w:rsidP="003E5E32">
      <w:pPr>
        <w:pStyle w:val="Heading2"/>
        <w:tabs>
          <w:tab w:val="left" w:pos="935"/>
          <w:tab w:val="left" w:pos="936"/>
        </w:tabs>
        <w:spacing w:before="245"/>
        <w:ind w:left="935"/>
        <w:jc w:val="both"/>
        <w:rPr>
          <w:b w:val="0"/>
          <w:sz w:val="24"/>
          <w:szCs w:val="24"/>
        </w:rPr>
      </w:pPr>
      <w:r w:rsidRPr="003E5E32">
        <w:rPr>
          <w:b w:val="0"/>
          <w:sz w:val="24"/>
          <w:szCs w:val="24"/>
        </w:rPr>
        <w:t>The algorithm shown here is intended to translate C++ code into pseudocode, which is subsequently translated into C#. The method analyzes and modifies the code in a step-by-step fashion such that it is more understandable and compatible with the target language. The objective is to simplify code translation and enhance comprehension of the logic of the code.</w:t>
      </w:r>
    </w:p>
    <w:p w14:paraId="25F5C2A4" w14:textId="6DE1D17E" w:rsidR="00D1127D" w:rsidRDefault="00D1127D">
      <w:pPr>
        <w:pStyle w:val="Heading2"/>
        <w:numPr>
          <w:ilvl w:val="1"/>
          <w:numId w:val="4"/>
        </w:numPr>
        <w:tabs>
          <w:tab w:val="left" w:pos="935"/>
          <w:tab w:val="left" w:pos="936"/>
        </w:tabs>
        <w:spacing w:before="245"/>
      </w:pPr>
      <w:r>
        <w:t>Proposed Methodology</w:t>
      </w:r>
    </w:p>
    <w:p w14:paraId="66863AB3" w14:textId="7247FEB5" w:rsidR="00E60154" w:rsidRDefault="00F94F2B" w:rsidP="00F94F2B">
      <w:pPr>
        <w:pStyle w:val="Heading2"/>
        <w:tabs>
          <w:tab w:val="left" w:pos="935"/>
          <w:tab w:val="left" w:pos="936"/>
        </w:tabs>
        <w:spacing w:before="245"/>
        <w:ind w:left="935"/>
        <w:jc w:val="both"/>
        <w:rPr>
          <w:b w:val="0"/>
          <w:sz w:val="24"/>
          <w:szCs w:val="24"/>
        </w:rPr>
      </w:pPr>
      <w:r>
        <w:rPr>
          <w:b w:val="0"/>
          <w:sz w:val="24"/>
          <w:szCs w:val="24"/>
        </w:rPr>
        <w:t>Our proposed method or CMA</w:t>
      </w:r>
      <w:r w:rsidR="00861F3F">
        <w:rPr>
          <w:b w:val="0"/>
          <w:sz w:val="24"/>
          <w:szCs w:val="24"/>
        </w:rPr>
        <w:t xml:space="preserve"> </w:t>
      </w:r>
      <w:r>
        <w:rPr>
          <w:b w:val="0"/>
          <w:sz w:val="24"/>
          <w:szCs w:val="24"/>
        </w:rPr>
        <w:t>(Code Mapping Algorithm) is followed by these steps:</w:t>
      </w:r>
    </w:p>
    <w:p w14:paraId="2732D627" w14:textId="373715E1" w:rsidR="00E60154" w:rsidRP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Processing of Input:</w:t>
      </w:r>
      <w:r w:rsidRPr="00E60154">
        <w:rPr>
          <w:b w:val="0"/>
          <w:sz w:val="24"/>
          <w:szCs w:val="24"/>
        </w:rPr>
        <w:t xml:space="preserve"> The algorithm starts by accepting a C++ file as input, which may contain code, header files, library inclusions, and potential comments. To concentrate only on the code, it removes unnecessary library additions, and comments.</w:t>
      </w:r>
      <w:r w:rsidR="00442D14">
        <w:rPr>
          <w:b w:val="0"/>
          <w:sz w:val="24"/>
          <w:szCs w:val="24"/>
        </w:rPr>
        <w:t xml:space="preserve"> It saves the header file for the future to include it in the converted language.</w:t>
      </w:r>
    </w:p>
    <w:p w14:paraId="2D531F2F" w14:textId="02710280" w:rsidR="00E60154" w:rsidRP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Code Execution:</w:t>
      </w:r>
      <w:r w:rsidRPr="00E60154">
        <w:rPr>
          <w:b w:val="0"/>
          <w:sz w:val="24"/>
          <w:szCs w:val="24"/>
        </w:rPr>
        <w:t xml:space="preserve"> Using a for-loop, the algorithm runs the code line by line. This enables it to carry out the required modifications and process each line separately.</w:t>
      </w:r>
    </w:p>
    <w:p w14:paraId="78CD002C" w14:textId="6CF94204" w:rsidR="00E60154" w:rsidRP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Handling of Variables</w:t>
      </w:r>
      <w:r w:rsidRPr="00E60154">
        <w:rPr>
          <w:b w:val="0"/>
          <w:sz w:val="24"/>
          <w:szCs w:val="24"/>
        </w:rPr>
        <w:t xml:space="preserve">: The algorithm looks for variables in the code. If a variable is discovered, it </w:t>
      </w:r>
      <w:r w:rsidR="00445B56">
        <w:rPr>
          <w:b w:val="0"/>
          <w:sz w:val="24"/>
          <w:szCs w:val="24"/>
        </w:rPr>
        <w:t>checks for whether the variable is new or old, if the variable is new then the system adds “SET” keyword in the beginning otherwise it adds “TO” keyword between the value and variable instead of “=” sign and “SET” keyword will also be compulsory for the old variable.</w:t>
      </w:r>
    </w:p>
    <w:p w14:paraId="07FA0654" w14:textId="0E01B5C8" w:rsidR="00E60154" w:rsidRPr="00E60154" w:rsidRDefault="00861F3F" w:rsidP="00F94F2B">
      <w:pPr>
        <w:pStyle w:val="Heading2"/>
        <w:tabs>
          <w:tab w:val="left" w:pos="935"/>
          <w:tab w:val="left" w:pos="936"/>
        </w:tabs>
        <w:spacing w:before="245"/>
        <w:ind w:left="935"/>
        <w:jc w:val="both"/>
        <w:rPr>
          <w:b w:val="0"/>
          <w:sz w:val="24"/>
          <w:szCs w:val="24"/>
        </w:rPr>
      </w:pPr>
      <w:r w:rsidRPr="00861F3F">
        <w:rPr>
          <w:sz w:val="24"/>
          <w:szCs w:val="24"/>
        </w:rPr>
        <w:t>Conditional Statements:</w:t>
      </w:r>
      <w:r>
        <w:rPr>
          <w:b w:val="0"/>
          <w:sz w:val="24"/>
          <w:szCs w:val="24"/>
        </w:rPr>
        <w:t xml:space="preserve"> </w:t>
      </w:r>
      <w:r w:rsidR="00E60154" w:rsidRPr="00E60154">
        <w:rPr>
          <w:b w:val="0"/>
          <w:sz w:val="24"/>
          <w:szCs w:val="24"/>
        </w:rPr>
        <w:t>The system recognizes and manages "IF" statements in conditional statements. It does a word-by-word analysis of the code to identify the start and stop of a "IF" statement. To improve readability, the term "THEN" is used in place of the character "". The same process is used for "ELSE IF" statements, with the necessary adjustments.</w:t>
      </w:r>
      <w:r w:rsidR="00445B56">
        <w:rPr>
          <w:b w:val="0"/>
          <w:sz w:val="24"/>
          <w:szCs w:val="24"/>
        </w:rPr>
        <w:t xml:space="preserve"> For “</w:t>
      </w:r>
      <w:r w:rsidR="00E51744">
        <w:rPr>
          <w:b w:val="0"/>
          <w:sz w:val="24"/>
          <w:szCs w:val="24"/>
        </w:rPr>
        <w:t>IF, ELSE</w:t>
      </w:r>
      <w:r w:rsidR="00445B56">
        <w:rPr>
          <w:b w:val="0"/>
          <w:sz w:val="24"/>
          <w:szCs w:val="24"/>
        </w:rPr>
        <w:t>-IF” statement the small conditions will also be converted in a manner of pseudocode grammar.</w:t>
      </w:r>
    </w:p>
    <w:p w14:paraId="08AD14AC" w14:textId="0BD91D44" w:rsid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 xml:space="preserve">Output </w:t>
      </w:r>
      <w:r w:rsidR="00F94F2B" w:rsidRPr="00861F3F">
        <w:rPr>
          <w:sz w:val="24"/>
          <w:szCs w:val="24"/>
        </w:rPr>
        <w:t>a</w:t>
      </w:r>
      <w:r w:rsidRPr="00861F3F">
        <w:rPr>
          <w:sz w:val="24"/>
          <w:szCs w:val="24"/>
        </w:rPr>
        <w:t>nd Input Statements:</w:t>
      </w:r>
      <w:r w:rsidRPr="00E60154">
        <w:rPr>
          <w:b w:val="0"/>
          <w:sz w:val="24"/>
          <w:szCs w:val="24"/>
        </w:rPr>
        <w:t xml:space="preserve"> The method substitutes the "DISPLAY" keyword for "COUT" statements. If "</w:t>
      </w:r>
      <w:proofErr w:type="spellStart"/>
      <w:r w:rsidRPr="00E60154">
        <w:rPr>
          <w:b w:val="0"/>
          <w:sz w:val="24"/>
          <w:szCs w:val="24"/>
        </w:rPr>
        <w:t>endl</w:t>
      </w:r>
      <w:proofErr w:type="spellEnd"/>
      <w:r w:rsidRPr="00E60154">
        <w:rPr>
          <w:b w:val="0"/>
          <w:sz w:val="24"/>
          <w:szCs w:val="24"/>
        </w:rPr>
        <w:t xml:space="preserve">" is present, it is eliminated to follow the rules of </w:t>
      </w:r>
      <w:r w:rsidRPr="00E60154">
        <w:rPr>
          <w:b w:val="0"/>
          <w:sz w:val="24"/>
          <w:szCs w:val="24"/>
        </w:rPr>
        <w:lastRenderedPageBreak/>
        <w:t>pseudocode. As well, "&gt;&gt;" is eliminated. Similar to this, the "READ" keyword is used in place of "CIN" phrases, and "User Input" is added for emphasis.</w:t>
      </w:r>
    </w:p>
    <w:p w14:paraId="23446BFB" w14:textId="77777777" w:rsidR="0071097A" w:rsidRDefault="0071097A" w:rsidP="00F94F2B">
      <w:pPr>
        <w:pStyle w:val="Heading2"/>
        <w:tabs>
          <w:tab w:val="left" w:pos="935"/>
          <w:tab w:val="left" w:pos="936"/>
        </w:tabs>
        <w:spacing w:before="245"/>
        <w:ind w:left="935"/>
        <w:jc w:val="both"/>
        <w:rPr>
          <w:b w:val="0"/>
          <w:sz w:val="24"/>
          <w:szCs w:val="24"/>
        </w:rPr>
      </w:pPr>
    </w:p>
    <w:p w14:paraId="6DB11F3D" w14:textId="7D100040" w:rsidR="005E271E" w:rsidRPr="00E60154" w:rsidRDefault="0071097A" w:rsidP="00F94F2B">
      <w:pPr>
        <w:pStyle w:val="Heading2"/>
        <w:tabs>
          <w:tab w:val="left" w:pos="935"/>
          <w:tab w:val="left" w:pos="936"/>
        </w:tabs>
        <w:spacing w:before="245"/>
        <w:ind w:left="935"/>
        <w:jc w:val="both"/>
        <w:rPr>
          <w:b w:val="0"/>
          <w:sz w:val="24"/>
          <w:szCs w:val="24"/>
        </w:rPr>
      </w:pPr>
      <w:r w:rsidRPr="0071097A">
        <w:rPr>
          <w:sz w:val="24"/>
          <w:szCs w:val="24"/>
        </w:rPr>
        <w:t xml:space="preserve">For-Loop Statement: </w:t>
      </w:r>
      <w:r>
        <w:rPr>
          <w:b w:val="0"/>
          <w:sz w:val="24"/>
          <w:szCs w:val="24"/>
        </w:rPr>
        <w:t xml:space="preserve">For this </w:t>
      </w:r>
      <w:r w:rsidR="00285418">
        <w:rPr>
          <w:b w:val="0"/>
          <w:sz w:val="24"/>
          <w:szCs w:val="24"/>
        </w:rPr>
        <w:t>conversation</w:t>
      </w:r>
      <w:r>
        <w:rPr>
          <w:b w:val="0"/>
          <w:sz w:val="24"/>
          <w:szCs w:val="24"/>
        </w:rPr>
        <w:t xml:space="preserve"> this algorithm </w:t>
      </w:r>
      <w:r w:rsidR="00285418">
        <w:rPr>
          <w:b w:val="0"/>
          <w:sz w:val="24"/>
          <w:szCs w:val="24"/>
        </w:rPr>
        <w:t>splits</w:t>
      </w:r>
      <w:r>
        <w:rPr>
          <w:b w:val="0"/>
          <w:sz w:val="24"/>
          <w:szCs w:val="24"/>
        </w:rPr>
        <w:t xml:space="preserve"> the statement into three part. First one is called initialized, second one is conditional part and third one is increment or decrement part.</w:t>
      </w:r>
      <w:r w:rsidR="009A57B1">
        <w:rPr>
          <w:b w:val="0"/>
          <w:sz w:val="24"/>
          <w:szCs w:val="24"/>
        </w:rPr>
        <w:t xml:space="preserve"> These three parts convert into a pseudocode grammar separately. After converting these three parts the whole part will be written after “FOR” keyword with a “{}”. For remaining inside </w:t>
      </w:r>
      <w:r w:rsidR="00BE632A">
        <w:rPr>
          <w:b w:val="0"/>
          <w:sz w:val="24"/>
          <w:szCs w:val="24"/>
        </w:rPr>
        <w:t>conditions,</w:t>
      </w:r>
      <w:r w:rsidR="009A57B1">
        <w:rPr>
          <w:b w:val="0"/>
          <w:sz w:val="24"/>
          <w:szCs w:val="24"/>
        </w:rPr>
        <w:t xml:space="preserve"> the procedure will be same as before.</w:t>
      </w:r>
    </w:p>
    <w:p w14:paraId="4AEC29EF" w14:textId="5F70B6D7" w:rsid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To C# conversion:</w:t>
      </w:r>
      <w:r w:rsidR="00861F3F">
        <w:rPr>
          <w:b w:val="0"/>
          <w:sz w:val="24"/>
          <w:szCs w:val="24"/>
        </w:rPr>
        <w:t xml:space="preserve"> </w:t>
      </w:r>
      <w:r w:rsidRPr="00E60154">
        <w:rPr>
          <w:b w:val="0"/>
          <w:sz w:val="24"/>
          <w:szCs w:val="24"/>
        </w:rPr>
        <w:t xml:space="preserve">The algorithm adds the required elements, including namespaces, class names, and a "string </w:t>
      </w:r>
      <w:proofErr w:type="gramStart"/>
      <w:r w:rsidRPr="00E60154">
        <w:rPr>
          <w:b w:val="0"/>
          <w:sz w:val="24"/>
          <w:szCs w:val="24"/>
        </w:rPr>
        <w:t>main</w:t>
      </w:r>
      <w:r w:rsidR="00622582">
        <w:rPr>
          <w:b w:val="0"/>
          <w:sz w:val="24"/>
          <w:szCs w:val="24"/>
        </w:rPr>
        <w:t>(</w:t>
      </w:r>
      <w:proofErr w:type="gramEnd"/>
      <w:r w:rsidR="00622582">
        <w:rPr>
          <w:b w:val="0"/>
          <w:sz w:val="24"/>
          <w:szCs w:val="24"/>
        </w:rPr>
        <w:t>)</w:t>
      </w:r>
      <w:r w:rsidRPr="00E60154">
        <w:rPr>
          <w:b w:val="0"/>
          <w:sz w:val="24"/>
          <w:szCs w:val="24"/>
        </w:rPr>
        <w:t>" function, to convert the pseudocode to C#. In addition to mapping certain functions, like Math functions</w:t>
      </w:r>
      <w:r w:rsidR="00622582">
        <w:rPr>
          <w:b w:val="0"/>
          <w:sz w:val="24"/>
          <w:szCs w:val="24"/>
        </w:rPr>
        <w:t xml:space="preserve"> or any other relevant functions</w:t>
      </w:r>
      <w:r w:rsidRPr="00E60154">
        <w:rPr>
          <w:b w:val="0"/>
          <w:sz w:val="24"/>
          <w:szCs w:val="24"/>
        </w:rPr>
        <w:t xml:space="preserve"> to their equivalents in C#, it changes keywords to co</w:t>
      </w:r>
      <w:r w:rsidR="00622582">
        <w:rPr>
          <w:b w:val="0"/>
          <w:sz w:val="24"/>
          <w:szCs w:val="24"/>
        </w:rPr>
        <w:t>nvert</w:t>
      </w:r>
      <w:r w:rsidRPr="00E60154">
        <w:rPr>
          <w:b w:val="0"/>
          <w:sz w:val="24"/>
          <w:szCs w:val="24"/>
        </w:rPr>
        <w:t xml:space="preserve"> to C# grammar.</w:t>
      </w:r>
    </w:p>
    <w:p w14:paraId="4E80CC8F" w14:textId="7C40DE67" w:rsidR="00BE632A" w:rsidRPr="00E60154" w:rsidRDefault="00BE632A" w:rsidP="00BE632A">
      <w:pPr>
        <w:pStyle w:val="Heading2"/>
        <w:tabs>
          <w:tab w:val="left" w:pos="935"/>
          <w:tab w:val="left" w:pos="936"/>
        </w:tabs>
        <w:spacing w:before="245"/>
        <w:ind w:left="935"/>
        <w:jc w:val="both"/>
        <w:rPr>
          <w:b w:val="0"/>
          <w:sz w:val="24"/>
          <w:szCs w:val="24"/>
        </w:rPr>
      </w:pPr>
      <w:r w:rsidRPr="00861F3F">
        <w:rPr>
          <w:sz w:val="24"/>
          <w:szCs w:val="24"/>
        </w:rPr>
        <w:t>Header File Matching:</w:t>
      </w:r>
      <w:r w:rsidRPr="00E60154">
        <w:rPr>
          <w:b w:val="0"/>
          <w:sz w:val="24"/>
          <w:szCs w:val="24"/>
        </w:rPr>
        <w:t xml:space="preserve"> The algorithm determines whether the header file referenced in the code complies with the specifications. The algorithm inserts the matching header file if a match is discovered</w:t>
      </w:r>
      <w:r>
        <w:rPr>
          <w:b w:val="0"/>
          <w:sz w:val="24"/>
          <w:szCs w:val="24"/>
        </w:rPr>
        <w:t>.</w:t>
      </w:r>
    </w:p>
    <w:p w14:paraId="7C8FDE18" w14:textId="5BA389ED" w:rsidR="00E60154" w:rsidRP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Syntax Modifications:</w:t>
      </w:r>
      <w:r w:rsidRPr="00E60154">
        <w:rPr>
          <w:b w:val="0"/>
          <w:sz w:val="24"/>
          <w:szCs w:val="24"/>
        </w:rPr>
        <w:t xml:space="preserve"> The algorithm modifies the pseudocode's syntax to conform to C# standards. For instance, "TO" is changed to "=" for assignment, and "++" and "--" are used instead increment and decrement operations, respectively. The operations "+", "-", and "/" are altered for addition, subtraction, and division.</w:t>
      </w:r>
      <w:r w:rsidR="0066667F">
        <w:rPr>
          <w:b w:val="0"/>
          <w:sz w:val="24"/>
          <w:szCs w:val="24"/>
        </w:rPr>
        <w:t xml:space="preserve"> All other syntaxes will also be converted respectively. </w:t>
      </w:r>
    </w:p>
    <w:p w14:paraId="56836BD1" w14:textId="3EBDB8F0" w:rsidR="003206AC" w:rsidRDefault="00E60154" w:rsidP="00F94F2B">
      <w:pPr>
        <w:pStyle w:val="Heading2"/>
        <w:tabs>
          <w:tab w:val="left" w:pos="935"/>
          <w:tab w:val="left" w:pos="936"/>
        </w:tabs>
        <w:spacing w:before="245"/>
        <w:ind w:left="935"/>
        <w:jc w:val="both"/>
        <w:rPr>
          <w:b w:val="0"/>
          <w:sz w:val="24"/>
          <w:szCs w:val="24"/>
        </w:rPr>
      </w:pPr>
      <w:r w:rsidRPr="00861F3F">
        <w:rPr>
          <w:sz w:val="24"/>
          <w:szCs w:val="24"/>
        </w:rPr>
        <w:t>Handling of For-Loops:</w:t>
      </w:r>
      <w:r w:rsidRPr="00E60154">
        <w:rPr>
          <w:b w:val="0"/>
          <w:sz w:val="24"/>
          <w:szCs w:val="24"/>
        </w:rPr>
        <w:t xml:space="preserve"> </w:t>
      </w:r>
      <w:r w:rsidR="003206AC">
        <w:rPr>
          <w:b w:val="0"/>
          <w:sz w:val="24"/>
          <w:szCs w:val="24"/>
        </w:rPr>
        <w:t xml:space="preserve">For this conversation this algorithm splits the statement into three part. First one is called initialized, second one is conditional part and third one is increment or decrement part. These three parts convert into a </w:t>
      </w:r>
      <w:r w:rsidR="0075796F">
        <w:rPr>
          <w:b w:val="0"/>
          <w:sz w:val="24"/>
          <w:szCs w:val="24"/>
        </w:rPr>
        <w:t>C-sharp format individually</w:t>
      </w:r>
      <w:r w:rsidR="003206AC">
        <w:rPr>
          <w:b w:val="0"/>
          <w:sz w:val="24"/>
          <w:szCs w:val="24"/>
        </w:rPr>
        <w:t>. After converting these three parts the whole part will be written after “</w:t>
      </w:r>
      <w:r w:rsidR="0075796F">
        <w:rPr>
          <w:b w:val="0"/>
          <w:sz w:val="24"/>
          <w:szCs w:val="24"/>
        </w:rPr>
        <w:t>for</w:t>
      </w:r>
      <w:r w:rsidR="003206AC">
        <w:rPr>
          <w:b w:val="0"/>
          <w:sz w:val="24"/>
          <w:szCs w:val="24"/>
        </w:rPr>
        <w:t>” keyword with a “{}”. For remaining inside conditions, the procedure will be same as before.</w:t>
      </w:r>
    </w:p>
    <w:p w14:paraId="0F6CAA74" w14:textId="4DB154E4" w:rsidR="0075796F" w:rsidRPr="0075796F" w:rsidRDefault="0075796F" w:rsidP="00F94F2B">
      <w:pPr>
        <w:pStyle w:val="Heading2"/>
        <w:tabs>
          <w:tab w:val="left" w:pos="935"/>
          <w:tab w:val="left" w:pos="936"/>
        </w:tabs>
        <w:spacing w:before="245"/>
        <w:ind w:left="935"/>
        <w:jc w:val="both"/>
        <w:rPr>
          <w:b w:val="0"/>
          <w:sz w:val="24"/>
          <w:szCs w:val="24"/>
        </w:rPr>
      </w:pPr>
      <w:r w:rsidRPr="0075796F">
        <w:rPr>
          <w:sz w:val="24"/>
          <w:szCs w:val="24"/>
        </w:rPr>
        <w:t>IF, ELSE-IF, ELSE Conditions:</w:t>
      </w:r>
      <w:r>
        <w:rPr>
          <w:sz w:val="24"/>
          <w:szCs w:val="24"/>
        </w:rPr>
        <w:t xml:space="preserve"> </w:t>
      </w:r>
      <w:r>
        <w:rPr>
          <w:b w:val="0"/>
          <w:sz w:val="24"/>
          <w:szCs w:val="24"/>
        </w:rPr>
        <w:t>These conditions has been already mapped in Syntax Modification Part, But the system add C-shar</w:t>
      </w:r>
    </w:p>
    <w:p w14:paraId="11CE8DE4" w14:textId="2360E023" w:rsidR="00E60154" w:rsidRPr="00E60154" w:rsidRDefault="00E60154" w:rsidP="00F94F2B">
      <w:pPr>
        <w:pStyle w:val="Heading2"/>
        <w:tabs>
          <w:tab w:val="left" w:pos="935"/>
          <w:tab w:val="left" w:pos="936"/>
        </w:tabs>
        <w:spacing w:before="245"/>
        <w:ind w:left="935"/>
        <w:jc w:val="both"/>
        <w:rPr>
          <w:b w:val="0"/>
          <w:sz w:val="24"/>
          <w:szCs w:val="24"/>
        </w:rPr>
      </w:pPr>
      <w:r w:rsidRPr="00861F3F">
        <w:rPr>
          <w:sz w:val="24"/>
          <w:szCs w:val="24"/>
        </w:rPr>
        <w:t xml:space="preserve">Display and Read Statements: </w:t>
      </w:r>
      <w:r w:rsidRPr="00E60154">
        <w:rPr>
          <w:b w:val="0"/>
          <w:sz w:val="24"/>
          <w:szCs w:val="24"/>
        </w:rPr>
        <w:t>The method determines whether "DISPLAY" statements contain a string and a value or only a value for "DISPLAY" statements. The proper string and value format are used in place of the "DISPLAY" keyword. The same modifications are made to "READ" statements.</w:t>
      </w:r>
    </w:p>
    <w:p w14:paraId="0B2EC0BE" w14:textId="1450BC2C" w:rsidR="00FC677B" w:rsidRDefault="00E60154" w:rsidP="00F94F2B">
      <w:pPr>
        <w:pStyle w:val="Heading2"/>
        <w:tabs>
          <w:tab w:val="left" w:pos="935"/>
          <w:tab w:val="left" w:pos="936"/>
        </w:tabs>
        <w:spacing w:before="245"/>
        <w:ind w:left="935"/>
        <w:jc w:val="both"/>
        <w:rPr>
          <w:b w:val="0"/>
          <w:sz w:val="24"/>
          <w:szCs w:val="24"/>
        </w:rPr>
      </w:pPr>
      <w:r w:rsidRPr="00861F3F">
        <w:rPr>
          <w:sz w:val="24"/>
          <w:szCs w:val="24"/>
        </w:rPr>
        <w:t>While-Loop Handling:</w:t>
      </w:r>
      <w:r w:rsidRPr="00E60154">
        <w:rPr>
          <w:b w:val="0"/>
          <w:sz w:val="24"/>
          <w:szCs w:val="24"/>
        </w:rPr>
        <w:t xml:space="preserve"> To finish the code, the algorithm modifies conditions in "while-loop" structures by substituting "&gt;" for them.</w:t>
      </w:r>
    </w:p>
    <w:p w14:paraId="784FAE29" w14:textId="01520B6D" w:rsidR="00F94F2B" w:rsidRDefault="00F94F2B" w:rsidP="00F94F2B">
      <w:pPr>
        <w:pStyle w:val="Heading2"/>
        <w:tabs>
          <w:tab w:val="left" w:pos="935"/>
          <w:tab w:val="left" w:pos="936"/>
        </w:tabs>
        <w:spacing w:before="245"/>
        <w:ind w:left="935"/>
        <w:jc w:val="both"/>
        <w:rPr>
          <w:b w:val="0"/>
          <w:sz w:val="24"/>
          <w:szCs w:val="24"/>
        </w:rPr>
      </w:pPr>
      <w:r>
        <w:rPr>
          <w:b w:val="0"/>
          <w:sz w:val="24"/>
          <w:szCs w:val="24"/>
        </w:rPr>
        <w:t>After performing these steps CMA will able to generate a fully described code in C-sharp language. Which can be easily understood by the pseudocode which is nothing but a simple verbal language.</w:t>
      </w:r>
    </w:p>
    <w:p w14:paraId="4DD532BD" w14:textId="77777777" w:rsidR="00FC677B" w:rsidRDefault="00FC677B">
      <w:pPr>
        <w:rPr>
          <w:bCs/>
          <w:sz w:val="24"/>
          <w:szCs w:val="24"/>
        </w:rPr>
      </w:pPr>
      <w:r>
        <w:rPr>
          <w:b/>
          <w:sz w:val="24"/>
          <w:szCs w:val="24"/>
        </w:rPr>
        <w:br w:type="page"/>
      </w:r>
    </w:p>
    <w:p w14:paraId="282494CA" w14:textId="77777777" w:rsidR="00151DE8" w:rsidRPr="00151DE8" w:rsidRDefault="00151DE8" w:rsidP="00151DE8">
      <w:pPr>
        <w:pStyle w:val="Heading2"/>
        <w:tabs>
          <w:tab w:val="left" w:pos="935"/>
          <w:tab w:val="left" w:pos="936"/>
        </w:tabs>
        <w:spacing w:before="245"/>
        <w:ind w:left="935"/>
        <w:rPr>
          <w:b w:val="0"/>
          <w:sz w:val="24"/>
          <w:szCs w:val="24"/>
        </w:rPr>
      </w:pPr>
    </w:p>
    <w:p w14:paraId="0B37DD0E" w14:textId="6EFC75B7" w:rsidR="00D1127D" w:rsidRDefault="005B62EF">
      <w:pPr>
        <w:pStyle w:val="Heading2"/>
        <w:numPr>
          <w:ilvl w:val="1"/>
          <w:numId w:val="4"/>
        </w:numPr>
        <w:tabs>
          <w:tab w:val="left" w:pos="935"/>
          <w:tab w:val="left" w:pos="936"/>
        </w:tabs>
        <w:spacing w:before="245"/>
      </w:pPr>
      <w:r>
        <w:t>C++ To Pseudocode</w:t>
      </w:r>
    </w:p>
    <w:p w14:paraId="663CDE78" w14:textId="5BF2ED0F" w:rsidR="00AA4A2C" w:rsidRDefault="00FC677B" w:rsidP="00FC677B">
      <w:pPr>
        <w:pStyle w:val="Heading2"/>
        <w:tabs>
          <w:tab w:val="left" w:pos="935"/>
          <w:tab w:val="left" w:pos="936"/>
        </w:tabs>
        <w:spacing w:before="245"/>
        <w:ind w:left="935"/>
        <w:jc w:val="center"/>
        <w:rPr>
          <w:b w:val="0"/>
          <w:sz w:val="24"/>
          <w:szCs w:val="24"/>
        </w:rPr>
      </w:pPr>
      <w:r>
        <w:rPr>
          <w:noProof/>
        </w:rPr>
        <w:drawing>
          <wp:inline distT="0" distB="0" distL="0" distR="0" wp14:anchorId="166EAF45" wp14:editId="344E52A1">
            <wp:extent cx="3729355" cy="381662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7075" cy="3844994"/>
                    </a:xfrm>
                    <a:prstGeom prst="rect">
                      <a:avLst/>
                    </a:prstGeom>
                    <a:noFill/>
                    <a:ln>
                      <a:noFill/>
                    </a:ln>
                  </pic:spPr>
                </pic:pic>
              </a:graphicData>
            </a:graphic>
          </wp:inline>
        </w:drawing>
      </w:r>
    </w:p>
    <w:p w14:paraId="117D50B6" w14:textId="277A1F4A" w:rsidR="00FC677B" w:rsidRDefault="00FC677B" w:rsidP="00FC677B">
      <w:pPr>
        <w:pStyle w:val="Heading2"/>
        <w:tabs>
          <w:tab w:val="left" w:pos="935"/>
          <w:tab w:val="left" w:pos="936"/>
        </w:tabs>
        <w:spacing w:before="245"/>
        <w:ind w:left="935"/>
        <w:jc w:val="center"/>
        <w:rPr>
          <w:b w:val="0"/>
          <w:sz w:val="24"/>
          <w:szCs w:val="24"/>
        </w:rPr>
      </w:pPr>
      <w:r>
        <w:rPr>
          <w:b w:val="0"/>
          <w:sz w:val="24"/>
          <w:szCs w:val="24"/>
        </w:rPr>
        <w:t xml:space="preserve">Figure 3.1: Flowchart </w:t>
      </w:r>
      <w:r w:rsidR="00A411A1">
        <w:rPr>
          <w:b w:val="0"/>
          <w:sz w:val="24"/>
          <w:szCs w:val="24"/>
        </w:rPr>
        <w:t>of C++</w:t>
      </w:r>
      <w:r>
        <w:rPr>
          <w:b w:val="0"/>
          <w:sz w:val="24"/>
          <w:szCs w:val="24"/>
        </w:rPr>
        <w:t xml:space="preserve"> to Pseudocode</w:t>
      </w:r>
    </w:p>
    <w:p w14:paraId="776A5E20" w14:textId="10791CA0" w:rsidR="00FC677B" w:rsidRDefault="00FC677B" w:rsidP="00FC677B">
      <w:pPr>
        <w:pStyle w:val="Heading2"/>
        <w:tabs>
          <w:tab w:val="left" w:pos="935"/>
          <w:tab w:val="left" w:pos="936"/>
        </w:tabs>
        <w:spacing w:before="245"/>
        <w:ind w:left="935"/>
        <w:jc w:val="both"/>
        <w:rPr>
          <w:b w:val="0"/>
          <w:sz w:val="24"/>
          <w:szCs w:val="24"/>
        </w:rPr>
      </w:pPr>
      <w:r w:rsidRPr="00FC677B">
        <w:rPr>
          <w:b w:val="0"/>
          <w:sz w:val="24"/>
          <w:szCs w:val="24"/>
        </w:rPr>
        <w:t xml:space="preserve">For the algorithm the first step was to take a </w:t>
      </w:r>
      <w:proofErr w:type="spellStart"/>
      <w:r w:rsidRPr="00FC677B">
        <w:rPr>
          <w:b w:val="0"/>
          <w:sz w:val="24"/>
          <w:szCs w:val="24"/>
        </w:rPr>
        <w:t>cpp</w:t>
      </w:r>
      <w:proofErr w:type="spellEnd"/>
      <w:r w:rsidRPr="00FC677B">
        <w:rPr>
          <w:b w:val="0"/>
          <w:sz w:val="24"/>
          <w:szCs w:val="24"/>
        </w:rPr>
        <w:t xml:space="preserve"> file which has a code in it, if the file has any comments, any header file or any int library included the algorithm tries to remove it. After that it uses a for-loop to execute all codes line by line.</w:t>
      </w:r>
      <w:r>
        <w:rPr>
          <w:b w:val="0"/>
          <w:sz w:val="24"/>
          <w:szCs w:val="24"/>
        </w:rPr>
        <w:t xml:space="preserve"> </w:t>
      </w:r>
      <w:r w:rsidRPr="00FC677B">
        <w:rPr>
          <w:b w:val="0"/>
          <w:sz w:val="24"/>
          <w:szCs w:val="24"/>
        </w:rPr>
        <w:t>Then the algorithm looks whether there is any variable in the code or not, if it has any variable the system checks whether it is assigned or not, if it is not assigned with the data type "SET" keyword will be added otherwise equal will be replaced by "TO" keyword.</w:t>
      </w:r>
      <w:r>
        <w:rPr>
          <w:b w:val="0"/>
          <w:sz w:val="24"/>
          <w:szCs w:val="24"/>
        </w:rPr>
        <w:t xml:space="preserve"> </w:t>
      </w:r>
      <w:r w:rsidRPr="00FC677B">
        <w:rPr>
          <w:b w:val="0"/>
          <w:sz w:val="24"/>
          <w:szCs w:val="24"/>
        </w:rPr>
        <w:t>Then the algorithm checks for any "IF" statement, while checking for "IF" statement The algorithm checks word by word to indicate where it begins and ends, then "{" is replaced by the "THEN" keyword.</w:t>
      </w:r>
      <w:r>
        <w:rPr>
          <w:b w:val="0"/>
          <w:sz w:val="24"/>
          <w:szCs w:val="24"/>
        </w:rPr>
        <w:t xml:space="preserve"> </w:t>
      </w:r>
      <w:r w:rsidRPr="00FC677B">
        <w:rPr>
          <w:b w:val="0"/>
          <w:sz w:val="24"/>
          <w:szCs w:val="24"/>
        </w:rPr>
        <w:t>The same procedure is followed for the "ELSE IF" statement.</w:t>
      </w:r>
      <w:r>
        <w:rPr>
          <w:b w:val="0"/>
          <w:sz w:val="24"/>
          <w:szCs w:val="24"/>
        </w:rPr>
        <w:t xml:space="preserve"> </w:t>
      </w:r>
      <w:r w:rsidRPr="00FC677B">
        <w:rPr>
          <w:b w:val="0"/>
          <w:sz w:val="24"/>
          <w:szCs w:val="24"/>
        </w:rPr>
        <w:t>For the "ELSE" statement the keyword will be "ELSE", there will be only change in the statement inside the statement.</w:t>
      </w:r>
      <w:r>
        <w:rPr>
          <w:b w:val="0"/>
          <w:sz w:val="24"/>
          <w:szCs w:val="24"/>
        </w:rPr>
        <w:t xml:space="preserve"> </w:t>
      </w:r>
      <w:r w:rsidRPr="00FC677B">
        <w:rPr>
          <w:b w:val="0"/>
          <w:sz w:val="24"/>
          <w:szCs w:val="24"/>
        </w:rPr>
        <w:t xml:space="preserve">For "COUT" it will be replaced by the "DISPLAY" keyword and if it has </w:t>
      </w:r>
      <w:proofErr w:type="spellStart"/>
      <w:r w:rsidRPr="00FC677B">
        <w:rPr>
          <w:b w:val="0"/>
          <w:sz w:val="24"/>
          <w:szCs w:val="24"/>
        </w:rPr>
        <w:t>endl</w:t>
      </w:r>
      <w:proofErr w:type="spellEnd"/>
      <w:r w:rsidRPr="00FC677B">
        <w:rPr>
          <w:b w:val="0"/>
          <w:sz w:val="24"/>
          <w:szCs w:val="24"/>
        </w:rPr>
        <w:t xml:space="preserve"> in it that will be removed for the pseudocode. "&lt;&lt;&gt;&gt;" Also, be removed. For "CIN" same procedure will be followed as "COUT" but the keyword will be "READ", and "User Input" keyword will be added.</w:t>
      </w:r>
      <w:r>
        <w:rPr>
          <w:b w:val="0"/>
          <w:sz w:val="24"/>
          <w:szCs w:val="24"/>
        </w:rPr>
        <w:t xml:space="preserve"> </w:t>
      </w:r>
      <w:r w:rsidRPr="00FC677B">
        <w:rPr>
          <w:b w:val="0"/>
          <w:sz w:val="24"/>
          <w:szCs w:val="24"/>
        </w:rPr>
        <w:t xml:space="preserve">For "For-loop" condition, it will be splits with ";" syntax and increment, decrement syntaxes will be replaced by </w:t>
      </w:r>
      <w:r w:rsidR="00753781">
        <w:rPr>
          <w:b w:val="0"/>
          <w:sz w:val="24"/>
          <w:szCs w:val="24"/>
        </w:rPr>
        <w:t xml:space="preserve">pseudocode grammar. </w:t>
      </w:r>
      <w:r>
        <w:rPr>
          <w:b w:val="0"/>
          <w:sz w:val="24"/>
          <w:szCs w:val="24"/>
        </w:rPr>
        <w:t>All the procedure has been shown in the flowchart on Figure 3.1.</w:t>
      </w:r>
    </w:p>
    <w:p w14:paraId="115AF187" w14:textId="68F088A1" w:rsidR="00FC677B" w:rsidRDefault="00FC677B" w:rsidP="00FC677B">
      <w:pPr>
        <w:pStyle w:val="Heading2"/>
        <w:tabs>
          <w:tab w:val="left" w:pos="935"/>
          <w:tab w:val="left" w:pos="936"/>
        </w:tabs>
        <w:spacing w:before="245"/>
        <w:ind w:left="935"/>
        <w:jc w:val="both"/>
        <w:rPr>
          <w:b w:val="0"/>
          <w:sz w:val="24"/>
          <w:szCs w:val="24"/>
        </w:rPr>
      </w:pPr>
    </w:p>
    <w:p w14:paraId="0F2960AF" w14:textId="16D6AAE9" w:rsidR="00FC677B" w:rsidRDefault="00FC677B" w:rsidP="00FC677B">
      <w:pPr>
        <w:pStyle w:val="Heading2"/>
        <w:tabs>
          <w:tab w:val="left" w:pos="935"/>
          <w:tab w:val="left" w:pos="936"/>
        </w:tabs>
        <w:spacing w:before="245"/>
        <w:ind w:left="935"/>
        <w:jc w:val="both"/>
        <w:rPr>
          <w:b w:val="0"/>
          <w:sz w:val="24"/>
          <w:szCs w:val="24"/>
        </w:rPr>
      </w:pPr>
    </w:p>
    <w:p w14:paraId="44675FAC" w14:textId="77777777" w:rsidR="000D7746" w:rsidRDefault="000D7746" w:rsidP="00FC677B">
      <w:pPr>
        <w:pStyle w:val="Heading2"/>
        <w:tabs>
          <w:tab w:val="left" w:pos="935"/>
          <w:tab w:val="left" w:pos="936"/>
        </w:tabs>
        <w:spacing w:before="245"/>
        <w:ind w:left="935"/>
        <w:jc w:val="both"/>
        <w:rPr>
          <w:b w:val="0"/>
          <w:sz w:val="24"/>
          <w:szCs w:val="24"/>
        </w:rPr>
      </w:pPr>
    </w:p>
    <w:p w14:paraId="5601B7C2" w14:textId="77777777" w:rsidR="00FC677B" w:rsidRPr="00AA4A2C" w:rsidRDefault="00FC677B" w:rsidP="00FC677B">
      <w:pPr>
        <w:pStyle w:val="Heading2"/>
        <w:tabs>
          <w:tab w:val="left" w:pos="935"/>
          <w:tab w:val="left" w:pos="936"/>
        </w:tabs>
        <w:spacing w:before="245"/>
        <w:ind w:left="935"/>
        <w:jc w:val="both"/>
        <w:rPr>
          <w:b w:val="0"/>
          <w:sz w:val="24"/>
          <w:szCs w:val="24"/>
        </w:rPr>
      </w:pPr>
    </w:p>
    <w:p w14:paraId="11A05783" w14:textId="383BF395" w:rsidR="00AA4A2C" w:rsidRDefault="00AA4A2C">
      <w:pPr>
        <w:pStyle w:val="Heading2"/>
        <w:numPr>
          <w:ilvl w:val="1"/>
          <w:numId w:val="4"/>
        </w:numPr>
        <w:tabs>
          <w:tab w:val="left" w:pos="935"/>
          <w:tab w:val="left" w:pos="936"/>
        </w:tabs>
        <w:spacing w:before="245"/>
      </w:pPr>
      <w:r>
        <w:t>Pseudocode to C#</w:t>
      </w:r>
    </w:p>
    <w:p w14:paraId="2BE74200" w14:textId="230DA6BF" w:rsidR="00AA4A2C" w:rsidRDefault="00FC677B" w:rsidP="00FC677B">
      <w:pPr>
        <w:pStyle w:val="Heading2"/>
        <w:tabs>
          <w:tab w:val="left" w:pos="935"/>
          <w:tab w:val="left" w:pos="936"/>
        </w:tabs>
        <w:spacing w:before="245"/>
        <w:ind w:left="935"/>
        <w:jc w:val="center"/>
        <w:rPr>
          <w:b w:val="0"/>
          <w:sz w:val="24"/>
          <w:szCs w:val="24"/>
        </w:rPr>
      </w:pPr>
      <w:r>
        <w:rPr>
          <w:noProof/>
        </w:rPr>
        <w:drawing>
          <wp:inline distT="0" distB="0" distL="0" distR="0" wp14:anchorId="42C110A0" wp14:editId="42F7448D">
            <wp:extent cx="3807148" cy="3957145"/>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7927" cy="3999531"/>
                    </a:xfrm>
                    <a:prstGeom prst="rect">
                      <a:avLst/>
                    </a:prstGeom>
                    <a:noFill/>
                    <a:ln>
                      <a:noFill/>
                    </a:ln>
                  </pic:spPr>
                </pic:pic>
              </a:graphicData>
            </a:graphic>
          </wp:inline>
        </w:drawing>
      </w:r>
    </w:p>
    <w:p w14:paraId="5DC2B8D7" w14:textId="36C68CFF" w:rsidR="00FC677B" w:rsidRDefault="00FC677B" w:rsidP="00FC677B">
      <w:pPr>
        <w:pStyle w:val="Heading2"/>
        <w:tabs>
          <w:tab w:val="left" w:pos="935"/>
          <w:tab w:val="left" w:pos="936"/>
        </w:tabs>
        <w:spacing w:before="245"/>
        <w:ind w:left="935"/>
        <w:jc w:val="center"/>
        <w:rPr>
          <w:b w:val="0"/>
          <w:sz w:val="24"/>
          <w:szCs w:val="24"/>
        </w:rPr>
      </w:pPr>
      <w:r>
        <w:rPr>
          <w:b w:val="0"/>
          <w:sz w:val="24"/>
          <w:szCs w:val="24"/>
        </w:rPr>
        <w:t>Figure 3.2: Flowchart of Pseudocode to C#</w:t>
      </w:r>
    </w:p>
    <w:p w14:paraId="7A1BDB17" w14:textId="264BD051" w:rsidR="00FC677B" w:rsidRDefault="008355A1" w:rsidP="008355A1">
      <w:pPr>
        <w:pStyle w:val="Heading2"/>
        <w:tabs>
          <w:tab w:val="left" w:pos="935"/>
          <w:tab w:val="left" w:pos="936"/>
        </w:tabs>
        <w:spacing w:before="245"/>
        <w:ind w:left="935"/>
        <w:jc w:val="both"/>
        <w:rPr>
          <w:b w:val="0"/>
          <w:sz w:val="24"/>
          <w:szCs w:val="24"/>
        </w:rPr>
      </w:pPr>
      <w:r w:rsidRPr="008355A1">
        <w:rPr>
          <w:b w:val="0"/>
          <w:sz w:val="24"/>
          <w:szCs w:val="24"/>
        </w:rPr>
        <w:t>Algorithm will open the pseudocode Then it will look for whether the header file is matching or not, if it matches then algorithm will insert the header file. Then for convert it to c-sharp language the algorithm will add Namespace, class name, string main by following the list, after that it will be mapped by replacing a keyword. For which keywords Math functions are needed that will be replaced by the algorithm. Then for "TO" keyword will be replaced by K=, and increment and decrement will be followed by K++ and k--, for addition, subtraction and division the statement will be K+, K- and K/ syntax. Then the algorithm will search for For-Loop. If it finds the "SET" keyword anywhere it will be removed and only the value inside variable name will remain. For "THEN" keyword that will be replaced with "{" curly braces. Same procedure goes for else if. For "COUT" algorithm will try to detect whether it is with string and value or only value, with that information "DISPLAY" keyword will be replaced with string and value. For "READ" keywo</w:t>
      </w:r>
      <w:r w:rsidR="00D51357">
        <w:rPr>
          <w:b w:val="0"/>
          <w:sz w:val="24"/>
          <w:szCs w:val="24"/>
        </w:rPr>
        <w:t>rd it will be converted into “variable=</w:t>
      </w:r>
      <w:proofErr w:type="gramStart"/>
      <w:r w:rsidR="00D51357">
        <w:rPr>
          <w:b w:val="0"/>
          <w:sz w:val="24"/>
          <w:szCs w:val="24"/>
        </w:rPr>
        <w:t>console.readline</w:t>
      </w:r>
      <w:proofErr w:type="gramEnd"/>
      <w:r w:rsidR="00D51357">
        <w:rPr>
          <w:b w:val="0"/>
          <w:sz w:val="24"/>
          <w:szCs w:val="24"/>
        </w:rPr>
        <w:t>()”</w:t>
      </w:r>
      <w:r w:rsidR="00F50B3E">
        <w:rPr>
          <w:b w:val="0"/>
          <w:sz w:val="24"/>
          <w:szCs w:val="24"/>
        </w:rPr>
        <w:t>.</w:t>
      </w:r>
      <w:r w:rsidR="00D51357">
        <w:rPr>
          <w:b w:val="0"/>
          <w:sz w:val="24"/>
          <w:szCs w:val="24"/>
        </w:rPr>
        <w:t xml:space="preserve"> </w:t>
      </w:r>
      <w:r w:rsidRPr="008355A1">
        <w:rPr>
          <w:b w:val="0"/>
          <w:sz w:val="24"/>
          <w:szCs w:val="24"/>
        </w:rPr>
        <w:t>Then for "For-loop" the assigned value in the condition will be put in the syntax. For "while-loop" conditions are replaced by "&lt;&gt;" to complete the code.</w:t>
      </w:r>
      <w:r w:rsidR="005F2BBB">
        <w:rPr>
          <w:b w:val="0"/>
          <w:sz w:val="24"/>
          <w:szCs w:val="24"/>
        </w:rPr>
        <w:t xml:space="preserve"> To convert the pseudocode to C# all procedure has been in the Figure 3.2.</w:t>
      </w:r>
    </w:p>
    <w:p w14:paraId="209ACC90" w14:textId="16457E3A" w:rsidR="000A6B58" w:rsidRPr="00BA0F83" w:rsidRDefault="00AA4A2C" w:rsidP="00BA0F83">
      <w:pPr>
        <w:rPr>
          <w:bCs/>
          <w:sz w:val="24"/>
          <w:szCs w:val="24"/>
        </w:rPr>
      </w:pPr>
      <w:r>
        <w:rPr>
          <w:b/>
          <w:sz w:val="24"/>
          <w:szCs w:val="24"/>
        </w:rPr>
        <w:br w:type="page"/>
      </w:r>
      <w:bookmarkStart w:id="28" w:name="Results_or_findings"/>
      <w:bookmarkStart w:id="29" w:name="_bookmark11"/>
      <w:bookmarkEnd w:id="28"/>
      <w:bookmarkEnd w:id="29"/>
      <w:r w:rsidR="000610D0">
        <w:rPr>
          <w:b/>
          <w:sz w:val="41"/>
        </w:rPr>
        <w:lastRenderedPageBreak/>
        <w:t>Chapter</w:t>
      </w:r>
      <w:r w:rsidR="000610D0">
        <w:rPr>
          <w:b/>
          <w:spacing w:val="13"/>
          <w:sz w:val="41"/>
        </w:rPr>
        <w:t xml:space="preserve"> </w:t>
      </w:r>
      <w:r w:rsidR="000610D0">
        <w:rPr>
          <w:b/>
          <w:sz w:val="41"/>
        </w:rPr>
        <w:t>4</w:t>
      </w:r>
    </w:p>
    <w:p w14:paraId="6DA681FB" w14:textId="77777777" w:rsidR="000A6B58" w:rsidRDefault="000A6B58">
      <w:pPr>
        <w:pStyle w:val="BodyText"/>
        <w:rPr>
          <w:b/>
          <w:sz w:val="20"/>
        </w:rPr>
      </w:pPr>
    </w:p>
    <w:p w14:paraId="27D579F0" w14:textId="77777777" w:rsidR="000A6B58" w:rsidRDefault="003E7B69">
      <w:pPr>
        <w:pStyle w:val="BodyText"/>
        <w:spacing w:before="7"/>
        <w:rPr>
          <w:b/>
          <w:sz w:val="12"/>
        </w:rPr>
      </w:pPr>
      <w:r>
        <w:rPr>
          <w:noProof/>
        </w:rPr>
        <mc:AlternateContent>
          <mc:Choice Requires="wps">
            <w:drawing>
              <wp:anchor distT="0" distB="0" distL="0" distR="0" simplePos="0" relativeHeight="487598080" behindDoc="1" locked="0" layoutInCell="1" allowOverlap="1" wp14:anchorId="00D39191" wp14:editId="0539D4E3">
                <wp:simplePos x="0" y="0"/>
                <wp:positionH relativeFrom="page">
                  <wp:posOffset>724535</wp:posOffset>
                </wp:positionH>
                <wp:positionV relativeFrom="paragraph">
                  <wp:posOffset>107315</wp:posOffset>
                </wp:positionV>
                <wp:extent cx="6111240" cy="1270"/>
                <wp:effectExtent l="0" t="0" r="10160" b="1143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2A32691" id="docshape20" o:spid="_x0000_s1026" style="position:absolute;margin-left:57.05pt;margin-top:8.45pt;width:481.2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ZjqwIAAL4FAAAOAAAAZHJzL2Uyb0RvYy54bWysVG1v0zAQ/o7Ef7D8EbTmZW3HqqUT2hhC&#10;GjBp5Qe4jtNEOD5ju03Hr+d8SbuswBdEPljn3Pm5u+derq73rWY75XwDpuDZJOVMGQllYzYF/7a6&#10;O3vHmQ/ClEKDUQV/Up5fL1+/uursQuVQgy6VYwhi/KKzBa9DsIsk8bJWrfATsMqgsgLXioBXt0lK&#10;JzpEb3WSp+k86cCV1oFU3uPf217Jl4RfVUqGr1XlVWC64BhboNPRuY5nsrwSi40Ttm7kEIb4hyha&#10;0Rh0eoS6FUGwrWt+g2ob6cBDFSYS2gSqqpGKcsBssvQkm8daWEW5IDneHmny/w9Wftk9ONaUBZ/l&#10;nBnRYo1KkD56zomezvoFWj3aBxcT9PYe5HePvCUvNPHi0Yatu89QIorYBiBK9pVr40tMlu2J+acj&#10;82ofmMSf8yzL8ikWSKIuyy/IcyIWh7dy68NHBYQjdvc+9HUrUSLWyyH0FUJUrcYSvj1jKcuyaUbH&#10;UOejWXYwe5OwVco6djnPp6dGSMgYK72Yz/4Idn6wi2D5CAwT2BxCFPUhark3Q9goMREHJSWiLPhI&#10;0AqDOzCECGgUU/yLLfo+te3fDC4cTsBp7zvOsPfXfbpWhBhZdBFF1hWcuIg/WtipFZAqnJQOnTxr&#10;tRlb0fNxVL0aX0QH2De9QE5jrKPSGrhrtKbaahNDmZ/nM+LGg27KqIzReLdZ32jHdiJONX0xGQR7&#10;YWadD7fC170dqfqcHWxNSV5qJcoPgxxEo3sZgTSSTg0eezpuE79YQ/mE/e2gXyK49FCowf3krMMF&#10;UnD/Yyuc4kx/Mjihl9k0NnSgy3R2gdPE3FizHmuEkQhV8MCxI6J4E/ottbWu2dToKSMeDLzHuaqa&#10;OAAUXx/VcMElQTQMCy1uofGdrJ7X7v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CS2qZj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43B3BA7D" w14:textId="2C2CEF4E" w:rsidR="000A6B58" w:rsidRDefault="000A6B58">
      <w:pPr>
        <w:pStyle w:val="BodyText"/>
        <w:spacing w:before="8"/>
        <w:rPr>
          <w:b/>
          <w:sz w:val="22"/>
        </w:rPr>
      </w:pPr>
    </w:p>
    <w:p w14:paraId="61062021" w14:textId="19EEBD2A" w:rsidR="000A6B58" w:rsidRDefault="000610D0">
      <w:pPr>
        <w:pStyle w:val="Heading1"/>
      </w:pPr>
      <w:bookmarkStart w:id="30" w:name="_Toc76225912"/>
      <w:r>
        <w:t>Results</w:t>
      </w:r>
      <w:r>
        <w:rPr>
          <w:spacing w:val="5"/>
        </w:rPr>
        <w:t xml:space="preserve"> </w:t>
      </w:r>
      <w:bookmarkEnd w:id="30"/>
      <w:r w:rsidR="00E10F08">
        <w:t>Section:</w:t>
      </w:r>
    </w:p>
    <w:p w14:paraId="430B8035" w14:textId="77777777" w:rsidR="000A6B58" w:rsidRDefault="000A6B58">
      <w:pPr>
        <w:pStyle w:val="BodyText"/>
        <w:rPr>
          <w:b/>
          <w:sz w:val="20"/>
        </w:rPr>
      </w:pPr>
    </w:p>
    <w:p w14:paraId="2B425283" w14:textId="77777777" w:rsidR="000A6B58" w:rsidRDefault="003E7B69">
      <w:pPr>
        <w:pStyle w:val="BodyText"/>
        <w:rPr>
          <w:b/>
          <w:sz w:val="21"/>
        </w:rPr>
      </w:pPr>
      <w:r>
        <w:rPr>
          <w:noProof/>
        </w:rPr>
        <mc:AlternateContent>
          <mc:Choice Requires="wps">
            <w:drawing>
              <wp:anchor distT="0" distB="0" distL="0" distR="0" simplePos="0" relativeHeight="487598592" behindDoc="1" locked="0" layoutInCell="1" allowOverlap="1" wp14:anchorId="1C851CA7" wp14:editId="49FAFED2">
                <wp:simplePos x="0" y="0"/>
                <wp:positionH relativeFrom="page">
                  <wp:posOffset>724535</wp:posOffset>
                </wp:positionH>
                <wp:positionV relativeFrom="paragraph">
                  <wp:posOffset>168275</wp:posOffset>
                </wp:positionV>
                <wp:extent cx="6111240" cy="1270"/>
                <wp:effectExtent l="0" t="0" r="10160" b="1143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C2D6E4F" id="docshape21" o:spid="_x0000_s1026" style="position:absolute;margin-left:57.05pt;margin-top:13.25pt;width:481.2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g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OC&#10;Es06rJEA7oLnsgj09MYt0OrRPNiQoDP3wL87VGQvNOHi0Ias+88gEIVtPURK9rXtwktMluwj809H&#10;5uXeE44/50VRlFMsEEddUV7EwmRscXjLt85/lBBx2O7e+VQ3gVJkXQyhrxCi7hSW8O0ZyUlRTIt4&#10;DHU+mmGuyexNRlY56cnlvJyeGpUHo4SVX8xnfwQ7P9gFsHIEhglsDiGy5hA13+shbJQIC4OSR6IM&#10;uEDQCoM7MIQIaBRS/Ist+j61TW8GFxYn4LT3LSXY++uUrmE+RBZcBJH0FY1chB8d7OQKosqflA6d&#10;PGuVHlvF5+OokhpfBAfYN0mITkOso9JquGuVirVVOoQyPy9nkRsHqhVBGaJxdrO+UZbsWJjq+IVk&#10;EOyFmbHO3zLXJLuoSjlb2GoRvTSSiQ+D7FmrkoxACkmPDR56Og3BGsQT9reFtERw6aHQgP1JSY8L&#10;pKLux5ZZSYn6pHFCL4tpaGgfL9PZRYkXO9asxxqmOUJV1FPsiCDe+LSltsa2mwY9FZEHDe9xruo2&#10;DECML0U1XHBJRBqGhRa20PgerZ7X7vIXAAAA//8DAFBLAwQUAAYACAAAACEAFcKyXd4AAAAKAQAA&#10;DwAAAGRycy9kb3ducmV2LnhtbEyPQUvDQBCF74L/YRmhF7GblJrWmE2RQqEgCKaC12l2TILZ2bC7&#10;beK/d3PS27yZx5vvFbvJ9OJKzneWFaTLBARxbXXHjYKP0+FhC8IHZI29ZVLwQx525e1Ngbm2I7/T&#10;tQqNiCHsc1TQhjDkUvq6JYN+aQfiePuyzmCI0jVSOxxjuOnlKkkyabDj+KHFgfYt1d/VxShYf47Z&#10;q21GVx3ozT0dT/7+KLdKLe6ml2cQgabwZ4YZP6JDGZnO9sLaiz7qdJ1Gq4JV9ghiNiSbeTrPmw3I&#10;spD/K5S/AAAA//8DAFBLAQItABQABgAIAAAAIQC2gziS/gAAAOEBAAATAAAAAAAAAAAAAAAAAAAA&#10;AABbQ29udGVudF9UeXBlc10ueG1sUEsBAi0AFAAGAAgAAAAhADj9If/WAAAAlAEAAAsAAAAAAAAA&#10;AAAAAAAALwEAAF9yZWxzLy5yZWxzUEsBAi0AFAAGAAgAAAAhAMD1BSCrAgAAvgUAAA4AAAAAAAAA&#10;AAAAAAAALgIAAGRycy9lMm9Eb2MueG1sUEsBAi0AFAAGAAgAAAAhABXCsl3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0E0936E2" w14:textId="75F33201" w:rsidR="007B55A3" w:rsidRDefault="004E4F8F" w:rsidP="007B55A3">
      <w:pPr>
        <w:rPr>
          <w:sz w:val="36"/>
          <w:szCs w:val="36"/>
        </w:rPr>
      </w:pPr>
      <w:r>
        <w:rPr>
          <w:noProof/>
        </w:rPr>
        <mc:AlternateContent>
          <mc:Choice Requires="wps">
            <w:drawing>
              <wp:anchor distT="45720" distB="45720" distL="114300" distR="114300" simplePos="0" relativeHeight="487622144" behindDoc="1" locked="0" layoutInCell="1" allowOverlap="1" wp14:anchorId="45FA7275" wp14:editId="47941F3C">
                <wp:simplePos x="0" y="0"/>
                <wp:positionH relativeFrom="margin">
                  <wp:align>right</wp:align>
                </wp:positionH>
                <wp:positionV relativeFrom="paragraph">
                  <wp:posOffset>488950</wp:posOffset>
                </wp:positionV>
                <wp:extent cx="3020695" cy="2328545"/>
                <wp:effectExtent l="0" t="0" r="27305" b="14605"/>
                <wp:wrapThrough wrapText="bothSides">
                  <wp:wrapPolygon edited="0">
                    <wp:start x="0" y="0"/>
                    <wp:lineTo x="0" y="21559"/>
                    <wp:lineTo x="21659" y="21559"/>
                    <wp:lineTo x="21659"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695" cy="2328545"/>
                        </a:xfrm>
                        <a:prstGeom prst="rect">
                          <a:avLst/>
                        </a:prstGeom>
                        <a:solidFill>
                          <a:srgbClr val="FFFFFF"/>
                        </a:solidFill>
                        <a:ln w="9525">
                          <a:solidFill>
                            <a:srgbClr val="000000"/>
                          </a:solidFill>
                          <a:miter lim="800000"/>
                          <a:headEnd/>
                          <a:tailEnd/>
                        </a:ln>
                      </wps:spPr>
                      <wps:txbx>
                        <w:txbxContent>
                          <w:p w14:paraId="345E4EF4" w14:textId="77777777" w:rsidR="005D2B3A" w:rsidRPr="00441B5C" w:rsidRDefault="005D2B3A" w:rsidP="007B55A3">
                            <w:pPr>
                              <w:ind w:left="360"/>
                              <w:rPr>
                                <w:rFonts w:ascii="Consolas" w:hAnsi="Consolas"/>
                              </w:rPr>
                            </w:pPr>
                            <w:r w:rsidRPr="00441B5C">
                              <w:rPr>
                                <w:rFonts w:ascii="Consolas" w:hAnsi="Consolas"/>
                              </w:rPr>
                              <w:t>{</w:t>
                            </w:r>
                          </w:p>
                          <w:p w14:paraId="2107C4FA" w14:textId="77777777" w:rsidR="005D2B3A" w:rsidRPr="00441B5C" w:rsidRDefault="005D2B3A" w:rsidP="007B55A3">
                            <w:pPr>
                              <w:ind w:left="360"/>
                              <w:rPr>
                                <w:rFonts w:ascii="Consolas" w:hAnsi="Consolas"/>
                              </w:rPr>
                            </w:pPr>
                            <w:r w:rsidRPr="00441B5C">
                              <w:rPr>
                                <w:rFonts w:ascii="Consolas" w:hAnsi="Consolas"/>
                              </w:rPr>
                              <w:t>SET int num1 to 6</w:t>
                            </w:r>
                          </w:p>
                          <w:p w14:paraId="421C7899" w14:textId="77777777" w:rsidR="005D2B3A" w:rsidRPr="00441B5C" w:rsidRDefault="005D2B3A" w:rsidP="007B55A3">
                            <w:pPr>
                              <w:ind w:left="360"/>
                              <w:rPr>
                                <w:rFonts w:ascii="Consolas" w:hAnsi="Consolas"/>
                              </w:rPr>
                            </w:pPr>
                            <w:r w:rsidRPr="00441B5C">
                              <w:rPr>
                                <w:rFonts w:ascii="Consolas" w:hAnsi="Consolas"/>
                              </w:rPr>
                              <w:t>SET int num2 to 7</w:t>
                            </w:r>
                          </w:p>
                          <w:p w14:paraId="594B4DE3" w14:textId="77777777" w:rsidR="005D2B3A" w:rsidRPr="00441B5C" w:rsidRDefault="005D2B3A" w:rsidP="007B55A3">
                            <w:pPr>
                              <w:ind w:left="360"/>
                              <w:rPr>
                                <w:rFonts w:ascii="Consolas" w:hAnsi="Consolas"/>
                              </w:rPr>
                            </w:pPr>
                            <w:r w:rsidRPr="00441B5C">
                              <w:rPr>
                                <w:rFonts w:ascii="Consolas" w:hAnsi="Consolas"/>
                              </w:rPr>
                              <w:t>READ num2 from user input</w:t>
                            </w:r>
                          </w:p>
                          <w:p w14:paraId="38F7E22B" w14:textId="77777777" w:rsidR="005D2B3A" w:rsidRPr="00441B5C" w:rsidRDefault="005D2B3A" w:rsidP="007B55A3">
                            <w:pPr>
                              <w:ind w:left="360"/>
                              <w:rPr>
                                <w:rFonts w:ascii="Consolas" w:hAnsi="Consolas"/>
                              </w:rPr>
                            </w:pPr>
                            <w:r w:rsidRPr="00441B5C">
                              <w:rPr>
                                <w:rFonts w:ascii="Consolas" w:hAnsi="Consolas"/>
                              </w:rPr>
                              <w:t xml:space="preserve">SET int </w:t>
                            </w:r>
                            <w:proofErr w:type="spellStart"/>
                            <w:r w:rsidRPr="00441B5C">
                              <w:rPr>
                                <w:rFonts w:ascii="Consolas" w:hAnsi="Consolas"/>
                              </w:rPr>
                              <w:t>ans</w:t>
                            </w:r>
                            <w:proofErr w:type="spellEnd"/>
                            <w:r w:rsidRPr="00441B5C">
                              <w:rPr>
                                <w:rFonts w:ascii="Consolas" w:hAnsi="Consolas"/>
                              </w:rPr>
                              <w:t xml:space="preserve"> to num</w:t>
                            </w:r>
                            <w:proofErr w:type="gramStart"/>
                            <w:r w:rsidRPr="00441B5C">
                              <w:rPr>
                                <w:rFonts w:ascii="Consolas" w:hAnsi="Consolas"/>
                              </w:rPr>
                              <w:t>1  is</w:t>
                            </w:r>
                            <w:proofErr w:type="gramEnd"/>
                            <w:r w:rsidRPr="00441B5C">
                              <w:rPr>
                                <w:rFonts w:ascii="Consolas" w:hAnsi="Consolas"/>
                              </w:rPr>
                              <w:t xml:space="preserve"> subtracted by  num2</w:t>
                            </w:r>
                          </w:p>
                          <w:p w14:paraId="18AC6A42" w14:textId="77777777" w:rsidR="005D2B3A" w:rsidRPr="00441B5C" w:rsidRDefault="005D2B3A" w:rsidP="007B55A3">
                            <w:pPr>
                              <w:ind w:left="360"/>
                              <w:rPr>
                                <w:rFonts w:ascii="Consolas" w:hAnsi="Consolas"/>
                              </w:rPr>
                            </w:pPr>
                            <w:r w:rsidRPr="00441B5C">
                              <w:rPr>
                                <w:rFonts w:ascii="Consolas" w:hAnsi="Consolas"/>
                              </w:rPr>
                              <w:t xml:space="preserve">DISPLAY </w:t>
                            </w:r>
                            <w:proofErr w:type="spellStart"/>
                            <w:r w:rsidRPr="00441B5C">
                              <w:rPr>
                                <w:rFonts w:ascii="Consolas" w:hAnsi="Consolas"/>
                              </w:rPr>
                              <w:t>ans</w:t>
                            </w:r>
                            <w:proofErr w:type="spellEnd"/>
                          </w:p>
                          <w:p w14:paraId="29752944" w14:textId="77777777" w:rsidR="005D2B3A" w:rsidRPr="00441B5C" w:rsidRDefault="005D2B3A" w:rsidP="007B55A3">
                            <w:pPr>
                              <w:ind w:left="360"/>
                              <w:rPr>
                                <w:rFonts w:ascii="Consolas" w:hAnsi="Consolas"/>
                              </w:rPr>
                            </w:pPr>
                            <w:r w:rsidRPr="00441B5C">
                              <w:rPr>
                                <w:rFonts w:ascii="Consolas" w:hAnsi="Consolas"/>
                              </w:rPr>
                              <w:t>return 0</w:t>
                            </w:r>
                          </w:p>
                          <w:p w14:paraId="0EBCCD87" w14:textId="77777777" w:rsidR="005D2B3A" w:rsidRPr="00441B5C" w:rsidRDefault="005D2B3A" w:rsidP="007B55A3">
                            <w:pPr>
                              <w:ind w:left="360"/>
                              <w:rPr>
                                <w:rFonts w:ascii="Consolas" w:hAnsi="Consolas"/>
                              </w:rPr>
                            </w:pPr>
                            <w:r w:rsidRPr="00441B5C">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A7275" id="_x0000_t202" coordsize="21600,21600" o:spt="202" path="m,l,21600r21600,l21600,xe">
                <v:stroke joinstyle="miter"/>
                <v:path gradientshapeok="t" o:connecttype="rect"/>
              </v:shapetype>
              <v:shape id="Text Box 2" o:spid="_x0000_s1026" type="#_x0000_t202" style="position:absolute;margin-left:186.65pt;margin-top:38.5pt;width:237.85pt;height:183.35pt;z-index:-15694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KvJAIAAEYEAAAOAAAAZHJzL2Uyb0RvYy54bWysU9uO2yAQfa/Uf0C8N3a88Tax4qy22aaq&#10;tL1Iu/0AjHGMCowLJHb69Ttgb5reXqrygBhmOMycM7O+GbQiR2GdBFPS+SylRBgOtTT7kn553L1a&#10;UuI8MzVTYERJT8LRm83LF+u+K0QGLahaWIIgxhV9V9LW+65IEsdboZmbQScMOhuwmnk07T6pLesR&#10;XaskS9PrpAdbdxa4cA5v70Yn3UT8phHcf2oaJzxRJcXcfNxt3KuwJ5s1K/aWda3kUxrsH7LQTBr8&#10;9Ax1xzwjByt/g9KSW3DQ+BkHnUDTSC5iDVjNPP2lmoeWdSLWguS47kyT+3+w/OPxsyWyLmmWUWKY&#10;Ro0exeDJGxhIFujpO1dg1EOHcX7Aa5Q5luq6e+BfHTGwbZnZi1troW8FqzG9eXiZXDwdcVwAqfoP&#10;UOM37OAhAg2N1YE7ZIMgOsp0OksTUuF4eZVm6fUqp4SjL7vKlvkij3+w4vl5Z51/J0CTcCipRe0j&#10;PDveOx/SYcVzSPjNgZL1TioVDbuvtsqSI8M+2cU1of8UpgzpS7rKs3xk4K8QaVx/gtDSY8MrqUu6&#10;PAexIvD21tSxHT2TajxjyspMRAbuRhb9UA2TMBXUJ6TUwtjYOIh4aMF+p6THpi6p+3ZgVlCi3huU&#10;ZTVfLMIURGORv87QsJee6tLDDEeoknpKxuPWx8kJhBm4RfkaGYkNOo+ZTLlis0a+p8EK03Bpx6gf&#10;4795AgAA//8DAFBLAwQUAAYACAAAACEA/9I+at0AAAAHAQAADwAAAGRycy9kb3ducmV2LnhtbEyP&#10;QU/DMAyF70j8h8hIXBBLYWUZpemEkEBwg22Ca9Z4bUXilCbryr/HnODkZz3rvc/lavJOjDjELpCG&#10;q1kGAqkOtqNGw3bzeLkEEZMha1wg1PCNEVbV6UlpChuO9IbjOjWCQygWRkObUl9IGesWvYmz0COx&#10;tw+DN4nXoZF2MEcO905eZ9lCetMRN7Smx4cW68/1wWtY5s/jR3yZv77Xi727TRdqfPoatD4/m+7v&#10;QCSc0t8x/OIzOlTMtAsHslE4DfxI0qAUT3ZzdaNA7FjkcwWyKuV//uoHAAD//wMAUEsBAi0AFAAG&#10;AAgAAAAhALaDOJL+AAAA4QEAABMAAAAAAAAAAAAAAAAAAAAAAFtDb250ZW50X1R5cGVzXS54bWxQ&#10;SwECLQAUAAYACAAAACEAOP0h/9YAAACUAQAACwAAAAAAAAAAAAAAAAAvAQAAX3JlbHMvLnJlbHNQ&#10;SwECLQAUAAYACAAAACEAGJwyryQCAABGBAAADgAAAAAAAAAAAAAAAAAuAgAAZHJzL2Uyb0RvYy54&#10;bWxQSwECLQAUAAYACAAAACEA/9I+at0AAAAHAQAADwAAAAAAAAAAAAAAAAB+BAAAZHJzL2Rvd25y&#10;ZXYueG1sUEsFBgAAAAAEAAQA8wAAAIgFAAAAAA==&#10;">
                <v:textbox>
                  <w:txbxContent>
                    <w:p w14:paraId="345E4EF4" w14:textId="77777777" w:rsidR="005D2B3A" w:rsidRPr="00441B5C" w:rsidRDefault="005D2B3A" w:rsidP="007B55A3">
                      <w:pPr>
                        <w:ind w:left="360"/>
                        <w:rPr>
                          <w:rFonts w:ascii="Consolas" w:hAnsi="Consolas"/>
                        </w:rPr>
                      </w:pPr>
                      <w:r w:rsidRPr="00441B5C">
                        <w:rPr>
                          <w:rFonts w:ascii="Consolas" w:hAnsi="Consolas"/>
                        </w:rPr>
                        <w:t>{</w:t>
                      </w:r>
                    </w:p>
                    <w:p w14:paraId="2107C4FA" w14:textId="77777777" w:rsidR="005D2B3A" w:rsidRPr="00441B5C" w:rsidRDefault="005D2B3A" w:rsidP="007B55A3">
                      <w:pPr>
                        <w:ind w:left="360"/>
                        <w:rPr>
                          <w:rFonts w:ascii="Consolas" w:hAnsi="Consolas"/>
                        </w:rPr>
                      </w:pPr>
                      <w:r w:rsidRPr="00441B5C">
                        <w:rPr>
                          <w:rFonts w:ascii="Consolas" w:hAnsi="Consolas"/>
                        </w:rPr>
                        <w:t>SET int num1 to 6</w:t>
                      </w:r>
                    </w:p>
                    <w:p w14:paraId="421C7899" w14:textId="77777777" w:rsidR="005D2B3A" w:rsidRPr="00441B5C" w:rsidRDefault="005D2B3A" w:rsidP="007B55A3">
                      <w:pPr>
                        <w:ind w:left="360"/>
                        <w:rPr>
                          <w:rFonts w:ascii="Consolas" w:hAnsi="Consolas"/>
                        </w:rPr>
                      </w:pPr>
                      <w:r w:rsidRPr="00441B5C">
                        <w:rPr>
                          <w:rFonts w:ascii="Consolas" w:hAnsi="Consolas"/>
                        </w:rPr>
                        <w:t>SET int num2 to 7</w:t>
                      </w:r>
                    </w:p>
                    <w:p w14:paraId="594B4DE3" w14:textId="77777777" w:rsidR="005D2B3A" w:rsidRPr="00441B5C" w:rsidRDefault="005D2B3A" w:rsidP="007B55A3">
                      <w:pPr>
                        <w:ind w:left="360"/>
                        <w:rPr>
                          <w:rFonts w:ascii="Consolas" w:hAnsi="Consolas"/>
                        </w:rPr>
                      </w:pPr>
                      <w:r w:rsidRPr="00441B5C">
                        <w:rPr>
                          <w:rFonts w:ascii="Consolas" w:hAnsi="Consolas"/>
                        </w:rPr>
                        <w:t>READ num2 from user input</w:t>
                      </w:r>
                    </w:p>
                    <w:p w14:paraId="38F7E22B" w14:textId="77777777" w:rsidR="005D2B3A" w:rsidRPr="00441B5C" w:rsidRDefault="005D2B3A" w:rsidP="007B55A3">
                      <w:pPr>
                        <w:ind w:left="360"/>
                        <w:rPr>
                          <w:rFonts w:ascii="Consolas" w:hAnsi="Consolas"/>
                        </w:rPr>
                      </w:pPr>
                      <w:r w:rsidRPr="00441B5C">
                        <w:rPr>
                          <w:rFonts w:ascii="Consolas" w:hAnsi="Consolas"/>
                        </w:rPr>
                        <w:t xml:space="preserve">SET int </w:t>
                      </w:r>
                      <w:proofErr w:type="spellStart"/>
                      <w:r w:rsidRPr="00441B5C">
                        <w:rPr>
                          <w:rFonts w:ascii="Consolas" w:hAnsi="Consolas"/>
                        </w:rPr>
                        <w:t>ans</w:t>
                      </w:r>
                      <w:proofErr w:type="spellEnd"/>
                      <w:r w:rsidRPr="00441B5C">
                        <w:rPr>
                          <w:rFonts w:ascii="Consolas" w:hAnsi="Consolas"/>
                        </w:rPr>
                        <w:t xml:space="preserve"> to num</w:t>
                      </w:r>
                      <w:proofErr w:type="gramStart"/>
                      <w:r w:rsidRPr="00441B5C">
                        <w:rPr>
                          <w:rFonts w:ascii="Consolas" w:hAnsi="Consolas"/>
                        </w:rPr>
                        <w:t>1  is</w:t>
                      </w:r>
                      <w:proofErr w:type="gramEnd"/>
                      <w:r w:rsidRPr="00441B5C">
                        <w:rPr>
                          <w:rFonts w:ascii="Consolas" w:hAnsi="Consolas"/>
                        </w:rPr>
                        <w:t xml:space="preserve"> subtracted by  num2</w:t>
                      </w:r>
                    </w:p>
                    <w:p w14:paraId="18AC6A42" w14:textId="77777777" w:rsidR="005D2B3A" w:rsidRPr="00441B5C" w:rsidRDefault="005D2B3A" w:rsidP="007B55A3">
                      <w:pPr>
                        <w:ind w:left="360"/>
                        <w:rPr>
                          <w:rFonts w:ascii="Consolas" w:hAnsi="Consolas"/>
                        </w:rPr>
                      </w:pPr>
                      <w:r w:rsidRPr="00441B5C">
                        <w:rPr>
                          <w:rFonts w:ascii="Consolas" w:hAnsi="Consolas"/>
                        </w:rPr>
                        <w:t xml:space="preserve">DISPLAY </w:t>
                      </w:r>
                      <w:proofErr w:type="spellStart"/>
                      <w:r w:rsidRPr="00441B5C">
                        <w:rPr>
                          <w:rFonts w:ascii="Consolas" w:hAnsi="Consolas"/>
                        </w:rPr>
                        <w:t>ans</w:t>
                      </w:r>
                      <w:proofErr w:type="spellEnd"/>
                    </w:p>
                    <w:p w14:paraId="29752944" w14:textId="77777777" w:rsidR="005D2B3A" w:rsidRPr="00441B5C" w:rsidRDefault="005D2B3A" w:rsidP="007B55A3">
                      <w:pPr>
                        <w:ind w:left="360"/>
                        <w:rPr>
                          <w:rFonts w:ascii="Consolas" w:hAnsi="Consolas"/>
                        </w:rPr>
                      </w:pPr>
                      <w:r w:rsidRPr="00441B5C">
                        <w:rPr>
                          <w:rFonts w:ascii="Consolas" w:hAnsi="Consolas"/>
                        </w:rPr>
                        <w:t>return 0</w:t>
                      </w:r>
                    </w:p>
                    <w:p w14:paraId="0EBCCD87" w14:textId="77777777" w:rsidR="005D2B3A" w:rsidRPr="00441B5C" w:rsidRDefault="005D2B3A" w:rsidP="007B55A3">
                      <w:pPr>
                        <w:ind w:left="360"/>
                        <w:rPr>
                          <w:rFonts w:ascii="Consolas" w:hAnsi="Consolas"/>
                        </w:rPr>
                      </w:pPr>
                      <w:r w:rsidRPr="00441B5C">
                        <w:rPr>
                          <w:rFonts w:ascii="Consolas" w:hAnsi="Consolas"/>
                        </w:rPr>
                        <w:t>}</w:t>
                      </w:r>
                    </w:p>
                  </w:txbxContent>
                </v:textbox>
                <w10:wrap type="through" anchorx="margin"/>
              </v:shape>
            </w:pict>
          </mc:Fallback>
        </mc:AlternateContent>
      </w:r>
      <w:r w:rsidR="007B55A3" w:rsidRPr="00441B5C">
        <w:rPr>
          <w:sz w:val="36"/>
          <w:szCs w:val="36"/>
        </w:rPr>
        <w:t>C++ Source File</w:t>
      </w:r>
      <w:r>
        <w:rPr>
          <w:sz w:val="36"/>
          <w:szCs w:val="36"/>
        </w:rPr>
        <w:t>:                             Generated Pseudo Code:</w:t>
      </w:r>
      <w:bookmarkStart w:id="31" w:name="_GoBack"/>
      <w:bookmarkEnd w:id="31"/>
    </w:p>
    <w:p w14:paraId="00B5B20E" w14:textId="4D50EFFF" w:rsidR="007B55A3" w:rsidRDefault="004E4F8F" w:rsidP="007B55A3">
      <w:pPr>
        <w:rPr>
          <w:sz w:val="36"/>
          <w:szCs w:val="36"/>
        </w:rPr>
      </w:pPr>
      <w:r w:rsidRPr="004E4F8F">
        <w:rPr>
          <w:noProof/>
          <w:sz w:val="24"/>
          <w:szCs w:val="24"/>
        </w:rPr>
        <mc:AlternateContent>
          <mc:Choice Requires="wps">
            <w:drawing>
              <wp:anchor distT="45720" distB="45720" distL="114300" distR="114300" simplePos="0" relativeHeight="487627264" behindDoc="1" locked="0" layoutInCell="1" allowOverlap="1" wp14:anchorId="67B54FD8" wp14:editId="163233F7">
                <wp:simplePos x="0" y="0"/>
                <wp:positionH relativeFrom="column">
                  <wp:posOffset>4196080</wp:posOffset>
                </wp:positionH>
                <wp:positionV relativeFrom="paragraph">
                  <wp:posOffset>2639695</wp:posOffset>
                </wp:positionV>
                <wp:extent cx="890270" cy="254000"/>
                <wp:effectExtent l="0" t="0" r="24130" b="127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54000"/>
                        </a:xfrm>
                        <a:prstGeom prst="rect">
                          <a:avLst/>
                        </a:prstGeom>
                        <a:solidFill>
                          <a:srgbClr val="FFFFFF"/>
                        </a:solidFill>
                        <a:ln w="9525">
                          <a:solidFill>
                            <a:srgbClr val="000000"/>
                          </a:solidFill>
                          <a:miter lim="800000"/>
                          <a:headEnd/>
                          <a:tailEnd/>
                        </a:ln>
                      </wps:spPr>
                      <wps:txbx>
                        <w:txbxContent>
                          <w:p w14:paraId="3959FA92" w14:textId="20365693" w:rsidR="005D2B3A" w:rsidRDefault="005D2B3A" w:rsidP="004E4F8F">
                            <w:r>
                              <w:t>Figure: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4FD8" id="_x0000_s1027" type="#_x0000_t202" style="position:absolute;margin-left:330.4pt;margin-top:207.85pt;width:70.1pt;height:20pt;z-index:-1568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LJJQIAAEsEAAAOAAAAZHJzL2Uyb0RvYy54bWysVNtu2zAMfR+wfxD0vtgxkrUx4hRdugwD&#10;ugvQ7gMYWY6FSaInKbG7rx8lp0nWYS/D/CCIInV0eEh6eTMYzQ7SeYW24tNJzpm0AmtldxX/9rh5&#10;c82ZD2Br0GhlxZ+k5zer16+WfVfKAlvUtXSMQKwv+67ibQhdmWVetNKAn2AnLTkbdAYCmW6X1Q56&#10;Qjc6K/L8bdajqzuHQnpPp3ejk68SftNIEb40jZeB6YoTt5BWl9ZtXLPVEsqdg65V4kgD/oGFAWXp&#10;0RPUHQRge6f+gDJKOPTYhIlAk2HTKCFTDpTNNH+RzUMLnUy5kDi+O8nk/x+s+Hz46piqK17MOLNg&#10;qEaPcgjsHQ6siPL0nS8p6qGjuDDQMZU5peq7exTfPbO4bsHu5K1z2LcSaqI3jTezi6sjjo8g2/4T&#10;1vQM7AMmoKFxJmpHajBCpzI9nUoTqQg6vF7kxRV5BLmK+SzPU+kyKJ8vd86HDxINi5uKO6p8AofD&#10;vQ+RDJTPIfEtj1rVG6V1Mtxuu9aOHYC6ZJO+xP9FmLasr/hiXszH/P8KQezOBH97yahA7a6VoYxO&#10;QVBG1d7bOjVjAKXHPVHW9ihjVG7UMAzbIRUsaRwl3mL9RLo6HLubppE2LbqfnPXU2RX3P/bgJGf6&#10;o6XaLKazWRyFZMzmVwUZ7tKzvfSAFQRV8cDZuF2HND5RN4u3VMNGJX3PTI6UqWOT7MfpiiNxaaeo&#10;8z9g9QsAAP//AwBQSwMEFAAGAAgAAAAhAHHE50PgAAAACwEAAA8AAABkcnMvZG93bnJldi54bWxM&#10;j8FOwzAQRO9I/IO1SFxQawfaNIQ4FUIC0Ru0CK5u7CYR9jrYbhr+nuUEx50dzbyp1pOzbDQh9h4l&#10;ZHMBzGDjdY+thLfd46wAFpNCraxHI+HbRFjX52eVKrU/4asZt6llFIKxVBK6lIaS89h0xqk494NB&#10;+h18cCrRGVqugzpRuLP8WoicO9UjNXRqMA+daT63RyehWDyPH3Fz8/Le5Ad7m65W49NXkPLyYrq/&#10;A5bMlP7M8ItP6FAT094fUUdmJeS5IPQkYZEtV8DIUYiM1u1JWZLC64r/31D/AAAA//8DAFBLAQIt&#10;ABQABgAIAAAAIQC2gziS/gAAAOEBAAATAAAAAAAAAAAAAAAAAAAAAABbQ29udGVudF9UeXBlc10u&#10;eG1sUEsBAi0AFAAGAAgAAAAhADj9If/WAAAAlAEAAAsAAAAAAAAAAAAAAAAALwEAAF9yZWxzLy5y&#10;ZWxzUEsBAi0AFAAGAAgAAAAhAEBHksklAgAASwQAAA4AAAAAAAAAAAAAAAAALgIAAGRycy9lMm9E&#10;b2MueG1sUEsBAi0AFAAGAAgAAAAhAHHE50PgAAAACwEAAA8AAAAAAAAAAAAAAAAAfwQAAGRycy9k&#10;b3ducmV2LnhtbFBLBQYAAAAABAAEAPMAAACMBQAAAAA=&#10;">
                <v:textbox>
                  <w:txbxContent>
                    <w:p w14:paraId="3959FA92" w14:textId="20365693" w:rsidR="005D2B3A" w:rsidRDefault="005D2B3A" w:rsidP="004E4F8F">
                      <w:r>
                        <w:t>Figure: 4.2</w:t>
                      </w:r>
                    </w:p>
                  </w:txbxContent>
                </v:textbox>
                <w10:wrap type="square"/>
              </v:shape>
            </w:pict>
          </mc:Fallback>
        </mc:AlternateContent>
      </w:r>
      <w:r w:rsidRPr="004E4F8F">
        <w:rPr>
          <w:noProof/>
          <w:sz w:val="24"/>
          <w:szCs w:val="24"/>
        </w:rPr>
        <mc:AlternateContent>
          <mc:Choice Requires="wps">
            <w:drawing>
              <wp:anchor distT="45720" distB="45720" distL="114300" distR="114300" simplePos="0" relativeHeight="487625216" behindDoc="1" locked="0" layoutInCell="1" allowOverlap="1" wp14:anchorId="663B48A1" wp14:editId="63EB9590">
                <wp:simplePos x="0" y="0"/>
                <wp:positionH relativeFrom="column">
                  <wp:posOffset>641405</wp:posOffset>
                </wp:positionH>
                <wp:positionV relativeFrom="paragraph">
                  <wp:posOffset>2640689</wp:posOffset>
                </wp:positionV>
                <wp:extent cx="874395" cy="238125"/>
                <wp:effectExtent l="0" t="0" r="2095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238125"/>
                        </a:xfrm>
                        <a:prstGeom prst="rect">
                          <a:avLst/>
                        </a:prstGeom>
                        <a:solidFill>
                          <a:srgbClr val="FFFFFF"/>
                        </a:solidFill>
                        <a:ln w="9525">
                          <a:solidFill>
                            <a:srgbClr val="000000"/>
                          </a:solidFill>
                          <a:miter lim="800000"/>
                          <a:headEnd/>
                          <a:tailEnd/>
                        </a:ln>
                      </wps:spPr>
                      <wps:txbx>
                        <w:txbxContent>
                          <w:p w14:paraId="5D799AAB" w14:textId="3B7CFFAE" w:rsidR="005D2B3A" w:rsidRDefault="005D2B3A">
                            <w:r>
                              <w:t>Figure: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B48A1" id="_x0000_s1028" type="#_x0000_t202" style="position:absolute;margin-left:50.5pt;margin-top:207.95pt;width:68.85pt;height:18.75pt;z-index:-1569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N4JAIAAEsEAAAOAAAAZHJzL2Uyb0RvYy54bWysVNtu2zAMfR+wfxD0vjhxkjUx4hRdugwD&#10;ugvQ7gMYWY6FSaInKbG7rx8lp2l2wR6G+UEgReqQPCS9uu6NZkfpvEJb8slozJm0Aitl9yX/8rB9&#10;teDMB7AVaLSy5I/S8+v1yxerri1kjg3qSjpGINYXXVvyJoS2yDIvGmnAj7CVlow1OgOBVLfPKgcd&#10;oRud5ePx66xDV7UOhfSebm8HI18n/LqWInyqay8D0yWn3EI6XTp38czWKyj2DtpGiVMa8A9ZGFCW&#10;gp6hbiEAOzj1G5RRwqHHOowEmgzrWgmZaqBqJuNfqrlvoJWpFiLHt2ea/P+DFR+Pnx1TVcnzKWcW&#10;DPXoQfaBvcGe5ZGervUFed235Bd6uqY2p1J9e4fiq2cWNw3YvbxxDrtGQkXpTeLL7OLpgOMjyK77&#10;gBWFgUPABNTXzkTuiA1G6NSmx3NrYiqCLhdXs+lyzpkgUz5dTPJ5igDF0+PW+fBOomFRKLmjzidw&#10;ON75EJOB4sklxvKoVbVVWifF7Xcb7dgRaEq26Tuh/+SmLetKvpxT7L9DjNP3JwijAo27VoYqOjtB&#10;EVl7a6s0jAGUHmRKWdsTjZG5gcPQ7/qhYTFApHiH1SPx6nCYbtpGEhp03znraLJL7r8dwEnO9HtL&#10;vVlOZrO4CkmZza9yUtylZXdpASsIquSBs0HchLQ+kQGLN9TDWiV+nzM5pUwTm2g/bVdciUs9eT3/&#10;A9Y/AAAA//8DAFBLAwQUAAYACAAAACEAGCFsXeEAAAALAQAADwAAAGRycy9kb3ducmV2LnhtbEyP&#10;zU7DMBCE70i8g7VIXBB10qRtGuJUCAkEN2gruLrxNonwT7DdNLw9ywmOMzua/abaTEazEX3onRWQ&#10;zhJgaBunetsK2O8ebwtgIUqrpHYWBXxjgE19eVHJUrmzfcNxG1tGJTaUUkAX41ByHpoOjQwzN6Cl&#10;29F5IyNJ33Ll5ZnKjebzJFlyI3tLHzo54EOHzef2ZAQU+fP4EV6y1/dmedTreLMan768ENdX0/0d&#10;sIhT/AvDLz6hQ01MB3eyKjBNOklpSxSQp4s1MErMs2IF7EDOIsuB1xX/v6H+AQAA//8DAFBLAQIt&#10;ABQABgAIAAAAIQC2gziS/gAAAOEBAAATAAAAAAAAAAAAAAAAAAAAAABbQ29udGVudF9UeXBlc10u&#10;eG1sUEsBAi0AFAAGAAgAAAAhADj9If/WAAAAlAEAAAsAAAAAAAAAAAAAAAAALwEAAF9yZWxzLy5y&#10;ZWxzUEsBAi0AFAAGAAgAAAAhAN/bA3gkAgAASwQAAA4AAAAAAAAAAAAAAAAALgIAAGRycy9lMm9E&#10;b2MueG1sUEsBAi0AFAAGAAgAAAAhABghbF3hAAAACwEAAA8AAAAAAAAAAAAAAAAAfgQAAGRycy9k&#10;b3ducmV2LnhtbFBLBQYAAAAABAAEAPMAAACMBQAAAAA=&#10;">
                <v:textbox>
                  <w:txbxContent>
                    <w:p w14:paraId="5D799AAB" w14:textId="3B7CFFAE" w:rsidR="005D2B3A" w:rsidRDefault="005D2B3A">
                      <w:r>
                        <w:t>Figure: 4.1</w:t>
                      </w:r>
                    </w:p>
                  </w:txbxContent>
                </v:textbox>
                <w10:wrap type="square"/>
              </v:shape>
            </w:pict>
          </mc:Fallback>
        </mc:AlternateContent>
      </w:r>
      <w:r>
        <w:rPr>
          <w:noProof/>
        </w:rPr>
        <mc:AlternateContent>
          <mc:Choice Requires="wps">
            <w:drawing>
              <wp:anchor distT="45720" distB="45720" distL="114300" distR="114300" simplePos="0" relativeHeight="487621120" behindDoc="1" locked="0" layoutInCell="1" allowOverlap="1" wp14:anchorId="2ADA7615" wp14:editId="50502E46">
                <wp:simplePos x="0" y="0"/>
                <wp:positionH relativeFrom="margin">
                  <wp:posOffset>-217170</wp:posOffset>
                </wp:positionH>
                <wp:positionV relativeFrom="paragraph">
                  <wp:posOffset>190500</wp:posOffset>
                </wp:positionV>
                <wp:extent cx="2726690" cy="2360930"/>
                <wp:effectExtent l="0" t="0" r="16510" b="20320"/>
                <wp:wrapThrough wrapText="bothSides">
                  <wp:wrapPolygon edited="0">
                    <wp:start x="0" y="0"/>
                    <wp:lineTo x="0" y="21612"/>
                    <wp:lineTo x="21580" y="21612"/>
                    <wp:lineTo x="2158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2360930"/>
                        </a:xfrm>
                        <a:prstGeom prst="rect">
                          <a:avLst/>
                        </a:prstGeom>
                        <a:solidFill>
                          <a:srgbClr val="FFFFFF"/>
                        </a:solidFill>
                        <a:ln w="9525">
                          <a:solidFill>
                            <a:srgbClr val="000000"/>
                          </a:solidFill>
                          <a:miter lim="800000"/>
                          <a:headEnd/>
                          <a:tailEnd/>
                        </a:ln>
                      </wps:spPr>
                      <wps:txbx>
                        <w:txbxContent>
                          <w:p w14:paraId="1B251653" w14:textId="77777777" w:rsidR="005D2B3A" w:rsidRPr="00441B5C" w:rsidRDefault="005D2B3A" w:rsidP="007B55A3">
                            <w:pPr>
                              <w:ind w:left="360"/>
                              <w:rPr>
                                <w:rFonts w:ascii="Consolas" w:hAnsi="Consolas"/>
                              </w:rPr>
                            </w:pPr>
                            <w:r w:rsidRPr="00441B5C">
                              <w:rPr>
                                <w:rFonts w:ascii="Consolas" w:hAnsi="Consolas"/>
                              </w:rPr>
                              <w:t>#include &lt;iostream&gt;</w:t>
                            </w:r>
                          </w:p>
                          <w:p w14:paraId="78D63482" w14:textId="77777777" w:rsidR="005D2B3A" w:rsidRPr="00441B5C" w:rsidRDefault="005D2B3A" w:rsidP="007B55A3">
                            <w:pPr>
                              <w:ind w:left="360"/>
                              <w:rPr>
                                <w:rFonts w:ascii="Consolas" w:hAnsi="Consolas"/>
                              </w:rPr>
                            </w:pPr>
                            <w:r w:rsidRPr="00441B5C">
                              <w:rPr>
                                <w:rFonts w:ascii="Consolas" w:hAnsi="Consolas"/>
                              </w:rPr>
                              <w:t>#include &lt;</w:t>
                            </w:r>
                            <w:proofErr w:type="spellStart"/>
                            <w:r w:rsidRPr="00441B5C">
                              <w:rPr>
                                <w:rFonts w:ascii="Consolas" w:hAnsi="Consolas"/>
                              </w:rPr>
                              <w:t>cmath</w:t>
                            </w:r>
                            <w:proofErr w:type="spellEnd"/>
                            <w:r w:rsidRPr="00441B5C">
                              <w:rPr>
                                <w:rFonts w:ascii="Consolas" w:hAnsi="Consolas"/>
                              </w:rPr>
                              <w:t>&gt;</w:t>
                            </w:r>
                          </w:p>
                          <w:p w14:paraId="4CA94E92" w14:textId="77777777" w:rsidR="005D2B3A" w:rsidRPr="00441B5C" w:rsidRDefault="005D2B3A" w:rsidP="007B55A3">
                            <w:pPr>
                              <w:ind w:left="360"/>
                              <w:rPr>
                                <w:rFonts w:ascii="Consolas" w:hAnsi="Consolas"/>
                              </w:rPr>
                            </w:pPr>
                            <w:r w:rsidRPr="00441B5C">
                              <w:rPr>
                                <w:rFonts w:ascii="Consolas" w:hAnsi="Consolas"/>
                              </w:rPr>
                              <w:t>using namespace std;</w:t>
                            </w:r>
                          </w:p>
                          <w:p w14:paraId="16380DE2" w14:textId="77777777" w:rsidR="005D2B3A" w:rsidRPr="00441B5C" w:rsidRDefault="005D2B3A" w:rsidP="007B55A3">
                            <w:pPr>
                              <w:ind w:left="360"/>
                              <w:rPr>
                                <w:rFonts w:ascii="Consolas" w:hAnsi="Consolas"/>
                              </w:rPr>
                            </w:pPr>
                            <w:r w:rsidRPr="00441B5C">
                              <w:rPr>
                                <w:rFonts w:ascii="Consolas" w:hAnsi="Consolas"/>
                              </w:rPr>
                              <w:t xml:space="preserve">int </w:t>
                            </w:r>
                            <w:proofErr w:type="gramStart"/>
                            <w:r w:rsidRPr="00441B5C">
                              <w:rPr>
                                <w:rFonts w:ascii="Consolas" w:hAnsi="Consolas"/>
                              </w:rPr>
                              <w:t>main(</w:t>
                            </w:r>
                            <w:proofErr w:type="gramEnd"/>
                            <w:r w:rsidRPr="00441B5C">
                              <w:rPr>
                                <w:rFonts w:ascii="Consolas" w:hAnsi="Consolas"/>
                              </w:rPr>
                              <w:t>)</w:t>
                            </w:r>
                          </w:p>
                          <w:p w14:paraId="7F795E94" w14:textId="77777777" w:rsidR="005D2B3A" w:rsidRPr="00441B5C" w:rsidRDefault="005D2B3A" w:rsidP="007B55A3">
                            <w:pPr>
                              <w:ind w:left="360"/>
                              <w:rPr>
                                <w:rFonts w:ascii="Consolas" w:hAnsi="Consolas"/>
                              </w:rPr>
                            </w:pPr>
                            <w:r w:rsidRPr="00441B5C">
                              <w:rPr>
                                <w:rFonts w:ascii="Consolas" w:hAnsi="Consolas"/>
                              </w:rPr>
                              <w:t>{</w:t>
                            </w:r>
                          </w:p>
                          <w:p w14:paraId="6E2E5EE8" w14:textId="77777777" w:rsidR="005D2B3A" w:rsidRPr="00441B5C" w:rsidRDefault="005D2B3A" w:rsidP="007B55A3">
                            <w:pPr>
                              <w:ind w:left="360"/>
                              <w:rPr>
                                <w:rFonts w:ascii="Consolas" w:hAnsi="Consolas"/>
                              </w:rPr>
                            </w:pPr>
                            <w:r w:rsidRPr="00441B5C">
                              <w:rPr>
                                <w:rFonts w:ascii="Consolas" w:hAnsi="Consolas"/>
                              </w:rPr>
                              <w:t xml:space="preserve">    int num1 = 6;</w:t>
                            </w:r>
                          </w:p>
                          <w:p w14:paraId="03FBCFF7" w14:textId="77777777" w:rsidR="005D2B3A" w:rsidRPr="00441B5C" w:rsidRDefault="005D2B3A" w:rsidP="007B55A3">
                            <w:pPr>
                              <w:ind w:left="360"/>
                              <w:rPr>
                                <w:rFonts w:ascii="Consolas" w:hAnsi="Consolas"/>
                              </w:rPr>
                            </w:pPr>
                            <w:r w:rsidRPr="00441B5C">
                              <w:rPr>
                                <w:rFonts w:ascii="Consolas" w:hAnsi="Consolas"/>
                              </w:rPr>
                              <w:t xml:space="preserve">    int num2 = 7;</w:t>
                            </w:r>
                          </w:p>
                          <w:p w14:paraId="6E65D693" w14:textId="77777777" w:rsidR="005D2B3A" w:rsidRPr="00441B5C" w:rsidRDefault="005D2B3A" w:rsidP="007B55A3">
                            <w:pPr>
                              <w:ind w:left="360"/>
                              <w:rPr>
                                <w:rFonts w:ascii="Consolas" w:hAnsi="Consolas"/>
                              </w:rPr>
                            </w:pPr>
                            <w:r w:rsidRPr="00441B5C">
                              <w:rPr>
                                <w:rFonts w:ascii="Consolas" w:hAnsi="Consolas"/>
                              </w:rPr>
                              <w:t xml:space="preserve">    </w:t>
                            </w:r>
                            <w:proofErr w:type="spellStart"/>
                            <w:r w:rsidRPr="00441B5C">
                              <w:rPr>
                                <w:rFonts w:ascii="Consolas" w:hAnsi="Consolas"/>
                              </w:rPr>
                              <w:t>cin</w:t>
                            </w:r>
                            <w:proofErr w:type="spellEnd"/>
                            <w:r w:rsidRPr="00441B5C">
                              <w:rPr>
                                <w:rFonts w:ascii="Consolas" w:hAnsi="Consolas"/>
                              </w:rPr>
                              <w:t>&gt;&gt;num2;</w:t>
                            </w:r>
                          </w:p>
                          <w:p w14:paraId="53E5A6CF" w14:textId="77777777" w:rsidR="005D2B3A" w:rsidRPr="00441B5C" w:rsidRDefault="005D2B3A" w:rsidP="007B55A3">
                            <w:pPr>
                              <w:ind w:left="360"/>
                              <w:rPr>
                                <w:rFonts w:ascii="Consolas" w:hAnsi="Consolas"/>
                              </w:rPr>
                            </w:pPr>
                            <w:r w:rsidRPr="00441B5C">
                              <w:rPr>
                                <w:rFonts w:ascii="Consolas" w:hAnsi="Consolas"/>
                              </w:rPr>
                              <w:t xml:space="preserve">    int </w:t>
                            </w:r>
                            <w:proofErr w:type="spellStart"/>
                            <w:r w:rsidRPr="00441B5C">
                              <w:rPr>
                                <w:rFonts w:ascii="Consolas" w:hAnsi="Consolas"/>
                              </w:rPr>
                              <w:t>ans</w:t>
                            </w:r>
                            <w:proofErr w:type="spellEnd"/>
                            <w:r w:rsidRPr="00441B5C">
                              <w:rPr>
                                <w:rFonts w:ascii="Consolas" w:hAnsi="Consolas"/>
                              </w:rPr>
                              <w:t xml:space="preserve"> = num1 - num2;</w:t>
                            </w:r>
                          </w:p>
                          <w:p w14:paraId="2C3D3223" w14:textId="77777777" w:rsidR="005D2B3A" w:rsidRPr="00441B5C" w:rsidRDefault="005D2B3A" w:rsidP="007B55A3">
                            <w:pPr>
                              <w:ind w:left="360"/>
                              <w:rPr>
                                <w:rFonts w:ascii="Consolas" w:hAnsi="Consolas"/>
                              </w:rPr>
                            </w:pPr>
                            <w:r w:rsidRPr="00441B5C">
                              <w:rPr>
                                <w:rFonts w:ascii="Consolas" w:hAnsi="Consolas"/>
                              </w:rPr>
                              <w:t xml:space="preserve">    </w:t>
                            </w:r>
                            <w:proofErr w:type="spellStart"/>
                            <w:r w:rsidRPr="00441B5C">
                              <w:rPr>
                                <w:rFonts w:ascii="Consolas" w:hAnsi="Consolas"/>
                              </w:rPr>
                              <w:t>cout</w:t>
                            </w:r>
                            <w:proofErr w:type="spellEnd"/>
                            <w:r w:rsidRPr="00441B5C">
                              <w:rPr>
                                <w:rFonts w:ascii="Consolas" w:hAnsi="Consolas"/>
                              </w:rPr>
                              <w:t xml:space="preserve"> &lt;&lt; </w:t>
                            </w:r>
                            <w:proofErr w:type="spellStart"/>
                            <w:r w:rsidRPr="00441B5C">
                              <w:rPr>
                                <w:rFonts w:ascii="Consolas" w:hAnsi="Consolas"/>
                              </w:rPr>
                              <w:t>ans</w:t>
                            </w:r>
                            <w:proofErr w:type="spellEnd"/>
                            <w:r w:rsidRPr="00441B5C">
                              <w:rPr>
                                <w:rFonts w:ascii="Consolas" w:hAnsi="Consolas"/>
                              </w:rPr>
                              <w:t>;</w:t>
                            </w:r>
                          </w:p>
                          <w:p w14:paraId="42B92183" w14:textId="77777777" w:rsidR="005D2B3A" w:rsidRPr="00441B5C" w:rsidRDefault="005D2B3A" w:rsidP="007B55A3">
                            <w:pPr>
                              <w:ind w:left="360"/>
                              <w:rPr>
                                <w:rFonts w:ascii="Consolas" w:hAnsi="Consolas"/>
                              </w:rPr>
                            </w:pPr>
                            <w:r w:rsidRPr="00441B5C">
                              <w:rPr>
                                <w:rFonts w:ascii="Consolas" w:hAnsi="Consolas"/>
                              </w:rPr>
                              <w:t xml:space="preserve">    return 0;</w:t>
                            </w:r>
                          </w:p>
                          <w:p w14:paraId="53476C4A" w14:textId="77777777" w:rsidR="005D2B3A" w:rsidRPr="00441B5C" w:rsidRDefault="005D2B3A" w:rsidP="007B55A3">
                            <w:pPr>
                              <w:ind w:left="360"/>
                              <w:rPr>
                                <w:rFonts w:ascii="Consolas" w:hAnsi="Consolas"/>
                              </w:rPr>
                            </w:pPr>
                            <w:r w:rsidRPr="00441B5C">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A7615" id="_x0000_s1029" type="#_x0000_t202" style="position:absolute;margin-left:-17.1pt;margin-top:15pt;width:214.7pt;height:185.9pt;z-index:-1569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nqKQIAAE4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ckOJ&#10;YRpFehZ9IG+hJ3nkp7O+wLAni4Ghx2PUOdXq7SPwb54Y2LTM7MS9c9C1gtWY3yTezK6uDjg+glTd&#10;R6jxGbYPkID6xulIHtJBEB11Ol60ialwPMxv8sViiS6Ovny6GC+nSb2MFefr1vnwXoAmcVNSh+In&#10;eHZ49CGmw4pzSHzNg5L1ViqVDLerNsqRA8NG2aYvVfAiTBnSlXQ5z+cDA3+FGKfvTxBaBux4JXVJ&#10;by9BrIi8vTN16sfApBr2mLIyJyIjdwOLoa/6pNn0rE8F9RGZdTA0OA4kblpwPyjpsLlL6r/vmROU&#10;qA8G1VlOZrM4DcmYzW9yNNy1p7r2MMMRqqSBkmG7CWmCIm8G7lHFRiZ+o9xDJqeUsWkT7acBi1Nx&#10;baeoX7+B9U8AAAD//wMAUEsDBBQABgAIAAAAIQDzeSHb4AAAAAoBAAAPAAAAZHJzL2Rvd25yZXYu&#10;eG1sTI/LTsMwEEX3SPyDNUhsUGu3CSUNmVQICUR3UBBs3dhNIvwItpuGv2dYwXJmju6cW20ma9io&#10;Q+y9Q1jMBTDtGq961yK8vT7MCmAxSaek8U4jfOsIm/r8rJKl8if3osddahmFuFhKhC6loeQ8Np22&#10;Ms79oB3dDj5YmWgMLVdBnijcGr4UYsWt7B196OSg7zvdfO6OFqHIn8aPuM2e35vVwazT1c34+BUQ&#10;Ly+mu1tgSU/pD4ZffVKHmpz2/uhUZAZhluVLQhEyQZ0IyNbXtNgj5GJRAK8r/r9C/QMAAP//AwBQ&#10;SwECLQAUAAYACAAAACEAtoM4kv4AAADhAQAAEwAAAAAAAAAAAAAAAAAAAAAAW0NvbnRlbnRfVHlw&#10;ZXNdLnhtbFBLAQItABQABgAIAAAAIQA4/SH/1gAAAJQBAAALAAAAAAAAAAAAAAAAAC8BAABfcmVs&#10;cy8ucmVsc1BLAQItABQABgAIAAAAIQBIOlnqKQIAAE4EAAAOAAAAAAAAAAAAAAAAAC4CAABkcnMv&#10;ZTJvRG9jLnhtbFBLAQItABQABgAIAAAAIQDzeSHb4AAAAAoBAAAPAAAAAAAAAAAAAAAAAIMEAABk&#10;cnMvZG93bnJldi54bWxQSwUGAAAAAAQABADzAAAAkAUAAAAA&#10;">
                <v:textbox>
                  <w:txbxContent>
                    <w:p w14:paraId="1B251653" w14:textId="77777777" w:rsidR="005D2B3A" w:rsidRPr="00441B5C" w:rsidRDefault="005D2B3A" w:rsidP="007B55A3">
                      <w:pPr>
                        <w:ind w:left="360"/>
                        <w:rPr>
                          <w:rFonts w:ascii="Consolas" w:hAnsi="Consolas"/>
                        </w:rPr>
                      </w:pPr>
                      <w:r w:rsidRPr="00441B5C">
                        <w:rPr>
                          <w:rFonts w:ascii="Consolas" w:hAnsi="Consolas"/>
                        </w:rPr>
                        <w:t>#include &lt;iostream&gt;</w:t>
                      </w:r>
                    </w:p>
                    <w:p w14:paraId="78D63482" w14:textId="77777777" w:rsidR="005D2B3A" w:rsidRPr="00441B5C" w:rsidRDefault="005D2B3A" w:rsidP="007B55A3">
                      <w:pPr>
                        <w:ind w:left="360"/>
                        <w:rPr>
                          <w:rFonts w:ascii="Consolas" w:hAnsi="Consolas"/>
                        </w:rPr>
                      </w:pPr>
                      <w:r w:rsidRPr="00441B5C">
                        <w:rPr>
                          <w:rFonts w:ascii="Consolas" w:hAnsi="Consolas"/>
                        </w:rPr>
                        <w:t>#include &lt;</w:t>
                      </w:r>
                      <w:proofErr w:type="spellStart"/>
                      <w:r w:rsidRPr="00441B5C">
                        <w:rPr>
                          <w:rFonts w:ascii="Consolas" w:hAnsi="Consolas"/>
                        </w:rPr>
                        <w:t>cmath</w:t>
                      </w:r>
                      <w:proofErr w:type="spellEnd"/>
                      <w:r w:rsidRPr="00441B5C">
                        <w:rPr>
                          <w:rFonts w:ascii="Consolas" w:hAnsi="Consolas"/>
                        </w:rPr>
                        <w:t>&gt;</w:t>
                      </w:r>
                    </w:p>
                    <w:p w14:paraId="4CA94E92" w14:textId="77777777" w:rsidR="005D2B3A" w:rsidRPr="00441B5C" w:rsidRDefault="005D2B3A" w:rsidP="007B55A3">
                      <w:pPr>
                        <w:ind w:left="360"/>
                        <w:rPr>
                          <w:rFonts w:ascii="Consolas" w:hAnsi="Consolas"/>
                        </w:rPr>
                      </w:pPr>
                      <w:r w:rsidRPr="00441B5C">
                        <w:rPr>
                          <w:rFonts w:ascii="Consolas" w:hAnsi="Consolas"/>
                        </w:rPr>
                        <w:t>using namespace std;</w:t>
                      </w:r>
                    </w:p>
                    <w:p w14:paraId="16380DE2" w14:textId="77777777" w:rsidR="005D2B3A" w:rsidRPr="00441B5C" w:rsidRDefault="005D2B3A" w:rsidP="007B55A3">
                      <w:pPr>
                        <w:ind w:left="360"/>
                        <w:rPr>
                          <w:rFonts w:ascii="Consolas" w:hAnsi="Consolas"/>
                        </w:rPr>
                      </w:pPr>
                      <w:r w:rsidRPr="00441B5C">
                        <w:rPr>
                          <w:rFonts w:ascii="Consolas" w:hAnsi="Consolas"/>
                        </w:rPr>
                        <w:t xml:space="preserve">int </w:t>
                      </w:r>
                      <w:proofErr w:type="gramStart"/>
                      <w:r w:rsidRPr="00441B5C">
                        <w:rPr>
                          <w:rFonts w:ascii="Consolas" w:hAnsi="Consolas"/>
                        </w:rPr>
                        <w:t>main(</w:t>
                      </w:r>
                      <w:proofErr w:type="gramEnd"/>
                      <w:r w:rsidRPr="00441B5C">
                        <w:rPr>
                          <w:rFonts w:ascii="Consolas" w:hAnsi="Consolas"/>
                        </w:rPr>
                        <w:t>)</w:t>
                      </w:r>
                    </w:p>
                    <w:p w14:paraId="7F795E94" w14:textId="77777777" w:rsidR="005D2B3A" w:rsidRPr="00441B5C" w:rsidRDefault="005D2B3A" w:rsidP="007B55A3">
                      <w:pPr>
                        <w:ind w:left="360"/>
                        <w:rPr>
                          <w:rFonts w:ascii="Consolas" w:hAnsi="Consolas"/>
                        </w:rPr>
                      </w:pPr>
                      <w:r w:rsidRPr="00441B5C">
                        <w:rPr>
                          <w:rFonts w:ascii="Consolas" w:hAnsi="Consolas"/>
                        </w:rPr>
                        <w:t>{</w:t>
                      </w:r>
                    </w:p>
                    <w:p w14:paraId="6E2E5EE8" w14:textId="77777777" w:rsidR="005D2B3A" w:rsidRPr="00441B5C" w:rsidRDefault="005D2B3A" w:rsidP="007B55A3">
                      <w:pPr>
                        <w:ind w:left="360"/>
                        <w:rPr>
                          <w:rFonts w:ascii="Consolas" w:hAnsi="Consolas"/>
                        </w:rPr>
                      </w:pPr>
                      <w:r w:rsidRPr="00441B5C">
                        <w:rPr>
                          <w:rFonts w:ascii="Consolas" w:hAnsi="Consolas"/>
                        </w:rPr>
                        <w:t xml:space="preserve">    int num1 = 6;</w:t>
                      </w:r>
                    </w:p>
                    <w:p w14:paraId="03FBCFF7" w14:textId="77777777" w:rsidR="005D2B3A" w:rsidRPr="00441B5C" w:rsidRDefault="005D2B3A" w:rsidP="007B55A3">
                      <w:pPr>
                        <w:ind w:left="360"/>
                        <w:rPr>
                          <w:rFonts w:ascii="Consolas" w:hAnsi="Consolas"/>
                        </w:rPr>
                      </w:pPr>
                      <w:r w:rsidRPr="00441B5C">
                        <w:rPr>
                          <w:rFonts w:ascii="Consolas" w:hAnsi="Consolas"/>
                        </w:rPr>
                        <w:t xml:space="preserve">    int num2 = 7;</w:t>
                      </w:r>
                    </w:p>
                    <w:p w14:paraId="6E65D693" w14:textId="77777777" w:rsidR="005D2B3A" w:rsidRPr="00441B5C" w:rsidRDefault="005D2B3A" w:rsidP="007B55A3">
                      <w:pPr>
                        <w:ind w:left="360"/>
                        <w:rPr>
                          <w:rFonts w:ascii="Consolas" w:hAnsi="Consolas"/>
                        </w:rPr>
                      </w:pPr>
                      <w:r w:rsidRPr="00441B5C">
                        <w:rPr>
                          <w:rFonts w:ascii="Consolas" w:hAnsi="Consolas"/>
                        </w:rPr>
                        <w:t xml:space="preserve">    </w:t>
                      </w:r>
                      <w:proofErr w:type="spellStart"/>
                      <w:r w:rsidRPr="00441B5C">
                        <w:rPr>
                          <w:rFonts w:ascii="Consolas" w:hAnsi="Consolas"/>
                        </w:rPr>
                        <w:t>cin</w:t>
                      </w:r>
                      <w:proofErr w:type="spellEnd"/>
                      <w:r w:rsidRPr="00441B5C">
                        <w:rPr>
                          <w:rFonts w:ascii="Consolas" w:hAnsi="Consolas"/>
                        </w:rPr>
                        <w:t>&gt;&gt;num2;</w:t>
                      </w:r>
                    </w:p>
                    <w:p w14:paraId="53E5A6CF" w14:textId="77777777" w:rsidR="005D2B3A" w:rsidRPr="00441B5C" w:rsidRDefault="005D2B3A" w:rsidP="007B55A3">
                      <w:pPr>
                        <w:ind w:left="360"/>
                        <w:rPr>
                          <w:rFonts w:ascii="Consolas" w:hAnsi="Consolas"/>
                        </w:rPr>
                      </w:pPr>
                      <w:r w:rsidRPr="00441B5C">
                        <w:rPr>
                          <w:rFonts w:ascii="Consolas" w:hAnsi="Consolas"/>
                        </w:rPr>
                        <w:t xml:space="preserve">    int </w:t>
                      </w:r>
                      <w:proofErr w:type="spellStart"/>
                      <w:r w:rsidRPr="00441B5C">
                        <w:rPr>
                          <w:rFonts w:ascii="Consolas" w:hAnsi="Consolas"/>
                        </w:rPr>
                        <w:t>ans</w:t>
                      </w:r>
                      <w:proofErr w:type="spellEnd"/>
                      <w:r w:rsidRPr="00441B5C">
                        <w:rPr>
                          <w:rFonts w:ascii="Consolas" w:hAnsi="Consolas"/>
                        </w:rPr>
                        <w:t xml:space="preserve"> = num1 - num2;</w:t>
                      </w:r>
                    </w:p>
                    <w:p w14:paraId="2C3D3223" w14:textId="77777777" w:rsidR="005D2B3A" w:rsidRPr="00441B5C" w:rsidRDefault="005D2B3A" w:rsidP="007B55A3">
                      <w:pPr>
                        <w:ind w:left="360"/>
                        <w:rPr>
                          <w:rFonts w:ascii="Consolas" w:hAnsi="Consolas"/>
                        </w:rPr>
                      </w:pPr>
                      <w:r w:rsidRPr="00441B5C">
                        <w:rPr>
                          <w:rFonts w:ascii="Consolas" w:hAnsi="Consolas"/>
                        </w:rPr>
                        <w:t xml:space="preserve">    </w:t>
                      </w:r>
                      <w:proofErr w:type="spellStart"/>
                      <w:r w:rsidRPr="00441B5C">
                        <w:rPr>
                          <w:rFonts w:ascii="Consolas" w:hAnsi="Consolas"/>
                        </w:rPr>
                        <w:t>cout</w:t>
                      </w:r>
                      <w:proofErr w:type="spellEnd"/>
                      <w:r w:rsidRPr="00441B5C">
                        <w:rPr>
                          <w:rFonts w:ascii="Consolas" w:hAnsi="Consolas"/>
                        </w:rPr>
                        <w:t xml:space="preserve"> &lt;&lt; </w:t>
                      </w:r>
                      <w:proofErr w:type="spellStart"/>
                      <w:r w:rsidRPr="00441B5C">
                        <w:rPr>
                          <w:rFonts w:ascii="Consolas" w:hAnsi="Consolas"/>
                        </w:rPr>
                        <w:t>ans</w:t>
                      </w:r>
                      <w:proofErr w:type="spellEnd"/>
                      <w:r w:rsidRPr="00441B5C">
                        <w:rPr>
                          <w:rFonts w:ascii="Consolas" w:hAnsi="Consolas"/>
                        </w:rPr>
                        <w:t>;</w:t>
                      </w:r>
                    </w:p>
                    <w:p w14:paraId="42B92183" w14:textId="77777777" w:rsidR="005D2B3A" w:rsidRPr="00441B5C" w:rsidRDefault="005D2B3A" w:rsidP="007B55A3">
                      <w:pPr>
                        <w:ind w:left="360"/>
                        <w:rPr>
                          <w:rFonts w:ascii="Consolas" w:hAnsi="Consolas"/>
                        </w:rPr>
                      </w:pPr>
                      <w:r w:rsidRPr="00441B5C">
                        <w:rPr>
                          <w:rFonts w:ascii="Consolas" w:hAnsi="Consolas"/>
                        </w:rPr>
                        <w:t xml:space="preserve">    return 0;</w:t>
                      </w:r>
                    </w:p>
                    <w:p w14:paraId="53476C4A" w14:textId="77777777" w:rsidR="005D2B3A" w:rsidRPr="00441B5C" w:rsidRDefault="005D2B3A" w:rsidP="007B55A3">
                      <w:pPr>
                        <w:ind w:left="360"/>
                        <w:rPr>
                          <w:rFonts w:ascii="Consolas" w:hAnsi="Consolas"/>
                        </w:rPr>
                      </w:pPr>
                      <w:r w:rsidRPr="00441B5C">
                        <w:rPr>
                          <w:rFonts w:ascii="Consolas" w:hAnsi="Consolas"/>
                        </w:rPr>
                        <w:t>}</w:t>
                      </w:r>
                    </w:p>
                  </w:txbxContent>
                </v:textbox>
                <w10:wrap type="through" anchorx="margin"/>
              </v:shape>
            </w:pict>
          </mc:Fallback>
        </mc:AlternateContent>
      </w:r>
    </w:p>
    <w:p w14:paraId="77B90291" w14:textId="79144EBD" w:rsidR="004E4F8F" w:rsidRDefault="004E4F8F" w:rsidP="007B55A3">
      <w:pPr>
        <w:rPr>
          <w:sz w:val="24"/>
          <w:szCs w:val="24"/>
        </w:rPr>
      </w:pPr>
    </w:p>
    <w:p w14:paraId="2F6D3838" w14:textId="0434FFAC" w:rsidR="004E4F8F" w:rsidRDefault="004E4F8F" w:rsidP="0057668D">
      <w:pPr>
        <w:jc w:val="both"/>
        <w:rPr>
          <w:sz w:val="24"/>
          <w:szCs w:val="24"/>
        </w:rPr>
      </w:pPr>
    </w:p>
    <w:p w14:paraId="3D0D3CE8" w14:textId="36995BB7" w:rsidR="004E4F8F" w:rsidRDefault="00BA0F83" w:rsidP="00BA0F83">
      <w:pPr>
        <w:jc w:val="both"/>
        <w:rPr>
          <w:sz w:val="24"/>
          <w:szCs w:val="24"/>
        </w:rPr>
      </w:pPr>
      <w:r w:rsidRPr="00BA0F83">
        <w:rPr>
          <w:sz w:val="24"/>
          <w:szCs w:val="24"/>
        </w:rPr>
        <w:t xml:space="preserve">Here, </w:t>
      </w:r>
      <w:r>
        <w:rPr>
          <w:sz w:val="24"/>
          <w:szCs w:val="24"/>
        </w:rPr>
        <w:t>firstly</w:t>
      </w:r>
      <w:r w:rsidRPr="00BA0F83">
        <w:rPr>
          <w:sz w:val="24"/>
          <w:szCs w:val="24"/>
        </w:rPr>
        <w:t xml:space="preserve"> C++ file with its own variables has initially been added as a source file to be translated. The Code Mapping </w:t>
      </w:r>
      <w:r w:rsidR="00393C57">
        <w:rPr>
          <w:sz w:val="24"/>
          <w:szCs w:val="24"/>
        </w:rPr>
        <w:t>Algorithm</w:t>
      </w:r>
      <w:r w:rsidRPr="00BA0F83">
        <w:rPr>
          <w:sz w:val="24"/>
          <w:szCs w:val="24"/>
        </w:rPr>
        <w:t xml:space="preserve"> (CMA), the model we've presented, then begins ahead with mapping the C++ file into understandable pseudocode. A</w:t>
      </w:r>
      <w:r w:rsidR="00393C57">
        <w:rPr>
          <w:sz w:val="24"/>
          <w:szCs w:val="24"/>
        </w:rPr>
        <w:t xml:space="preserve"> </w:t>
      </w:r>
      <w:r w:rsidRPr="00BA0F83">
        <w:rPr>
          <w:sz w:val="24"/>
          <w:szCs w:val="24"/>
        </w:rPr>
        <w:t>.txt file is then used to store the created pseudocode. The substituted C++ file is shown in Figure 4.1, along with the original code's variables and functions. The pseudocode representation that results from the CMA's analysis of this code is shown in Figure 4.2 and is presented as a text file.</w:t>
      </w:r>
    </w:p>
    <w:p w14:paraId="7336DB7E" w14:textId="22249400" w:rsidR="000A6B58" w:rsidRDefault="009E6563">
      <w:pPr>
        <w:rPr>
          <w:sz w:val="17"/>
        </w:rPr>
      </w:pPr>
      <w:r>
        <w:rPr>
          <w:noProof/>
        </w:rPr>
        <mc:AlternateContent>
          <mc:Choice Requires="wps">
            <w:drawing>
              <wp:anchor distT="45720" distB="45720" distL="114300" distR="114300" simplePos="0" relativeHeight="487629312" behindDoc="1" locked="0" layoutInCell="1" allowOverlap="1" wp14:anchorId="68D66404" wp14:editId="4DF7B653">
                <wp:simplePos x="0" y="0"/>
                <wp:positionH relativeFrom="margin">
                  <wp:posOffset>-134924</wp:posOffset>
                </wp:positionH>
                <wp:positionV relativeFrom="paragraph">
                  <wp:posOffset>144586</wp:posOffset>
                </wp:positionV>
                <wp:extent cx="2527935" cy="2560320"/>
                <wp:effectExtent l="0" t="0" r="2476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2560320"/>
                        </a:xfrm>
                        <a:prstGeom prst="rect">
                          <a:avLst/>
                        </a:prstGeom>
                        <a:solidFill>
                          <a:srgbClr val="FFFFFF"/>
                        </a:solidFill>
                        <a:ln w="9525">
                          <a:solidFill>
                            <a:srgbClr val="000000"/>
                          </a:solidFill>
                          <a:miter lim="800000"/>
                          <a:headEnd/>
                          <a:tailEnd/>
                        </a:ln>
                      </wps:spPr>
                      <wps:txbx>
                        <w:txbxContent>
                          <w:p w14:paraId="1FCE63FA" w14:textId="77777777" w:rsidR="005D2B3A" w:rsidRPr="00FB1052" w:rsidRDefault="005D2B3A" w:rsidP="009E6563">
                            <w:pPr>
                              <w:ind w:left="360"/>
                              <w:rPr>
                                <w:rFonts w:ascii="Consolas" w:hAnsi="Consolas"/>
                              </w:rPr>
                            </w:pPr>
                            <w:r w:rsidRPr="00FB1052">
                              <w:rPr>
                                <w:rFonts w:ascii="Consolas" w:hAnsi="Consolas"/>
                              </w:rPr>
                              <w:t>Using System;</w:t>
                            </w:r>
                          </w:p>
                          <w:p w14:paraId="4BDE3EAB" w14:textId="77777777" w:rsidR="005D2B3A" w:rsidRPr="00FB1052" w:rsidRDefault="005D2B3A" w:rsidP="009E6563">
                            <w:pPr>
                              <w:ind w:left="360"/>
                              <w:rPr>
                                <w:rFonts w:ascii="Consolas" w:hAnsi="Consolas"/>
                              </w:rPr>
                            </w:pPr>
                            <w:r w:rsidRPr="00FB1052">
                              <w:rPr>
                                <w:rFonts w:ascii="Consolas" w:hAnsi="Consolas"/>
                              </w:rPr>
                              <w:t xml:space="preserve">class </w:t>
                            </w:r>
                            <w:proofErr w:type="gramStart"/>
                            <w:r w:rsidRPr="00FB1052">
                              <w:rPr>
                                <w:rFonts w:ascii="Consolas" w:hAnsi="Consolas"/>
                              </w:rPr>
                              <w:t>Program{</w:t>
                            </w:r>
                            <w:proofErr w:type="gramEnd"/>
                          </w:p>
                          <w:p w14:paraId="2816FF96" w14:textId="77777777" w:rsidR="005D2B3A" w:rsidRPr="00FB1052" w:rsidRDefault="005D2B3A" w:rsidP="009E6563">
                            <w:pPr>
                              <w:ind w:left="360"/>
                              <w:rPr>
                                <w:rFonts w:ascii="Consolas" w:hAnsi="Consolas"/>
                              </w:rPr>
                            </w:pPr>
                            <w:r w:rsidRPr="00FB1052">
                              <w:rPr>
                                <w:rFonts w:ascii="Consolas" w:hAnsi="Consolas"/>
                              </w:rPr>
                              <w:t xml:space="preserve">static void </w:t>
                            </w:r>
                            <w:proofErr w:type="gramStart"/>
                            <w:r w:rsidRPr="00FB1052">
                              <w:rPr>
                                <w:rFonts w:ascii="Consolas" w:hAnsi="Consolas"/>
                              </w:rPr>
                              <w:t>Main(</w:t>
                            </w:r>
                            <w:proofErr w:type="gramEnd"/>
                            <w:r w:rsidRPr="00FB1052">
                              <w:rPr>
                                <w:rFonts w:ascii="Consolas" w:hAnsi="Consolas"/>
                              </w:rPr>
                              <w:t>)</w:t>
                            </w:r>
                          </w:p>
                          <w:p w14:paraId="1557F2B0" w14:textId="77777777" w:rsidR="005D2B3A" w:rsidRPr="00FB1052" w:rsidRDefault="005D2B3A" w:rsidP="009E6563">
                            <w:pPr>
                              <w:ind w:left="360"/>
                              <w:rPr>
                                <w:rFonts w:ascii="Consolas" w:hAnsi="Consolas"/>
                              </w:rPr>
                            </w:pPr>
                            <w:r w:rsidRPr="00FB1052">
                              <w:rPr>
                                <w:rFonts w:ascii="Consolas" w:hAnsi="Consolas"/>
                              </w:rPr>
                              <w:t>{</w:t>
                            </w:r>
                          </w:p>
                          <w:p w14:paraId="6A061191" w14:textId="77777777" w:rsidR="005D2B3A" w:rsidRPr="00FB1052" w:rsidRDefault="005D2B3A" w:rsidP="009E6563">
                            <w:pPr>
                              <w:ind w:left="360"/>
                              <w:rPr>
                                <w:rFonts w:ascii="Consolas" w:hAnsi="Consolas"/>
                              </w:rPr>
                            </w:pPr>
                          </w:p>
                          <w:p w14:paraId="05DCDA65" w14:textId="77777777" w:rsidR="005D2B3A" w:rsidRPr="00FB1052" w:rsidRDefault="005D2B3A" w:rsidP="009E6563">
                            <w:pPr>
                              <w:ind w:left="360"/>
                              <w:rPr>
                                <w:rFonts w:ascii="Consolas" w:hAnsi="Consolas"/>
                              </w:rPr>
                            </w:pPr>
                            <w:r w:rsidRPr="00FB1052">
                              <w:rPr>
                                <w:rFonts w:ascii="Consolas" w:hAnsi="Consolas"/>
                              </w:rPr>
                              <w:t>int num1 = 6;</w:t>
                            </w:r>
                          </w:p>
                          <w:p w14:paraId="04B30BB1" w14:textId="77777777" w:rsidR="005D2B3A" w:rsidRPr="00FB1052" w:rsidRDefault="005D2B3A" w:rsidP="009E6563">
                            <w:pPr>
                              <w:ind w:left="360"/>
                              <w:rPr>
                                <w:rFonts w:ascii="Consolas" w:hAnsi="Consolas"/>
                              </w:rPr>
                            </w:pPr>
                            <w:r w:rsidRPr="00FB1052">
                              <w:rPr>
                                <w:rFonts w:ascii="Consolas" w:hAnsi="Consolas"/>
                              </w:rPr>
                              <w:t>int num2 = 7;</w:t>
                            </w:r>
                          </w:p>
                          <w:p w14:paraId="63D44536" w14:textId="77777777" w:rsidR="005D2B3A" w:rsidRPr="00FB1052" w:rsidRDefault="005D2B3A" w:rsidP="009E6563">
                            <w:pPr>
                              <w:ind w:left="360"/>
                              <w:rPr>
                                <w:rFonts w:ascii="Consolas" w:hAnsi="Consolas"/>
                              </w:rPr>
                            </w:pPr>
                            <w:r w:rsidRPr="00FB1052">
                              <w:rPr>
                                <w:rFonts w:ascii="Consolas" w:hAnsi="Consolas"/>
                              </w:rPr>
                              <w:t xml:space="preserve">num2 = </w:t>
                            </w:r>
                            <w:proofErr w:type="spellStart"/>
                            <w:r w:rsidRPr="00FB1052">
                              <w:rPr>
                                <w:rFonts w:ascii="Consolas" w:hAnsi="Consolas"/>
                              </w:rPr>
                              <w:t>Console.ReadLine</w:t>
                            </w:r>
                            <w:proofErr w:type="spellEnd"/>
                            <w:r w:rsidRPr="00FB1052">
                              <w:rPr>
                                <w:rFonts w:ascii="Consolas" w:hAnsi="Consolas"/>
                              </w:rPr>
                              <w:t>();</w:t>
                            </w:r>
                          </w:p>
                          <w:p w14:paraId="6170267F" w14:textId="77777777" w:rsidR="005D2B3A" w:rsidRPr="00FB1052" w:rsidRDefault="005D2B3A" w:rsidP="009E6563">
                            <w:pPr>
                              <w:ind w:left="360"/>
                              <w:rPr>
                                <w:rFonts w:ascii="Consolas" w:hAnsi="Consolas"/>
                              </w:rPr>
                            </w:pPr>
                            <w:r w:rsidRPr="00FB1052">
                              <w:rPr>
                                <w:rFonts w:ascii="Consolas" w:hAnsi="Consolas"/>
                              </w:rPr>
                              <w:t xml:space="preserve">int </w:t>
                            </w:r>
                            <w:proofErr w:type="spellStart"/>
                            <w:r w:rsidRPr="00FB1052">
                              <w:rPr>
                                <w:rFonts w:ascii="Consolas" w:hAnsi="Consolas"/>
                              </w:rPr>
                              <w:t>ans</w:t>
                            </w:r>
                            <w:proofErr w:type="spellEnd"/>
                            <w:r w:rsidRPr="00FB1052">
                              <w:rPr>
                                <w:rFonts w:ascii="Consolas" w:hAnsi="Consolas"/>
                              </w:rPr>
                              <w:t xml:space="preserve"> = num1 - num2;</w:t>
                            </w:r>
                          </w:p>
                          <w:p w14:paraId="2681B5F9" w14:textId="77777777" w:rsidR="005D2B3A" w:rsidRPr="00FB1052" w:rsidRDefault="005D2B3A" w:rsidP="009E6563">
                            <w:pPr>
                              <w:ind w:left="360"/>
                              <w:rPr>
                                <w:rFonts w:ascii="Consolas" w:hAnsi="Consolas"/>
                              </w:rPr>
                            </w:pPr>
                            <w:proofErr w:type="spellStart"/>
                            <w:r w:rsidRPr="00FB1052">
                              <w:rPr>
                                <w:rFonts w:ascii="Consolas" w:hAnsi="Consolas"/>
                              </w:rPr>
                              <w:t>Console.WriteLine</w:t>
                            </w:r>
                            <w:proofErr w:type="spellEnd"/>
                            <w:r w:rsidRPr="00FB1052">
                              <w:rPr>
                                <w:rFonts w:ascii="Consolas" w:hAnsi="Consolas"/>
                              </w:rPr>
                              <w:t>(</w:t>
                            </w:r>
                            <w:proofErr w:type="spellStart"/>
                            <w:r w:rsidRPr="00FB1052">
                              <w:rPr>
                                <w:rFonts w:ascii="Consolas" w:hAnsi="Consolas"/>
                              </w:rPr>
                              <w:t>ans</w:t>
                            </w:r>
                            <w:proofErr w:type="spellEnd"/>
                          </w:p>
                          <w:p w14:paraId="592ED125" w14:textId="77777777" w:rsidR="005D2B3A" w:rsidRPr="00FB1052" w:rsidRDefault="005D2B3A" w:rsidP="009E6563">
                            <w:pPr>
                              <w:ind w:left="360"/>
                              <w:rPr>
                                <w:rFonts w:ascii="Consolas" w:hAnsi="Consolas"/>
                              </w:rPr>
                            </w:pPr>
                            <w:r w:rsidRPr="00FB1052">
                              <w:rPr>
                                <w:rFonts w:ascii="Consolas" w:hAnsi="Consolas"/>
                              </w:rPr>
                              <w:t>);</w:t>
                            </w:r>
                          </w:p>
                          <w:p w14:paraId="741A616A" w14:textId="77777777" w:rsidR="005D2B3A" w:rsidRPr="00FB1052" w:rsidRDefault="005D2B3A" w:rsidP="009E6563">
                            <w:pPr>
                              <w:ind w:left="360"/>
                              <w:rPr>
                                <w:rFonts w:ascii="Consolas" w:hAnsi="Consolas"/>
                              </w:rPr>
                            </w:pPr>
                            <w:r w:rsidRPr="00FB1052">
                              <w:rPr>
                                <w:rFonts w:ascii="Consolas" w:hAnsi="Consolas"/>
                              </w:rPr>
                              <w:t>return 0</w:t>
                            </w:r>
                          </w:p>
                          <w:p w14:paraId="33180BB5" w14:textId="77777777" w:rsidR="005D2B3A" w:rsidRPr="00FB1052" w:rsidRDefault="005D2B3A" w:rsidP="009E6563">
                            <w:pPr>
                              <w:ind w:left="360"/>
                              <w:rPr>
                                <w:rFonts w:ascii="Consolas" w:hAnsi="Consolas"/>
                              </w:rPr>
                            </w:pPr>
                            <w:r w:rsidRPr="00FB1052">
                              <w:rPr>
                                <w:rFonts w:ascii="Consolas" w:hAnsi="Consolas"/>
                              </w:rPr>
                              <w:t>}</w:t>
                            </w:r>
                          </w:p>
                          <w:p w14:paraId="3C85DD52" w14:textId="77777777" w:rsidR="005D2B3A" w:rsidRPr="00441B5C" w:rsidRDefault="005D2B3A" w:rsidP="009E6563">
                            <w:pPr>
                              <w:ind w:left="360"/>
                              <w:rPr>
                                <w:rFonts w:ascii="Consolas" w:hAnsi="Consolas"/>
                              </w:rPr>
                            </w:pPr>
                            <w:r w:rsidRPr="00FB1052">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66404" id="_x0000_s1030" type="#_x0000_t202" style="position:absolute;margin-left:-10.6pt;margin-top:11.4pt;width:199.05pt;height:201.6pt;z-index:-1568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ZKA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FJYZp&#10;lOhZDIG8hYEUkZ3e+hKDniyGhQGPUeVUqbePwL95YmDdMbMV985B3wnWYHbTeDO7uDri+AhS9x+h&#10;wWfYLkACGlqnI3VIBkF0VOlwViamwvGwmBc3i6s5JRx9xfw6vyqSdhkrT9et8+G9AE3ipqIOpU/w&#10;bP/oQ0yHlaeQ+JoHJZuNVCoZbluvlSN7hm2ySV+q4EWYMqSv6GJezEcG/gqRp+9PEFoG7HcldUVv&#10;z0GsjLy9M03qxsCkGveYsjJHIiN3I4thqIek2OykTw3NAZl1MLY3jiNuOnA/KOmxtSvqv++YE5So&#10;DwbVWUxnszgLyZjNb5BK4i499aWHGY5QFQ2UjNt1SPMTeTNwjyq2MvEb5R4zOaaMLZtoP45XnIlL&#10;O0X9+gmsfgIAAP//AwBQSwMEFAAGAAgAAAAhAKOw5azhAAAACgEAAA8AAABkcnMvZG93bnJldi54&#10;bWxMj8FOwzAQRO9I/IO1SFxQ69St0jbEqRASCG6loPbqxm4SYa+D7abh71lOcFzt08ybcjM6ywYT&#10;YudRwmyaATNYe91hI+Hj/WmyAhaTQq2sRyPh20TYVNdXpSq0v+CbGXapYRSCsVAS2pT6gvNYt8ap&#10;OPW9QfqdfHAq0RkaroO6ULizXGRZzp3qkBpa1ZvH1tSfu7OTsFq8DIf4Ot/u6/xk1+luOTx/BSlv&#10;b8aHe2DJjOkPhl99UoeKnI7+jDoyK2EiZoJQCULQBALmy3wN7ChhIfIMeFXy/xOqHwAAAP//AwBQ&#10;SwECLQAUAAYACAAAACEAtoM4kv4AAADhAQAAEwAAAAAAAAAAAAAAAAAAAAAAW0NvbnRlbnRfVHlw&#10;ZXNdLnhtbFBLAQItABQABgAIAAAAIQA4/SH/1gAAAJQBAAALAAAAAAAAAAAAAAAAAC8BAABfcmVs&#10;cy8ucmVsc1BLAQItABQABgAIAAAAIQDKujPZKAIAAEwEAAAOAAAAAAAAAAAAAAAAAC4CAABkcnMv&#10;ZTJvRG9jLnhtbFBLAQItABQABgAIAAAAIQCjsOWs4QAAAAoBAAAPAAAAAAAAAAAAAAAAAIIEAABk&#10;cnMvZG93bnJldi54bWxQSwUGAAAAAAQABADzAAAAkAUAAAAA&#10;">
                <v:textbox>
                  <w:txbxContent>
                    <w:p w14:paraId="1FCE63FA" w14:textId="77777777" w:rsidR="005D2B3A" w:rsidRPr="00FB1052" w:rsidRDefault="005D2B3A" w:rsidP="009E6563">
                      <w:pPr>
                        <w:ind w:left="360"/>
                        <w:rPr>
                          <w:rFonts w:ascii="Consolas" w:hAnsi="Consolas"/>
                        </w:rPr>
                      </w:pPr>
                      <w:r w:rsidRPr="00FB1052">
                        <w:rPr>
                          <w:rFonts w:ascii="Consolas" w:hAnsi="Consolas"/>
                        </w:rPr>
                        <w:t>Using System;</w:t>
                      </w:r>
                    </w:p>
                    <w:p w14:paraId="4BDE3EAB" w14:textId="77777777" w:rsidR="005D2B3A" w:rsidRPr="00FB1052" w:rsidRDefault="005D2B3A" w:rsidP="009E6563">
                      <w:pPr>
                        <w:ind w:left="360"/>
                        <w:rPr>
                          <w:rFonts w:ascii="Consolas" w:hAnsi="Consolas"/>
                        </w:rPr>
                      </w:pPr>
                      <w:r w:rsidRPr="00FB1052">
                        <w:rPr>
                          <w:rFonts w:ascii="Consolas" w:hAnsi="Consolas"/>
                        </w:rPr>
                        <w:t xml:space="preserve">class </w:t>
                      </w:r>
                      <w:proofErr w:type="gramStart"/>
                      <w:r w:rsidRPr="00FB1052">
                        <w:rPr>
                          <w:rFonts w:ascii="Consolas" w:hAnsi="Consolas"/>
                        </w:rPr>
                        <w:t>Program{</w:t>
                      </w:r>
                      <w:proofErr w:type="gramEnd"/>
                    </w:p>
                    <w:p w14:paraId="2816FF96" w14:textId="77777777" w:rsidR="005D2B3A" w:rsidRPr="00FB1052" w:rsidRDefault="005D2B3A" w:rsidP="009E6563">
                      <w:pPr>
                        <w:ind w:left="360"/>
                        <w:rPr>
                          <w:rFonts w:ascii="Consolas" w:hAnsi="Consolas"/>
                        </w:rPr>
                      </w:pPr>
                      <w:r w:rsidRPr="00FB1052">
                        <w:rPr>
                          <w:rFonts w:ascii="Consolas" w:hAnsi="Consolas"/>
                        </w:rPr>
                        <w:t xml:space="preserve">static void </w:t>
                      </w:r>
                      <w:proofErr w:type="gramStart"/>
                      <w:r w:rsidRPr="00FB1052">
                        <w:rPr>
                          <w:rFonts w:ascii="Consolas" w:hAnsi="Consolas"/>
                        </w:rPr>
                        <w:t>Main(</w:t>
                      </w:r>
                      <w:proofErr w:type="gramEnd"/>
                      <w:r w:rsidRPr="00FB1052">
                        <w:rPr>
                          <w:rFonts w:ascii="Consolas" w:hAnsi="Consolas"/>
                        </w:rPr>
                        <w:t>)</w:t>
                      </w:r>
                    </w:p>
                    <w:p w14:paraId="1557F2B0" w14:textId="77777777" w:rsidR="005D2B3A" w:rsidRPr="00FB1052" w:rsidRDefault="005D2B3A" w:rsidP="009E6563">
                      <w:pPr>
                        <w:ind w:left="360"/>
                        <w:rPr>
                          <w:rFonts w:ascii="Consolas" w:hAnsi="Consolas"/>
                        </w:rPr>
                      </w:pPr>
                      <w:r w:rsidRPr="00FB1052">
                        <w:rPr>
                          <w:rFonts w:ascii="Consolas" w:hAnsi="Consolas"/>
                        </w:rPr>
                        <w:t>{</w:t>
                      </w:r>
                    </w:p>
                    <w:p w14:paraId="6A061191" w14:textId="77777777" w:rsidR="005D2B3A" w:rsidRPr="00FB1052" w:rsidRDefault="005D2B3A" w:rsidP="009E6563">
                      <w:pPr>
                        <w:ind w:left="360"/>
                        <w:rPr>
                          <w:rFonts w:ascii="Consolas" w:hAnsi="Consolas"/>
                        </w:rPr>
                      </w:pPr>
                    </w:p>
                    <w:p w14:paraId="05DCDA65" w14:textId="77777777" w:rsidR="005D2B3A" w:rsidRPr="00FB1052" w:rsidRDefault="005D2B3A" w:rsidP="009E6563">
                      <w:pPr>
                        <w:ind w:left="360"/>
                        <w:rPr>
                          <w:rFonts w:ascii="Consolas" w:hAnsi="Consolas"/>
                        </w:rPr>
                      </w:pPr>
                      <w:r w:rsidRPr="00FB1052">
                        <w:rPr>
                          <w:rFonts w:ascii="Consolas" w:hAnsi="Consolas"/>
                        </w:rPr>
                        <w:t>int num1 = 6;</w:t>
                      </w:r>
                    </w:p>
                    <w:p w14:paraId="04B30BB1" w14:textId="77777777" w:rsidR="005D2B3A" w:rsidRPr="00FB1052" w:rsidRDefault="005D2B3A" w:rsidP="009E6563">
                      <w:pPr>
                        <w:ind w:left="360"/>
                        <w:rPr>
                          <w:rFonts w:ascii="Consolas" w:hAnsi="Consolas"/>
                        </w:rPr>
                      </w:pPr>
                      <w:r w:rsidRPr="00FB1052">
                        <w:rPr>
                          <w:rFonts w:ascii="Consolas" w:hAnsi="Consolas"/>
                        </w:rPr>
                        <w:t>int num2 = 7;</w:t>
                      </w:r>
                    </w:p>
                    <w:p w14:paraId="63D44536" w14:textId="77777777" w:rsidR="005D2B3A" w:rsidRPr="00FB1052" w:rsidRDefault="005D2B3A" w:rsidP="009E6563">
                      <w:pPr>
                        <w:ind w:left="360"/>
                        <w:rPr>
                          <w:rFonts w:ascii="Consolas" w:hAnsi="Consolas"/>
                        </w:rPr>
                      </w:pPr>
                      <w:r w:rsidRPr="00FB1052">
                        <w:rPr>
                          <w:rFonts w:ascii="Consolas" w:hAnsi="Consolas"/>
                        </w:rPr>
                        <w:t xml:space="preserve">num2 = </w:t>
                      </w:r>
                      <w:proofErr w:type="spellStart"/>
                      <w:r w:rsidRPr="00FB1052">
                        <w:rPr>
                          <w:rFonts w:ascii="Consolas" w:hAnsi="Consolas"/>
                        </w:rPr>
                        <w:t>Console.ReadLine</w:t>
                      </w:r>
                      <w:proofErr w:type="spellEnd"/>
                      <w:r w:rsidRPr="00FB1052">
                        <w:rPr>
                          <w:rFonts w:ascii="Consolas" w:hAnsi="Consolas"/>
                        </w:rPr>
                        <w:t>();</w:t>
                      </w:r>
                    </w:p>
                    <w:p w14:paraId="6170267F" w14:textId="77777777" w:rsidR="005D2B3A" w:rsidRPr="00FB1052" w:rsidRDefault="005D2B3A" w:rsidP="009E6563">
                      <w:pPr>
                        <w:ind w:left="360"/>
                        <w:rPr>
                          <w:rFonts w:ascii="Consolas" w:hAnsi="Consolas"/>
                        </w:rPr>
                      </w:pPr>
                      <w:r w:rsidRPr="00FB1052">
                        <w:rPr>
                          <w:rFonts w:ascii="Consolas" w:hAnsi="Consolas"/>
                        </w:rPr>
                        <w:t xml:space="preserve">int </w:t>
                      </w:r>
                      <w:proofErr w:type="spellStart"/>
                      <w:r w:rsidRPr="00FB1052">
                        <w:rPr>
                          <w:rFonts w:ascii="Consolas" w:hAnsi="Consolas"/>
                        </w:rPr>
                        <w:t>ans</w:t>
                      </w:r>
                      <w:proofErr w:type="spellEnd"/>
                      <w:r w:rsidRPr="00FB1052">
                        <w:rPr>
                          <w:rFonts w:ascii="Consolas" w:hAnsi="Consolas"/>
                        </w:rPr>
                        <w:t xml:space="preserve"> = num1 - num2;</w:t>
                      </w:r>
                    </w:p>
                    <w:p w14:paraId="2681B5F9" w14:textId="77777777" w:rsidR="005D2B3A" w:rsidRPr="00FB1052" w:rsidRDefault="005D2B3A" w:rsidP="009E6563">
                      <w:pPr>
                        <w:ind w:left="360"/>
                        <w:rPr>
                          <w:rFonts w:ascii="Consolas" w:hAnsi="Consolas"/>
                        </w:rPr>
                      </w:pPr>
                      <w:proofErr w:type="spellStart"/>
                      <w:r w:rsidRPr="00FB1052">
                        <w:rPr>
                          <w:rFonts w:ascii="Consolas" w:hAnsi="Consolas"/>
                        </w:rPr>
                        <w:t>Console.WriteLine</w:t>
                      </w:r>
                      <w:proofErr w:type="spellEnd"/>
                      <w:r w:rsidRPr="00FB1052">
                        <w:rPr>
                          <w:rFonts w:ascii="Consolas" w:hAnsi="Consolas"/>
                        </w:rPr>
                        <w:t>(</w:t>
                      </w:r>
                      <w:proofErr w:type="spellStart"/>
                      <w:r w:rsidRPr="00FB1052">
                        <w:rPr>
                          <w:rFonts w:ascii="Consolas" w:hAnsi="Consolas"/>
                        </w:rPr>
                        <w:t>ans</w:t>
                      </w:r>
                      <w:proofErr w:type="spellEnd"/>
                    </w:p>
                    <w:p w14:paraId="592ED125" w14:textId="77777777" w:rsidR="005D2B3A" w:rsidRPr="00FB1052" w:rsidRDefault="005D2B3A" w:rsidP="009E6563">
                      <w:pPr>
                        <w:ind w:left="360"/>
                        <w:rPr>
                          <w:rFonts w:ascii="Consolas" w:hAnsi="Consolas"/>
                        </w:rPr>
                      </w:pPr>
                      <w:r w:rsidRPr="00FB1052">
                        <w:rPr>
                          <w:rFonts w:ascii="Consolas" w:hAnsi="Consolas"/>
                        </w:rPr>
                        <w:t>);</w:t>
                      </w:r>
                    </w:p>
                    <w:p w14:paraId="741A616A" w14:textId="77777777" w:rsidR="005D2B3A" w:rsidRPr="00FB1052" w:rsidRDefault="005D2B3A" w:rsidP="009E6563">
                      <w:pPr>
                        <w:ind w:left="360"/>
                        <w:rPr>
                          <w:rFonts w:ascii="Consolas" w:hAnsi="Consolas"/>
                        </w:rPr>
                      </w:pPr>
                      <w:r w:rsidRPr="00FB1052">
                        <w:rPr>
                          <w:rFonts w:ascii="Consolas" w:hAnsi="Consolas"/>
                        </w:rPr>
                        <w:t>return 0</w:t>
                      </w:r>
                    </w:p>
                    <w:p w14:paraId="33180BB5" w14:textId="77777777" w:rsidR="005D2B3A" w:rsidRPr="00FB1052" w:rsidRDefault="005D2B3A" w:rsidP="009E6563">
                      <w:pPr>
                        <w:ind w:left="360"/>
                        <w:rPr>
                          <w:rFonts w:ascii="Consolas" w:hAnsi="Consolas"/>
                        </w:rPr>
                      </w:pPr>
                      <w:r w:rsidRPr="00FB1052">
                        <w:rPr>
                          <w:rFonts w:ascii="Consolas" w:hAnsi="Consolas"/>
                        </w:rPr>
                        <w:t>}</w:t>
                      </w:r>
                    </w:p>
                    <w:p w14:paraId="3C85DD52" w14:textId="77777777" w:rsidR="005D2B3A" w:rsidRPr="00441B5C" w:rsidRDefault="005D2B3A" w:rsidP="009E6563">
                      <w:pPr>
                        <w:ind w:left="360"/>
                        <w:rPr>
                          <w:rFonts w:ascii="Consolas" w:hAnsi="Consolas"/>
                        </w:rPr>
                      </w:pPr>
                      <w:r w:rsidRPr="00FB1052">
                        <w:rPr>
                          <w:rFonts w:ascii="Consolas" w:hAnsi="Consolas"/>
                        </w:rPr>
                        <w:t>}</w:t>
                      </w:r>
                    </w:p>
                  </w:txbxContent>
                </v:textbox>
                <w10:wrap type="square" anchorx="margin"/>
              </v:shape>
            </w:pict>
          </mc:Fallback>
        </mc:AlternateContent>
      </w:r>
    </w:p>
    <w:p w14:paraId="47FA721A" w14:textId="77777777" w:rsidR="007009C9" w:rsidRDefault="007009C9" w:rsidP="00B733AF">
      <w:pPr>
        <w:jc w:val="both"/>
        <w:rPr>
          <w:sz w:val="24"/>
          <w:szCs w:val="24"/>
        </w:rPr>
      </w:pPr>
    </w:p>
    <w:p w14:paraId="61EAA2FF" w14:textId="77777777" w:rsidR="007009C9" w:rsidRDefault="007009C9" w:rsidP="00B733AF">
      <w:pPr>
        <w:jc w:val="both"/>
        <w:rPr>
          <w:sz w:val="24"/>
          <w:szCs w:val="24"/>
        </w:rPr>
      </w:pPr>
    </w:p>
    <w:p w14:paraId="0A5D964E" w14:textId="77777777" w:rsidR="007009C9" w:rsidRDefault="007009C9" w:rsidP="00B733AF">
      <w:pPr>
        <w:jc w:val="both"/>
        <w:rPr>
          <w:sz w:val="24"/>
          <w:szCs w:val="24"/>
        </w:rPr>
      </w:pPr>
    </w:p>
    <w:p w14:paraId="3873F468" w14:textId="77777777" w:rsidR="007009C9" w:rsidRDefault="007009C9" w:rsidP="00B733AF">
      <w:pPr>
        <w:jc w:val="both"/>
        <w:rPr>
          <w:sz w:val="24"/>
          <w:szCs w:val="24"/>
        </w:rPr>
      </w:pPr>
    </w:p>
    <w:p w14:paraId="26FC2E1E" w14:textId="77777777" w:rsidR="007009C9" w:rsidRDefault="007009C9" w:rsidP="00B733AF">
      <w:pPr>
        <w:jc w:val="both"/>
        <w:rPr>
          <w:sz w:val="24"/>
          <w:szCs w:val="24"/>
        </w:rPr>
      </w:pPr>
    </w:p>
    <w:p w14:paraId="0C979104" w14:textId="5A948164" w:rsidR="009E6563" w:rsidRDefault="009E6563" w:rsidP="00B733AF">
      <w:pPr>
        <w:jc w:val="both"/>
        <w:rPr>
          <w:sz w:val="17"/>
        </w:rPr>
      </w:pPr>
      <w:r w:rsidRPr="00B733AF">
        <w:rPr>
          <w:sz w:val="24"/>
          <w:szCs w:val="24"/>
        </w:rPr>
        <w:t xml:space="preserve">Then after that the pseudocode text file is again inserted to our application to convert it to C# language. </w:t>
      </w:r>
      <w:r w:rsidR="00B733AF" w:rsidRPr="00B733AF">
        <w:rPr>
          <w:sz w:val="24"/>
          <w:szCs w:val="24"/>
        </w:rPr>
        <w:t>From pseudocode our system adds necessary OOP function to the code and generate a C# c</w:t>
      </w:r>
      <w:r w:rsidR="00B733AF" w:rsidRPr="00393C57">
        <w:rPr>
          <w:sz w:val="24"/>
          <w:szCs w:val="24"/>
        </w:rPr>
        <w:t>ode which is shown on Figure 4.3.</w:t>
      </w:r>
      <w:r w:rsidR="00393C57" w:rsidRPr="00393C57">
        <w:rPr>
          <w:sz w:val="24"/>
          <w:szCs w:val="24"/>
        </w:rPr>
        <w:t xml:space="preserve"> The output will be generated in .cs file.</w:t>
      </w:r>
    </w:p>
    <w:p w14:paraId="3C03A382" w14:textId="4934F276" w:rsidR="009E6563" w:rsidRPr="009E6563" w:rsidRDefault="009E6563">
      <w:pPr>
        <w:rPr>
          <w:sz w:val="17"/>
        </w:rPr>
        <w:sectPr w:rsidR="009E6563" w:rsidRPr="009E6563" w:rsidSect="0066171A">
          <w:pgSz w:w="11910" w:h="16840"/>
          <w:pgMar w:top="1440" w:right="1440" w:bottom="1440" w:left="1440" w:header="720" w:footer="720" w:gutter="0"/>
          <w:cols w:space="720"/>
          <w:docGrid w:linePitch="299"/>
        </w:sectPr>
      </w:pPr>
      <w:r w:rsidRPr="004E4F8F">
        <w:rPr>
          <w:noProof/>
          <w:sz w:val="24"/>
          <w:szCs w:val="24"/>
        </w:rPr>
        <mc:AlternateContent>
          <mc:Choice Requires="wps">
            <w:drawing>
              <wp:anchor distT="45720" distB="45720" distL="114300" distR="114300" simplePos="0" relativeHeight="487631360" behindDoc="1" locked="0" layoutInCell="1" allowOverlap="1" wp14:anchorId="2A0E538F" wp14:editId="49F33803">
                <wp:simplePos x="0" y="0"/>
                <wp:positionH relativeFrom="column">
                  <wp:posOffset>639251</wp:posOffset>
                </wp:positionH>
                <wp:positionV relativeFrom="paragraph">
                  <wp:posOffset>2506676</wp:posOffset>
                </wp:positionV>
                <wp:extent cx="874395" cy="238125"/>
                <wp:effectExtent l="0" t="0" r="2095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238125"/>
                        </a:xfrm>
                        <a:prstGeom prst="rect">
                          <a:avLst/>
                        </a:prstGeom>
                        <a:solidFill>
                          <a:srgbClr val="FFFFFF"/>
                        </a:solidFill>
                        <a:ln w="9525">
                          <a:solidFill>
                            <a:srgbClr val="000000"/>
                          </a:solidFill>
                          <a:miter lim="800000"/>
                          <a:headEnd/>
                          <a:tailEnd/>
                        </a:ln>
                      </wps:spPr>
                      <wps:txbx>
                        <w:txbxContent>
                          <w:p w14:paraId="372B712E" w14:textId="4FFB1760" w:rsidR="005D2B3A" w:rsidRDefault="005D2B3A" w:rsidP="009E6563">
                            <w:r>
                              <w:t>Figure: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E538F" id="_x0000_s1031" type="#_x0000_t202" style="position:absolute;margin-left:50.35pt;margin-top:197.4pt;width:68.85pt;height:18.75pt;z-index:-1568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CSIwIAAEsEAAAOAAAAZHJzL2Uyb0RvYy54bWysVNtu2zAMfR+wfxD0vjhJkzUx4hRdugwD&#10;ugvQ7gNoWY6FSaInKbGzrx8lp2l2wR6G+UEQRerw8FD06qY3mh2k8wptwSejMWfSCqyU3RX8y+P2&#10;1YIzH8BWoNHKgh+l5zfrly9WXZvLKTaoK+kYgVifd23BmxDaPMu8aKQBP8JWWnLW6AwEMt0uqxx0&#10;hG50Nh2PX2cduqp1KKT3dHo3OPk64de1FOFTXXsZmC44cQtpdWkt45qtV5DvHLSNEica8A8sDChL&#10;Sc9QdxCA7Z36Dcoo4dBjHUYCTYZ1rYRMNVA1k/Ev1Tw00MpUC4nj27NM/v/Bio+Hz46pquDTOWcW&#10;DPXoUfaBvcGeTaM8XetzinpoKS70dExtTqX69h7FV88sbhqwO3nrHHaNhIroTeLN7OLqgOMjSNl9&#10;wIrSwD5gAuprZ6J2pAYjdGrT8dyaSEXQ4eJ6drUkhoJc06vFhNjGDJA/XW6dD+8kGhY3BXfU+QQO&#10;h3sfhtCnkJjLo1bVVmmdDLcrN9qxA9Ar2abvhP5TmLasK/hyTrn/DjFO358gjAr03LUyVNE5CPKo&#10;2ltbEU3IAyg97Kk6bU8yRuUGDUNf9qlhSYEocYnVkXR1OLxumkbaNOi+c9bRyy64/7YHJznT7y31&#10;ZjmZzeIoJGM2v56S4S495aUHrCCoggfOhu0mpPGJVC3eUg9rlfR9ZnKiTC82deg0XXEkLu0U9fwP&#10;WP8AAAD//wMAUEsDBBQABgAIAAAAIQAIEjyl4AAAAAsBAAAPAAAAZHJzL2Rvd25yZXYueG1sTI/B&#10;TsMwEETvSPyDtUhcELWJozYNcSqEBIJbKQiubuwmEfE62G4a/p7lBMfRPs2+qTazG9hkQ+w9KrhZ&#10;CGAWG296bBW8vT5cF8Bi0mj04NEq+LYRNvX5WaVL40/4YqddahmVYCy1gi6lseQ8Np11Oi78aJFu&#10;Bx+cThRDy03QJyp3A8+EWHKne6QPnR7tfWebz93RKSjyp+kjPsvte7M8DOt0tZoev4JSlxfz3S2w&#10;ZOf0B8OvPqlDTU57f0QT2UBZiBWhCuQ6pw1EZLLIge0V5DKTwOuK/99Q/wAAAP//AwBQSwECLQAU&#10;AAYACAAAACEAtoM4kv4AAADhAQAAEwAAAAAAAAAAAAAAAAAAAAAAW0NvbnRlbnRfVHlwZXNdLnht&#10;bFBLAQItABQABgAIAAAAIQA4/SH/1gAAAJQBAAALAAAAAAAAAAAAAAAAAC8BAABfcmVscy8ucmVs&#10;c1BLAQItABQABgAIAAAAIQDgFdCSIwIAAEsEAAAOAAAAAAAAAAAAAAAAAC4CAABkcnMvZTJvRG9j&#10;LnhtbFBLAQItABQABgAIAAAAIQAIEjyl4AAAAAsBAAAPAAAAAAAAAAAAAAAAAH0EAABkcnMvZG93&#10;bnJldi54bWxQSwUGAAAAAAQABADzAAAAigUAAAAA&#10;">
                <v:textbox>
                  <w:txbxContent>
                    <w:p w14:paraId="372B712E" w14:textId="4FFB1760" w:rsidR="005D2B3A" w:rsidRDefault="005D2B3A" w:rsidP="009E6563">
                      <w:r>
                        <w:t>Figure: 4.3</w:t>
                      </w:r>
                    </w:p>
                  </w:txbxContent>
                </v:textbox>
                <w10:wrap type="square"/>
              </v:shape>
            </w:pict>
          </mc:Fallback>
        </mc:AlternateContent>
      </w:r>
    </w:p>
    <w:p w14:paraId="72A49128" w14:textId="70498E01" w:rsidR="000A6B58" w:rsidRDefault="000A6B58">
      <w:pPr>
        <w:pStyle w:val="BodyText"/>
        <w:rPr>
          <w:sz w:val="20"/>
        </w:rPr>
      </w:pPr>
    </w:p>
    <w:p w14:paraId="2E61B10E" w14:textId="77777777" w:rsidR="000A6B58" w:rsidRDefault="000A6B58">
      <w:pPr>
        <w:pStyle w:val="BodyText"/>
        <w:rPr>
          <w:sz w:val="20"/>
        </w:rPr>
      </w:pPr>
    </w:p>
    <w:p w14:paraId="74D233EF" w14:textId="3D53992B" w:rsidR="000A6B58" w:rsidRDefault="000A6B58">
      <w:pPr>
        <w:pStyle w:val="BodyText"/>
        <w:rPr>
          <w:sz w:val="20"/>
        </w:rPr>
      </w:pPr>
    </w:p>
    <w:p w14:paraId="3F1F4D76" w14:textId="0615A4E1" w:rsidR="000A6B58" w:rsidRDefault="000A6B58">
      <w:pPr>
        <w:pStyle w:val="BodyText"/>
        <w:spacing w:before="2"/>
        <w:rPr>
          <w:sz w:val="20"/>
        </w:rPr>
      </w:pPr>
    </w:p>
    <w:p w14:paraId="2EEB889A" w14:textId="652CA3ED" w:rsidR="000A6B58" w:rsidRDefault="000610D0">
      <w:pPr>
        <w:spacing w:before="114"/>
        <w:ind w:left="161"/>
        <w:rPr>
          <w:b/>
          <w:sz w:val="41"/>
        </w:rPr>
      </w:pPr>
      <w:bookmarkStart w:id="32" w:name="Discussion"/>
      <w:bookmarkStart w:id="33" w:name="_bookmark13"/>
      <w:bookmarkEnd w:id="32"/>
      <w:bookmarkEnd w:id="33"/>
      <w:r>
        <w:rPr>
          <w:b/>
          <w:sz w:val="41"/>
        </w:rPr>
        <w:t>Chapter</w:t>
      </w:r>
      <w:r>
        <w:rPr>
          <w:b/>
          <w:spacing w:val="13"/>
          <w:sz w:val="41"/>
        </w:rPr>
        <w:t xml:space="preserve"> </w:t>
      </w:r>
      <w:r>
        <w:rPr>
          <w:b/>
          <w:sz w:val="41"/>
        </w:rPr>
        <w:t>5</w:t>
      </w:r>
    </w:p>
    <w:p w14:paraId="1CE44288" w14:textId="1BD18B2C" w:rsidR="000A6B58" w:rsidRDefault="000A6B58">
      <w:pPr>
        <w:pStyle w:val="BodyText"/>
        <w:rPr>
          <w:b/>
          <w:sz w:val="20"/>
        </w:rPr>
      </w:pPr>
    </w:p>
    <w:p w14:paraId="7BD912ED" w14:textId="77777777" w:rsidR="000A6B58" w:rsidRDefault="003E7B69">
      <w:pPr>
        <w:pStyle w:val="BodyText"/>
        <w:spacing w:before="7"/>
        <w:rPr>
          <w:b/>
          <w:sz w:val="12"/>
        </w:rPr>
      </w:pPr>
      <w:r>
        <w:rPr>
          <w:noProof/>
        </w:rPr>
        <mc:AlternateContent>
          <mc:Choice Requires="wps">
            <w:drawing>
              <wp:anchor distT="0" distB="0" distL="0" distR="0" simplePos="0" relativeHeight="487599104" behindDoc="1" locked="0" layoutInCell="1" allowOverlap="1" wp14:anchorId="1ED153C8" wp14:editId="5F87DA40">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3039D75" id="docshape22" o:spid="_x0000_s1026" style="position:absolute;margin-left:57.05pt;margin-top:8.45pt;width:481.2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oBqgIAAL4FAAAOAAAAZHJzL2Uyb0RvYy54bWysVNtuEzEQfUfiHyw/gpq9NEl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Wco&#10;j2Yd3pEA7kLmsgzy9MYtMOrRPNhQoDP3wL87dGQvPGHjMIas+88gEIVtPURJ9rXtwkksluyj8k9H&#10;5eXeE44/50VRlFNkwNFXlBfxYjK2OJzlW+c/Sog4bHfvfLo3gVZUXQzUVwhRdwqv8O0ZyUlRTIu4&#10;DPd8DCsOYW8ysspJTy7n5fQ0qDwEJaz8Yj77I9j5IS6AlSMwLGBzoMiaA2u+1wNttAgLDyWPQhlw&#10;QaAVkjsohAgYFEr8SyzmPo1NZ4YUFl/Aae9bSrD316lcw3xgFlIEk/QVjVqEHx3s5Aqiy59cHSZ5&#10;9io9jorHx6ySG0+EBNg3yYhJA9fR1Wq4a5WKd6t0oDI/L2dRGweqFcEZ2Di7Wd8oS3YsvOr4hWIQ&#10;7EWYsc7fMtekuOhKNVvYahGzNJKJD4PtWauSjUAKRY8NHno6PYI1iCfsbwtpiODQQ6MB+5OSHgdI&#10;Rd2PLbOSEvVJ4wu9LKahoX3cTGcXJW7s2LMee5jmCFVRT7Ejgnnj05TaGttuGsxURB00vMd3Vbfh&#10;AUR+idWwwSERZRgGWphC432Meh67y18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DxfWgG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51B7FECA" w14:textId="64CE30EB" w:rsidR="000A6B58" w:rsidRDefault="000A6B58">
      <w:pPr>
        <w:pStyle w:val="BodyText"/>
        <w:spacing w:before="8"/>
        <w:rPr>
          <w:b/>
          <w:sz w:val="22"/>
        </w:rPr>
      </w:pPr>
    </w:p>
    <w:p w14:paraId="1AB66C6B" w14:textId="77777777" w:rsidR="000A6B58" w:rsidRDefault="000610D0">
      <w:pPr>
        <w:pStyle w:val="Heading1"/>
      </w:pPr>
      <w:bookmarkStart w:id="34" w:name="_Toc76225914"/>
      <w:r>
        <w:t>Discussion</w:t>
      </w:r>
      <w:bookmarkEnd w:id="34"/>
    </w:p>
    <w:p w14:paraId="636A00F6" w14:textId="77777777" w:rsidR="000A6B58" w:rsidRDefault="000A6B58">
      <w:pPr>
        <w:pStyle w:val="BodyText"/>
        <w:rPr>
          <w:b/>
          <w:sz w:val="20"/>
        </w:rPr>
      </w:pPr>
    </w:p>
    <w:p w14:paraId="74B3D121" w14:textId="77777777" w:rsidR="000A6B58" w:rsidRDefault="003E7B69">
      <w:pPr>
        <w:pStyle w:val="BodyText"/>
        <w:spacing w:before="9"/>
        <w:rPr>
          <w:b/>
          <w:sz w:val="12"/>
        </w:rPr>
      </w:pPr>
      <w:r>
        <w:rPr>
          <w:noProof/>
        </w:rPr>
        <mc:AlternateContent>
          <mc:Choice Requires="wps">
            <w:drawing>
              <wp:anchor distT="0" distB="0" distL="0" distR="0" simplePos="0" relativeHeight="487599616" behindDoc="1" locked="0" layoutInCell="1" allowOverlap="1" wp14:anchorId="79CCA4BC" wp14:editId="3AD8B82F">
                <wp:simplePos x="0" y="0"/>
                <wp:positionH relativeFrom="page">
                  <wp:posOffset>724535</wp:posOffset>
                </wp:positionH>
                <wp:positionV relativeFrom="paragraph">
                  <wp:posOffset>109220</wp:posOffset>
                </wp:positionV>
                <wp:extent cx="6111240" cy="1270"/>
                <wp:effectExtent l="0" t="0" r="10160" b="1143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5EE8EE2" id="docshape23" o:spid="_x0000_s1026" style="position:absolute;margin-left:57.05pt;margin-top:8.6pt;width:481.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qg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d&#10;UqJZhzUSwF3wXJ4FenrjFmj1aB5sSNCZe+DfHSqyF5pwcWhD1v1nEIjCth4iJfvaduElJkv2kfmn&#10;A/Ny7wnHn/OiKMoZFoijrigvYmEythjf8q3zHyVEHLa7dz7VTaAUWRdD6CuEqDuFJXx7QnJSFLMi&#10;HkOdD2bFaPYmI6uc9ORyXs6OjcrRKGHlF/PzP4KdjXYBrJyAYQKbMUTWjFHzvR7CRomwMCh5JMqA&#10;CwStMLiRIURAo5DiX2zR97FtejO4sDgBx71vKcHeX6d0DfMhsuAiiKSvaOQi/OhgJ1cQVf6odOjk&#10;Wav01Co+n0aV1PgiOMC+SUJ0GmKdlFbDXatUrK3SIZT5WXkeuXGgWhGUIRpnN+sbZcmOhamOX0gG&#10;wV6YGev8LXNNsouqlLOFrRbRSyOZ+DDInrUqyQikkPTY4KGn0xCsQTxhf1tISwSXHgoN2J+U9LhA&#10;Kup+bJmVlKhPGif0spiFhvbxMju/KPFip5r1VMM0R6iKeoodEcQbn7bU1th206CnIvKg4T3OVd2G&#10;AYjxpaiGCy6JSMOw0MIWmt6j1fPaXf4C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3/jwbq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316AD12E" w14:textId="77777777" w:rsidR="000A6B58" w:rsidRDefault="000A6B58">
      <w:pPr>
        <w:pStyle w:val="BodyText"/>
        <w:rPr>
          <w:b/>
          <w:sz w:val="20"/>
        </w:rPr>
      </w:pPr>
    </w:p>
    <w:p w14:paraId="637B2B74" w14:textId="073EF8CE" w:rsidR="007C6405" w:rsidRPr="00F93E1D" w:rsidRDefault="007C6405" w:rsidP="00F93E1D">
      <w:pPr>
        <w:tabs>
          <w:tab w:val="left" w:pos="747"/>
        </w:tabs>
        <w:spacing w:line="326" w:lineRule="auto"/>
        <w:ind w:right="178"/>
        <w:rPr>
          <w:sz w:val="24"/>
        </w:rPr>
      </w:pPr>
    </w:p>
    <w:p w14:paraId="5373DE91" w14:textId="4E234732" w:rsidR="007C6405" w:rsidRPr="008A76B7" w:rsidRDefault="007C6405" w:rsidP="008A76B7">
      <w:pPr>
        <w:pStyle w:val="ListParagraph"/>
        <w:tabs>
          <w:tab w:val="left" w:pos="747"/>
        </w:tabs>
        <w:spacing w:line="326" w:lineRule="auto"/>
        <w:ind w:left="923" w:right="178"/>
        <w:jc w:val="both"/>
        <w:rPr>
          <w:sz w:val="24"/>
        </w:rPr>
      </w:pPr>
      <w:r>
        <w:rPr>
          <w:sz w:val="24"/>
        </w:rPr>
        <w:t xml:space="preserve">     </w:t>
      </w:r>
      <w:r w:rsidRPr="007C6405">
        <w:rPr>
          <w:sz w:val="24"/>
        </w:rPr>
        <w:t>The problem statement emphasizes the difficulty in understanding and employing code for those without a background in computer science. It underlines that obstacles to their knowledge and skill development include the complexity of coding principles and the absence of understandable code techniques. The research suggests creating methods and tools that make coding more understandable and allow non-CS people to comprehend fundamental code structure, grammar, and logic in addition to efficiently reusing existing code modules for their particular needs.</w:t>
      </w:r>
    </w:p>
    <w:p w14:paraId="4B510E15" w14:textId="24CFACC2" w:rsidR="007C6405" w:rsidRPr="008A76B7" w:rsidRDefault="007C6405" w:rsidP="008A76B7">
      <w:pPr>
        <w:pStyle w:val="ListParagraph"/>
        <w:tabs>
          <w:tab w:val="left" w:pos="747"/>
        </w:tabs>
        <w:spacing w:line="326" w:lineRule="auto"/>
        <w:ind w:left="923" w:right="178"/>
        <w:jc w:val="both"/>
        <w:rPr>
          <w:sz w:val="24"/>
        </w:rPr>
      </w:pPr>
      <w:r>
        <w:rPr>
          <w:sz w:val="24"/>
        </w:rPr>
        <w:t xml:space="preserve">     </w:t>
      </w:r>
      <w:r w:rsidRPr="007C6405">
        <w:rPr>
          <w:sz w:val="24"/>
        </w:rPr>
        <w:t xml:space="preserve">The first research question is concerned with how to teach and clarify coding ideas to those without a background in computer science. It is essential to use efficient teaching strategies that are tailored to their individual needs in order to improve their knowledge of code. To illustrate basic coding principles, one strategy may be to use illustrations, diagrams, and interactive tutorials. These techniques can assist non-CS users in understanding the logic and flow of code without becoming bogged down by the </w:t>
      </w:r>
      <w:r w:rsidR="008A76B7">
        <w:rPr>
          <w:sz w:val="24"/>
        </w:rPr>
        <w:t>understanding</w:t>
      </w:r>
      <w:r w:rsidRPr="007C6405">
        <w:rPr>
          <w:sz w:val="24"/>
        </w:rPr>
        <w:t xml:space="preserve"> of syntax. The learning process can also be made more interesting and accessible by giving real-life examples and scenarios that are related to their particular fields of study or areas of interest. It is simpler for non-CS people to understand the basic ideas of coding when complicated concepts are broken down into simpler terms and analogies are used.</w:t>
      </w:r>
    </w:p>
    <w:p w14:paraId="7F961697" w14:textId="4FC61521" w:rsidR="007C6405" w:rsidRPr="007C6405" w:rsidRDefault="007C6405" w:rsidP="007C6405">
      <w:pPr>
        <w:pStyle w:val="ListParagraph"/>
        <w:tabs>
          <w:tab w:val="left" w:pos="747"/>
        </w:tabs>
        <w:spacing w:line="326" w:lineRule="auto"/>
        <w:ind w:left="923" w:right="178"/>
        <w:jc w:val="both"/>
        <w:rPr>
          <w:sz w:val="24"/>
        </w:rPr>
      </w:pPr>
      <w:r>
        <w:rPr>
          <w:sz w:val="24"/>
        </w:rPr>
        <w:t xml:space="preserve">     </w:t>
      </w:r>
      <w:r w:rsidRPr="007C6405">
        <w:rPr>
          <w:sz w:val="24"/>
        </w:rPr>
        <w:t xml:space="preserve">The second research question focuses on methods and informational materials that help non-CS people reuse code. Optimizing the amount of time and effort spent on development depends heavily on code reuse. Educational materials can concentrate on instructing students about frequently used libraries, frameworks, and modules in their respective fields to enable non-CS folks to successfully integrate and adapt existing code modules. People can learn how to use pre-existing code components to address certain problems or construct applications that suit their needs by being given step-by-step instructions and real-world examples. Additionally, stressing </w:t>
      </w:r>
      <w:r w:rsidRPr="007C6405">
        <w:rPr>
          <w:sz w:val="24"/>
        </w:rPr>
        <w:lastRenderedPageBreak/>
        <w:t>sound software engineering techniques like modular programming, documentation, and version control can help non-CS people maintain and organize their reusable code components.</w:t>
      </w:r>
    </w:p>
    <w:p w14:paraId="3BED8C54" w14:textId="77777777" w:rsidR="007C6405" w:rsidRPr="007C6405" w:rsidRDefault="007C6405" w:rsidP="007C6405">
      <w:pPr>
        <w:pStyle w:val="ListParagraph"/>
        <w:tabs>
          <w:tab w:val="left" w:pos="747"/>
        </w:tabs>
        <w:spacing w:line="326" w:lineRule="auto"/>
        <w:ind w:left="923" w:right="178"/>
        <w:jc w:val="both"/>
        <w:rPr>
          <w:sz w:val="24"/>
        </w:rPr>
      </w:pPr>
    </w:p>
    <w:p w14:paraId="15DBAD63" w14:textId="65DCFDD2" w:rsidR="007C6405" w:rsidRDefault="007C6405" w:rsidP="008A76B7">
      <w:pPr>
        <w:pStyle w:val="ListParagraph"/>
        <w:tabs>
          <w:tab w:val="left" w:pos="747"/>
        </w:tabs>
        <w:spacing w:line="326" w:lineRule="auto"/>
        <w:ind w:left="923" w:right="178"/>
        <w:jc w:val="both"/>
        <w:rPr>
          <w:sz w:val="24"/>
        </w:rPr>
      </w:pPr>
      <w:r>
        <w:rPr>
          <w:sz w:val="24"/>
        </w:rPr>
        <w:t xml:space="preserve">     </w:t>
      </w:r>
      <w:r w:rsidRPr="007C6405">
        <w:rPr>
          <w:sz w:val="24"/>
        </w:rPr>
        <w:t xml:space="preserve">The </w:t>
      </w:r>
      <w:r w:rsidR="008A76B7">
        <w:rPr>
          <w:sz w:val="24"/>
        </w:rPr>
        <w:t>ambitions</w:t>
      </w:r>
      <w:r w:rsidRPr="007C6405">
        <w:rPr>
          <w:sz w:val="24"/>
        </w:rPr>
        <w:t xml:space="preserve"> of the project </w:t>
      </w:r>
      <w:r w:rsidR="008A76B7" w:rsidRPr="007C6405">
        <w:rPr>
          <w:sz w:val="24"/>
        </w:rPr>
        <w:t>are</w:t>
      </w:r>
      <w:r w:rsidRPr="007C6405">
        <w:rPr>
          <w:sz w:val="24"/>
        </w:rPr>
        <w:t xml:space="preserve"> to close the knowledge gap in coding for non-CS professionals and enable them to make the most of their coding abilities.</w:t>
      </w:r>
      <w:r w:rsidR="008A76B7">
        <w:rPr>
          <w:sz w:val="24"/>
        </w:rPr>
        <w:t xml:space="preserve"> B</w:t>
      </w:r>
      <w:r w:rsidRPr="008A76B7">
        <w:rPr>
          <w:sz w:val="24"/>
        </w:rPr>
        <w:t>y highlighting the difficulties non-CS people have understanding and using code, this research addresses an essential issue. The project intends to equip these people with the necessary tools to improve their coding abilities and actively contribute to technology breakthroughs by offering techniques, instructional resources, and accessible ways. The findings of this study should inspire a larger participation of people from different backgrounds in the field of computer science and make coding more approachable.</w:t>
      </w:r>
    </w:p>
    <w:p w14:paraId="6A02470A" w14:textId="77777777" w:rsidR="00AA17E6" w:rsidRDefault="00AA17E6" w:rsidP="008A76B7">
      <w:pPr>
        <w:pStyle w:val="ListParagraph"/>
        <w:tabs>
          <w:tab w:val="left" w:pos="747"/>
        </w:tabs>
        <w:spacing w:line="326" w:lineRule="auto"/>
        <w:ind w:left="923" w:right="178"/>
        <w:jc w:val="both"/>
        <w:rPr>
          <w:sz w:val="24"/>
        </w:rPr>
      </w:pPr>
    </w:p>
    <w:p w14:paraId="1A68FD4B" w14:textId="426FF9B9" w:rsidR="00CC2E84" w:rsidRPr="00CC2E84" w:rsidRDefault="00AA17E6" w:rsidP="00CC2E84">
      <w:pPr>
        <w:pStyle w:val="ListParagraph"/>
        <w:tabs>
          <w:tab w:val="left" w:pos="747"/>
        </w:tabs>
        <w:spacing w:line="326" w:lineRule="auto"/>
        <w:ind w:left="923" w:right="178"/>
        <w:jc w:val="both"/>
        <w:rPr>
          <w:sz w:val="24"/>
        </w:rPr>
      </w:pPr>
      <w:r>
        <w:rPr>
          <w:sz w:val="24"/>
        </w:rPr>
        <w:tab/>
      </w:r>
      <w:r>
        <w:rPr>
          <w:sz w:val="24"/>
        </w:rPr>
        <w:tab/>
      </w:r>
      <w:r w:rsidR="00CC2E84" w:rsidRPr="00CC2E84">
        <w:rPr>
          <w:sz w:val="24"/>
        </w:rPr>
        <w:t>Regarding the outcomes, they are 99% accurate, with a few faults in the output caused by software issues that can be fixed with more implementations and a process of converting the codes.</w:t>
      </w:r>
    </w:p>
    <w:p w14:paraId="48C9D90C" w14:textId="77777777" w:rsidR="00CC2E84" w:rsidRPr="00CC2E84" w:rsidRDefault="00CC2E84" w:rsidP="00CC2E84">
      <w:pPr>
        <w:pStyle w:val="ListParagraph"/>
        <w:tabs>
          <w:tab w:val="left" w:pos="747"/>
        </w:tabs>
        <w:spacing w:line="326" w:lineRule="auto"/>
        <w:ind w:left="923" w:right="178"/>
        <w:jc w:val="both"/>
        <w:rPr>
          <w:sz w:val="24"/>
        </w:rPr>
      </w:pPr>
    </w:p>
    <w:p w14:paraId="52D562F7" w14:textId="3FBC1837" w:rsidR="008A76B7" w:rsidRDefault="00AA17E6" w:rsidP="00CC2E84">
      <w:pPr>
        <w:pStyle w:val="ListParagraph"/>
        <w:tabs>
          <w:tab w:val="left" w:pos="747"/>
        </w:tabs>
        <w:spacing w:line="326" w:lineRule="auto"/>
        <w:ind w:left="923" w:right="178"/>
        <w:jc w:val="both"/>
        <w:rPr>
          <w:sz w:val="24"/>
        </w:rPr>
      </w:pPr>
      <w:r>
        <w:rPr>
          <w:sz w:val="24"/>
        </w:rPr>
        <w:tab/>
      </w:r>
      <w:r>
        <w:rPr>
          <w:sz w:val="24"/>
        </w:rPr>
        <w:tab/>
      </w:r>
      <w:r w:rsidR="00CC2E84" w:rsidRPr="00CC2E84">
        <w:rPr>
          <w:sz w:val="24"/>
        </w:rPr>
        <w:t xml:space="preserve">The </w:t>
      </w:r>
      <w:r w:rsidR="00D10D90">
        <w:rPr>
          <w:sz w:val="24"/>
        </w:rPr>
        <w:t>aim</w:t>
      </w:r>
      <w:r w:rsidR="00CC2E84" w:rsidRPr="00CC2E84">
        <w:rPr>
          <w:sz w:val="24"/>
        </w:rPr>
        <w:t xml:space="preserve"> of this algorithm has been accomplished, according to our survey of respondents with non-cs backgrounds. They can now quickly comprehend a code's fundamental structure and apply it to their system.</w:t>
      </w:r>
    </w:p>
    <w:p w14:paraId="733AC4AB" w14:textId="15CDA741" w:rsidR="00D50ACF" w:rsidRPr="00D50ACF" w:rsidRDefault="008A76B7" w:rsidP="00637342">
      <w:pPr>
        <w:pStyle w:val="ListParagraph"/>
        <w:tabs>
          <w:tab w:val="left" w:pos="747"/>
        </w:tabs>
        <w:spacing w:line="326" w:lineRule="auto"/>
        <w:ind w:left="923" w:right="178"/>
        <w:jc w:val="both"/>
        <w:rPr>
          <w:sz w:val="24"/>
        </w:rPr>
      </w:pPr>
      <w:r>
        <w:rPr>
          <w:b/>
          <w:sz w:val="24"/>
        </w:rPr>
        <w:t xml:space="preserve">    </w:t>
      </w:r>
    </w:p>
    <w:p w14:paraId="613617C5" w14:textId="44A13383" w:rsidR="00D50ACF" w:rsidRDefault="00D50ACF" w:rsidP="00D50ACF">
      <w:pPr>
        <w:pStyle w:val="ListParagraph"/>
        <w:tabs>
          <w:tab w:val="left" w:pos="747"/>
        </w:tabs>
        <w:spacing w:line="326" w:lineRule="auto"/>
        <w:ind w:right="178" w:firstLine="0"/>
        <w:rPr>
          <w:sz w:val="24"/>
        </w:rPr>
      </w:pPr>
    </w:p>
    <w:p w14:paraId="6323570B" w14:textId="77777777" w:rsidR="000A6B58" w:rsidRDefault="000A6B58">
      <w:pPr>
        <w:pStyle w:val="BodyText"/>
        <w:rPr>
          <w:sz w:val="28"/>
        </w:rPr>
      </w:pPr>
    </w:p>
    <w:p w14:paraId="5DCF1F54" w14:textId="77777777" w:rsidR="000A6B58" w:rsidRDefault="000A6B58">
      <w:pPr>
        <w:pStyle w:val="BodyText"/>
        <w:rPr>
          <w:sz w:val="28"/>
        </w:rPr>
      </w:pPr>
    </w:p>
    <w:p w14:paraId="6DF1CDA7" w14:textId="77777777" w:rsidR="000A6B58" w:rsidRDefault="000A6B58">
      <w:pPr>
        <w:pStyle w:val="BodyText"/>
        <w:rPr>
          <w:sz w:val="28"/>
        </w:rPr>
      </w:pPr>
    </w:p>
    <w:p w14:paraId="7C887217" w14:textId="6392B7E0" w:rsidR="000A6B58" w:rsidRDefault="000A6B58">
      <w:pPr>
        <w:pStyle w:val="BodyText"/>
        <w:rPr>
          <w:sz w:val="20"/>
        </w:rPr>
      </w:pPr>
    </w:p>
    <w:p w14:paraId="0EA505B0" w14:textId="6BD7E755" w:rsidR="00A02330" w:rsidRDefault="00A02330">
      <w:pPr>
        <w:pStyle w:val="BodyText"/>
        <w:rPr>
          <w:sz w:val="20"/>
        </w:rPr>
      </w:pPr>
    </w:p>
    <w:p w14:paraId="54D2A323" w14:textId="2FC947EA" w:rsidR="00A02330" w:rsidRDefault="00A02330">
      <w:pPr>
        <w:pStyle w:val="BodyText"/>
        <w:rPr>
          <w:sz w:val="20"/>
        </w:rPr>
      </w:pPr>
    </w:p>
    <w:p w14:paraId="57D89973" w14:textId="2B83A885" w:rsidR="00A02330" w:rsidRDefault="00A02330">
      <w:pPr>
        <w:pStyle w:val="BodyText"/>
        <w:rPr>
          <w:sz w:val="20"/>
        </w:rPr>
      </w:pPr>
    </w:p>
    <w:p w14:paraId="74E4C4B0" w14:textId="075A93FE" w:rsidR="00A02330" w:rsidRDefault="00A02330">
      <w:pPr>
        <w:pStyle w:val="BodyText"/>
        <w:rPr>
          <w:sz w:val="20"/>
        </w:rPr>
      </w:pPr>
    </w:p>
    <w:p w14:paraId="38EC3B16" w14:textId="59A37D3A" w:rsidR="00A02330" w:rsidRDefault="00A02330">
      <w:pPr>
        <w:pStyle w:val="BodyText"/>
        <w:rPr>
          <w:sz w:val="20"/>
        </w:rPr>
      </w:pPr>
    </w:p>
    <w:p w14:paraId="700809C9" w14:textId="7F6C5D8D" w:rsidR="00A02330" w:rsidRDefault="00A02330">
      <w:pPr>
        <w:pStyle w:val="BodyText"/>
        <w:rPr>
          <w:sz w:val="20"/>
        </w:rPr>
      </w:pPr>
    </w:p>
    <w:p w14:paraId="7B4DDC09" w14:textId="74FF422C" w:rsidR="00A02330" w:rsidRDefault="00A02330">
      <w:pPr>
        <w:pStyle w:val="BodyText"/>
        <w:rPr>
          <w:sz w:val="20"/>
        </w:rPr>
      </w:pPr>
    </w:p>
    <w:p w14:paraId="7F9A8A64" w14:textId="66BC1AA2" w:rsidR="00A02330" w:rsidRDefault="00A02330">
      <w:pPr>
        <w:pStyle w:val="BodyText"/>
        <w:rPr>
          <w:sz w:val="20"/>
        </w:rPr>
      </w:pPr>
    </w:p>
    <w:p w14:paraId="59569FE0" w14:textId="6B404B35" w:rsidR="00A02330" w:rsidRDefault="00A02330">
      <w:pPr>
        <w:pStyle w:val="BodyText"/>
        <w:rPr>
          <w:sz w:val="20"/>
        </w:rPr>
      </w:pPr>
    </w:p>
    <w:p w14:paraId="1C92339B" w14:textId="2FD284D2" w:rsidR="00A02330" w:rsidRDefault="00A02330">
      <w:pPr>
        <w:pStyle w:val="BodyText"/>
        <w:rPr>
          <w:sz w:val="20"/>
        </w:rPr>
      </w:pPr>
    </w:p>
    <w:p w14:paraId="3A3E3904" w14:textId="4A570466" w:rsidR="00A02330" w:rsidRDefault="00A02330">
      <w:pPr>
        <w:pStyle w:val="BodyText"/>
        <w:rPr>
          <w:sz w:val="20"/>
        </w:rPr>
      </w:pPr>
    </w:p>
    <w:p w14:paraId="07508DE8" w14:textId="3860B062" w:rsidR="0090336F" w:rsidRDefault="0090336F">
      <w:pPr>
        <w:pStyle w:val="BodyText"/>
        <w:rPr>
          <w:sz w:val="20"/>
        </w:rPr>
      </w:pPr>
    </w:p>
    <w:p w14:paraId="705B74CB" w14:textId="7F9C7DBD" w:rsidR="0090336F" w:rsidRDefault="0090336F">
      <w:pPr>
        <w:pStyle w:val="BodyText"/>
        <w:rPr>
          <w:sz w:val="20"/>
        </w:rPr>
      </w:pPr>
    </w:p>
    <w:p w14:paraId="3190AE60" w14:textId="167E7650" w:rsidR="0090336F" w:rsidRDefault="0090336F">
      <w:pPr>
        <w:pStyle w:val="BodyText"/>
        <w:rPr>
          <w:sz w:val="20"/>
        </w:rPr>
      </w:pPr>
    </w:p>
    <w:p w14:paraId="0C8DA1F3" w14:textId="308A944F" w:rsidR="0090336F" w:rsidRDefault="0090336F">
      <w:pPr>
        <w:pStyle w:val="BodyText"/>
        <w:rPr>
          <w:sz w:val="20"/>
        </w:rPr>
      </w:pPr>
    </w:p>
    <w:p w14:paraId="4F687AE8" w14:textId="763FF8CF" w:rsidR="0090336F" w:rsidRDefault="0090336F">
      <w:pPr>
        <w:pStyle w:val="BodyText"/>
        <w:rPr>
          <w:sz w:val="20"/>
        </w:rPr>
      </w:pPr>
    </w:p>
    <w:p w14:paraId="0F3917EF" w14:textId="1C57F3AF" w:rsidR="0090336F" w:rsidRDefault="0090336F">
      <w:pPr>
        <w:pStyle w:val="BodyText"/>
        <w:rPr>
          <w:sz w:val="20"/>
        </w:rPr>
      </w:pPr>
    </w:p>
    <w:p w14:paraId="752C3B77" w14:textId="3CF23B97" w:rsidR="0090336F" w:rsidRDefault="0090336F">
      <w:pPr>
        <w:pStyle w:val="BodyText"/>
        <w:rPr>
          <w:sz w:val="20"/>
        </w:rPr>
      </w:pPr>
    </w:p>
    <w:p w14:paraId="33E4F755" w14:textId="71F14BCC" w:rsidR="0090336F" w:rsidRDefault="0090336F">
      <w:pPr>
        <w:pStyle w:val="BodyText"/>
        <w:rPr>
          <w:sz w:val="20"/>
        </w:rPr>
      </w:pPr>
    </w:p>
    <w:p w14:paraId="50F5BBBB" w14:textId="7E2FE10D" w:rsidR="0090336F" w:rsidRDefault="0090336F">
      <w:pPr>
        <w:pStyle w:val="BodyText"/>
        <w:rPr>
          <w:sz w:val="20"/>
        </w:rPr>
      </w:pPr>
    </w:p>
    <w:p w14:paraId="0DD9B40D" w14:textId="77777777" w:rsidR="0090336F" w:rsidRDefault="0090336F">
      <w:pPr>
        <w:pStyle w:val="BodyText"/>
        <w:rPr>
          <w:sz w:val="20"/>
        </w:rPr>
      </w:pPr>
    </w:p>
    <w:p w14:paraId="1FFC96EC" w14:textId="38368EC3" w:rsidR="00A02330" w:rsidRDefault="00A02330">
      <w:pPr>
        <w:pStyle w:val="BodyText"/>
        <w:rPr>
          <w:sz w:val="20"/>
        </w:rPr>
      </w:pPr>
    </w:p>
    <w:p w14:paraId="200FAB74" w14:textId="1431481A" w:rsidR="00A02330" w:rsidRDefault="00A02330">
      <w:pPr>
        <w:pStyle w:val="BodyText"/>
        <w:rPr>
          <w:sz w:val="20"/>
        </w:rPr>
      </w:pPr>
    </w:p>
    <w:p w14:paraId="41A7C172" w14:textId="5BB50E80" w:rsidR="00A02330" w:rsidRDefault="00A02330">
      <w:pPr>
        <w:pStyle w:val="BodyText"/>
        <w:rPr>
          <w:sz w:val="20"/>
        </w:rPr>
      </w:pPr>
    </w:p>
    <w:p w14:paraId="4BFA2768" w14:textId="77777777" w:rsidR="00A02330" w:rsidRDefault="00A02330">
      <w:pPr>
        <w:pStyle w:val="BodyText"/>
        <w:rPr>
          <w:sz w:val="20"/>
        </w:rPr>
      </w:pPr>
    </w:p>
    <w:p w14:paraId="198DE999" w14:textId="77777777" w:rsidR="000A6B58" w:rsidRDefault="000A6B58">
      <w:pPr>
        <w:pStyle w:val="BodyText"/>
        <w:rPr>
          <w:sz w:val="20"/>
        </w:rPr>
      </w:pPr>
    </w:p>
    <w:p w14:paraId="74475531" w14:textId="77777777" w:rsidR="000A6B58" w:rsidRDefault="000A6B58">
      <w:pPr>
        <w:pStyle w:val="BodyText"/>
        <w:spacing w:before="2"/>
        <w:rPr>
          <w:sz w:val="20"/>
        </w:rPr>
      </w:pPr>
    </w:p>
    <w:p w14:paraId="6F9C24FF" w14:textId="77777777" w:rsidR="000A6B58" w:rsidRDefault="000610D0">
      <w:pPr>
        <w:spacing w:before="114"/>
        <w:ind w:left="161"/>
        <w:rPr>
          <w:b/>
          <w:sz w:val="41"/>
        </w:rPr>
      </w:pPr>
      <w:bookmarkStart w:id="35" w:name="Conclusion"/>
      <w:bookmarkStart w:id="36" w:name="_bookmark15"/>
      <w:bookmarkEnd w:id="35"/>
      <w:bookmarkEnd w:id="36"/>
      <w:r>
        <w:rPr>
          <w:b/>
          <w:sz w:val="41"/>
        </w:rPr>
        <w:t>Chapter</w:t>
      </w:r>
      <w:r>
        <w:rPr>
          <w:b/>
          <w:spacing w:val="13"/>
          <w:sz w:val="41"/>
        </w:rPr>
        <w:t xml:space="preserve"> </w:t>
      </w:r>
      <w:r>
        <w:rPr>
          <w:b/>
          <w:sz w:val="41"/>
        </w:rPr>
        <w:t>6</w:t>
      </w:r>
    </w:p>
    <w:p w14:paraId="54442F90" w14:textId="77777777" w:rsidR="000A6B58" w:rsidRDefault="000A6B58">
      <w:pPr>
        <w:pStyle w:val="BodyText"/>
        <w:rPr>
          <w:b/>
          <w:sz w:val="20"/>
        </w:rPr>
      </w:pPr>
    </w:p>
    <w:p w14:paraId="56E19AED" w14:textId="77777777" w:rsidR="000A6B58" w:rsidRDefault="003E7B69">
      <w:pPr>
        <w:pStyle w:val="BodyText"/>
        <w:spacing w:before="7"/>
        <w:rPr>
          <w:b/>
          <w:sz w:val="12"/>
        </w:rPr>
      </w:pPr>
      <w:r>
        <w:rPr>
          <w:noProof/>
        </w:rPr>
        <mc:AlternateContent>
          <mc:Choice Requires="wps">
            <w:drawing>
              <wp:anchor distT="0" distB="0" distL="0" distR="0" simplePos="0" relativeHeight="487600128" behindDoc="1" locked="0" layoutInCell="1" allowOverlap="1" wp14:anchorId="271EAE87" wp14:editId="5F1A4782">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4EC57DC" id="docshape24" o:spid="_x0000_s1026" style="position:absolute;margin-left:57.05pt;margin-top:8.45pt;width:481.2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xvrA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h&#10;pTTrsEYCuAuey1mgpzdugVaP5sGGBJ25B/7doSJ7oQkXhzZk3X8GgShs6yFSsq9tF15ismQfmX86&#10;MC/3nnD8OS+KopxhgTjqivIiFiZji/Et3zr/UULEYbt751PdBEqRdTGEvkKIulNYwrcnJCdFMSvi&#10;MdT5YFaMZm8ysspJTy7nKVus4MGoHI0SVn4xP/8j2NloF8DKCRgmsBlDZM0YNd/rIWyUCAuDkkei&#10;DLhA0AqDGxlCBDQKKf7FFn0f26Y3gwuLE3Dc+5YS7P114sQwHyILLoJI+opGLsKPDnZyBVHlj0qH&#10;Tp61Sk+t4vNpVEmNL4ID7JskRKch1klpNdy1SsXaKh1CmZ+V55EbB6oVQRmicXazvlGW7FiY6viF&#10;ZBDshZmxzt8y1yS7qEo5W9hqEb00kokPg+xZq5KMQApJjw0eejoNwRrEE/a3hbREcOmh0ID9SUmP&#10;C6Si7seWWUmJ+qRxQi+LWWhoHy+z84sSL3aqWU81THOEqqin2BFBvPFpS22NbTcNeioiDxre41zV&#10;bRiAGF+Karjgkog0DAstbKHpPVo9r93lLwA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dYLsb6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p w14:paraId="28015A5A" w14:textId="77777777" w:rsidR="000A6B58" w:rsidRDefault="000A6B58">
      <w:pPr>
        <w:pStyle w:val="BodyText"/>
        <w:spacing w:before="8"/>
        <w:rPr>
          <w:b/>
          <w:sz w:val="22"/>
        </w:rPr>
      </w:pPr>
    </w:p>
    <w:p w14:paraId="56F409E2" w14:textId="77777777" w:rsidR="000A6B58" w:rsidRDefault="000610D0">
      <w:pPr>
        <w:pStyle w:val="Heading1"/>
      </w:pPr>
      <w:bookmarkStart w:id="37" w:name="_Toc76225916"/>
      <w:r>
        <w:t>Conclusion</w:t>
      </w:r>
      <w:bookmarkEnd w:id="37"/>
    </w:p>
    <w:p w14:paraId="6B2BFF1C" w14:textId="77777777" w:rsidR="000A6B58" w:rsidRDefault="000A6B58">
      <w:pPr>
        <w:pStyle w:val="BodyText"/>
        <w:rPr>
          <w:b/>
          <w:sz w:val="20"/>
        </w:rPr>
      </w:pPr>
    </w:p>
    <w:p w14:paraId="11E6D77A" w14:textId="77777777" w:rsidR="000A6B58" w:rsidRDefault="003E7B69">
      <w:pPr>
        <w:pStyle w:val="BodyText"/>
        <w:rPr>
          <w:b/>
          <w:sz w:val="13"/>
        </w:rPr>
      </w:pPr>
      <w:r>
        <w:rPr>
          <w:noProof/>
        </w:rPr>
        <mc:AlternateContent>
          <mc:Choice Requires="wps">
            <w:drawing>
              <wp:anchor distT="0" distB="0" distL="0" distR="0" simplePos="0" relativeHeight="487600640" behindDoc="1" locked="0" layoutInCell="1" allowOverlap="1" wp14:anchorId="0E363799" wp14:editId="50FF953D">
                <wp:simplePos x="0" y="0"/>
                <wp:positionH relativeFrom="page">
                  <wp:posOffset>724535</wp:posOffset>
                </wp:positionH>
                <wp:positionV relativeFrom="paragraph">
                  <wp:posOffset>110490</wp:posOffset>
                </wp:positionV>
                <wp:extent cx="6111240" cy="1270"/>
                <wp:effectExtent l="0" t="0" r="10160" b="1143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5000090" id="docshape25" o:spid="_x0000_s1026" style="position:absolute;margin-left:57.05pt;margin-top:8.7pt;width:481.2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HZqQIAAL4FAAAOAAAAZHJzL2Uyb0RvYy54bWysVNtuEzEQfUfiHyw/gpq9NE1o1E2FWoqQ&#10;ClRq+ADH9mZXeD3GdrIpX8/Y3qTbAC+IfbBmdsZnzlw8V9f7TpGdtK4FXdFiklMiNQfR6k1Fv63u&#10;zt5R4jzTginQsqJP0tHr5etXV71ZyBIaUEJagiDaLXpT0cZ7s8gyxxvZMTcBIzUaa7Ad86jaTSYs&#10;6xG9U1mZ57OsByuMBS6dw7+3yUiXEb+uJfdf69pJT1RFkZuPp43nOpzZ8ootNpaZpuUDDfYPLDrW&#10;agx6hLplnpGtbX+D6lpuwUHtJxy6DOq65TLmgNkU+Uk2jw0zMuaCxXHmWCb3/2D5l92DJa2o6HRO&#10;iWYd9kgAdyFyeRHK0xu3QK9H82BDgs7cA//u0JC9sATFoQ9Z959BIArbeogl2de2CzcxWbKPlX86&#10;Vl7uPeH4c1YURTnFBnG0FeU8NiZji8NdvnX+o4SIw3b3zqe+CZRi1cVAfYUQdaewhW/PSE6KYlrE&#10;Y+jz0a04uL3JyConPbmcldNTp/LglLDy+ezij2DnB78AVo7AMIHNgSJrDqz5Xg+0USIsPJQ8FsqA&#10;CwVaIblDhRABnUKKf/HF2Ke+6c4QwuILOJ19SwnO/jqla5gPzEKIIJK+orEW4UcHO7mCaPInrcMg&#10;z1alx17x+phVMuONEADnJgkxaOA6aq2Gu1ap2FulA5XZOQ5hIOBAtSIYo2I36xtlyY6FVx2/kAyC&#10;vXAz1vlb5prkF00pZwtbLWKURjLxYZA9a1WSEUhh0eOAh5lOj2AN4gnn20JaIrj0UGjA/qSkxwVS&#10;Ufdjy6ykRH3S+EIvi2kYaB+V6cW8RMWOLeuxhWmOUBX1FCciiDc+bamtse2mwUhFrIOG9/iu6jY8&#10;gMgvsRoUXBKxDMNCC1torEev57W7/AUAAP//AwBQSwMEFAAGAAgAAAAhAO4NykreAAAACgEAAA8A&#10;AABkcnMvZG93bnJldi54bWxMj0FLw0AQhe+C/2EZwYvYTSSmNWZTRCgUBMFU8LrNjkkwOxt2t038&#10;905O9jZv5vHme+V2toM4ow+9IwXpKgGB1DjTU6vg87C734AIUZPRgyNU8IsBttX1VakL4yb6wHMd&#10;W8EhFAqtoItxLKQMTYdWh5Ubkfj27bzVkaVvpfF64nA7yIckyaXVPfGHTo/42mHzU5+sguxryt9c&#10;O/l6h+/+aX8Id3u5Uer2Zn55BhFxjv9mWPAZHSpmOroTmSAG1mmWspWHdQZiMSTr/BHEcdnkIKtS&#10;Xlao/gAAAP//AwBQSwECLQAUAAYACAAAACEAtoM4kv4AAADhAQAAEwAAAAAAAAAAAAAAAAAAAAAA&#10;W0NvbnRlbnRfVHlwZXNdLnhtbFBLAQItABQABgAIAAAAIQA4/SH/1gAAAJQBAAALAAAAAAAAAAAA&#10;AAAAAC8BAABfcmVscy8ucmVsc1BLAQItABQABgAIAAAAIQB4xvHZqQIAAL4FAAAOAAAAAAAAAAAA&#10;AAAAAC4CAABkcnMvZTJvRG9jLnhtbFBLAQItABQABgAIAAAAIQDuDcp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5FE51200" w14:textId="77777777" w:rsidR="000A6B58" w:rsidRDefault="000A6B58">
      <w:pPr>
        <w:pStyle w:val="BodyText"/>
        <w:rPr>
          <w:b/>
          <w:sz w:val="20"/>
        </w:rPr>
      </w:pPr>
    </w:p>
    <w:p w14:paraId="71F06A0E" w14:textId="77777777" w:rsidR="000A6B58" w:rsidRPr="00A02330" w:rsidRDefault="000A6B58" w:rsidP="00A02330">
      <w:pPr>
        <w:pStyle w:val="BodyText"/>
        <w:jc w:val="both"/>
        <w:rPr>
          <w:sz w:val="20"/>
        </w:rPr>
      </w:pPr>
    </w:p>
    <w:p w14:paraId="05B89623" w14:textId="0D961CB1" w:rsidR="000A6B58" w:rsidRDefault="00A02330" w:rsidP="00A02330">
      <w:pPr>
        <w:pStyle w:val="BodyText"/>
        <w:jc w:val="both"/>
      </w:pPr>
      <w:r>
        <w:t>U</w:t>
      </w:r>
      <w:r w:rsidRPr="00A02330">
        <w:t>nderstanding the basics of pseudocode and how to effectively use it can greatly enhance a programmer's ability to plan and execute complex algorithms with precision and clarity. By breaking down complex tasks into simple, step-by-step instructions, pseudocode can help developers avoid errors and streamline their coding process, ultimately leading to more efficient and effective programs.</w:t>
      </w:r>
    </w:p>
    <w:p w14:paraId="52D76EFE" w14:textId="2DC9E50F" w:rsidR="00637342" w:rsidRDefault="00637342" w:rsidP="00A02330">
      <w:pPr>
        <w:pStyle w:val="BodyText"/>
        <w:jc w:val="both"/>
        <w:rPr>
          <w:sz w:val="28"/>
        </w:rPr>
      </w:pPr>
    </w:p>
    <w:p w14:paraId="1CAF1F1E" w14:textId="77777777" w:rsidR="0090336F" w:rsidRPr="0090336F" w:rsidRDefault="0090336F" w:rsidP="0090336F">
      <w:pPr>
        <w:pStyle w:val="BodyText"/>
        <w:jc w:val="both"/>
        <w:rPr>
          <w:b/>
        </w:rPr>
      </w:pPr>
      <w:r w:rsidRPr="0090336F">
        <w:rPr>
          <w:b/>
        </w:rPr>
        <w:t>Limitations:</w:t>
      </w:r>
    </w:p>
    <w:p w14:paraId="01E41D51" w14:textId="20DB6B46" w:rsidR="0090336F" w:rsidRPr="0090336F" w:rsidRDefault="0090336F" w:rsidP="0090336F">
      <w:pPr>
        <w:pStyle w:val="BodyText"/>
        <w:jc w:val="both"/>
      </w:pPr>
      <w:r w:rsidRPr="0090336F">
        <w:t>CMA cannot map all the syntax available in the library because it is a bit time-consuming, which we don't have for now.</w:t>
      </w:r>
    </w:p>
    <w:p w14:paraId="274563CD" w14:textId="6F63F2F7" w:rsidR="0090336F" w:rsidRPr="0090336F" w:rsidRDefault="0090336F" w:rsidP="0090336F">
      <w:pPr>
        <w:pStyle w:val="BodyText"/>
        <w:jc w:val="both"/>
      </w:pPr>
      <w:r w:rsidRPr="0090336F">
        <w:t>No generic syntaxes or pointers can be converted.</w:t>
      </w:r>
    </w:p>
    <w:p w14:paraId="2C126BDE" w14:textId="39A1641E" w:rsidR="0090336F" w:rsidRPr="0090336F" w:rsidRDefault="0090336F" w:rsidP="0090336F">
      <w:pPr>
        <w:pStyle w:val="BodyText"/>
        <w:jc w:val="both"/>
      </w:pPr>
      <w:r w:rsidRPr="0090336F">
        <w:t>The improved version of our algorithm will address all of these issues.</w:t>
      </w:r>
      <w:r w:rsidRPr="0090336F">
        <w:tab/>
      </w:r>
    </w:p>
    <w:p w14:paraId="59C0FD90" w14:textId="1BE5FCAB" w:rsidR="0090336F" w:rsidRPr="0090336F" w:rsidRDefault="0090336F" w:rsidP="0090336F">
      <w:pPr>
        <w:pStyle w:val="BodyText"/>
        <w:jc w:val="both"/>
        <w:rPr>
          <w:b/>
        </w:rPr>
      </w:pPr>
      <w:r w:rsidRPr="0090336F">
        <w:rPr>
          <w:b/>
        </w:rPr>
        <w:t xml:space="preserve">Future Development: </w:t>
      </w:r>
    </w:p>
    <w:p w14:paraId="5BCC55F4" w14:textId="5EF542C5" w:rsidR="0090336F" w:rsidRPr="0090336F" w:rsidRDefault="0090336F" w:rsidP="0090336F">
      <w:pPr>
        <w:pStyle w:val="BodyText"/>
        <w:jc w:val="both"/>
      </w:pPr>
      <w:r w:rsidRPr="0090336F">
        <w:t>Translation into other languages is a work in progress.</w:t>
      </w:r>
    </w:p>
    <w:p w14:paraId="356541AC" w14:textId="2ABBA5DE" w:rsidR="00637342" w:rsidRPr="0090336F" w:rsidRDefault="0090336F" w:rsidP="0090336F">
      <w:pPr>
        <w:pStyle w:val="BodyText"/>
        <w:jc w:val="both"/>
      </w:pPr>
      <w:r w:rsidRPr="0090336F">
        <w:t>Work is ongoing to create a fully functional software program that can convert languages and has a suitable graphical user interface. It will eventually feature mobile (iOS, Android) and online versions.</w:t>
      </w:r>
    </w:p>
    <w:p w14:paraId="15647E94" w14:textId="77777777" w:rsidR="000A6B58" w:rsidRDefault="000A6B58">
      <w:pPr>
        <w:pStyle w:val="BodyText"/>
        <w:rPr>
          <w:sz w:val="28"/>
        </w:rPr>
      </w:pPr>
    </w:p>
    <w:p w14:paraId="4B58C0A4" w14:textId="77777777" w:rsidR="000A6B58" w:rsidRDefault="000A6B58">
      <w:pPr>
        <w:pStyle w:val="BodyText"/>
        <w:rPr>
          <w:sz w:val="28"/>
        </w:rPr>
      </w:pPr>
    </w:p>
    <w:p w14:paraId="26E33B5B" w14:textId="77777777" w:rsidR="000A6B58" w:rsidRDefault="000A6B58">
      <w:pPr>
        <w:pStyle w:val="BodyText"/>
        <w:rPr>
          <w:sz w:val="28"/>
        </w:rPr>
      </w:pPr>
    </w:p>
    <w:p w14:paraId="7668DB7C" w14:textId="77777777" w:rsidR="000A6B58" w:rsidRDefault="000A6B58">
      <w:pPr>
        <w:pStyle w:val="BodyText"/>
        <w:rPr>
          <w:sz w:val="28"/>
        </w:rPr>
      </w:pPr>
    </w:p>
    <w:p w14:paraId="2FB9248D" w14:textId="77777777" w:rsidR="000A6B58" w:rsidRDefault="000A6B58">
      <w:pPr>
        <w:pStyle w:val="BodyText"/>
        <w:rPr>
          <w:sz w:val="28"/>
        </w:rPr>
      </w:pPr>
    </w:p>
    <w:p w14:paraId="6CBBFC7A" w14:textId="77777777" w:rsidR="000A6B58" w:rsidRDefault="000A6B58">
      <w:pPr>
        <w:pStyle w:val="BodyText"/>
        <w:rPr>
          <w:sz w:val="28"/>
        </w:rPr>
      </w:pPr>
    </w:p>
    <w:p w14:paraId="02D1CA90" w14:textId="77777777" w:rsidR="000A6B58" w:rsidRDefault="000A6B58">
      <w:pPr>
        <w:pStyle w:val="BodyText"/>
        <w:rPr>
          <w:sz w:val="28"/>
        </w:rPr>
      </w:pPr>
    </w:p>
    <w:p w14:paraId="45549BB4" w14:textId="77777777" w:rsidR="000A6B58" w:rsidRDefault="000A6B58">
      <w:pPr>
        <w:pStyle w:val="BodyText"/>
        <w:rPr>
          <w:sz w:val="28"/>
        </w:rPr>
      </w:pPr>
    </w:p>
    <w:p w14:paraId="59E6145E" w14:textId="77777777" w:rsidR="000A6B58" w:rsidRDefault="000A6B58">
      <w:pPr>
        <w:pStyle w:val="BodyText"/>
        <w:rPr>
          <w:sz w:val="28"/>
        </w:rPr>
      </w:pPr>
    </w:p>
    <w:p w14:paraId="6AA85208" w14:textId="77777777" w:rsidR="000A6B58" w:rsidRDefault="000A6B58">
      <w:pPr>
        <w:pStyle w:val="BodyText"/>
        <w:rPr>
          <w:sz w:val="28"/>
        </w:rPr>
      </w:pPr>
    </w:p>
    <w:p w14:paraId="565FEEB9" w14:textId="77777777" w:rsidR="000A6B58" w:rsidRDefault="000A6B58">
      <w:pPr>
        <w:pStyle w:val="BodyText"/>
        <w:rPr>
          <w:sz w:val="28"/>
        </w:rPr>
      </w:pPr>
    </w:p>
    <w:p w14:paraId="395605AD" w14:textId="77777777" w:rsidR="000A6B58" w:rsidRDefault="000A6B58">
      <w:pPr>
        <w:pStyle w:val="BodyText"/>
        <w:rPr>
          <w:sz w:val="28"/>
        </w:rPr>
      </w:pPr>
    </w:p>
    <w:p w14:paraId="1C66AFB6" w14:textId="77777777" w:rsidR="000A6B58" w:rsidRDefault="000A6B58" w:rsidP="00516CF1">
      <w:pPr>
        <w:pStyle w:val="BodyText"/>
        <w:spacing w:before="4"/>
        <w:rPr>
          <w:sz w:val="17"/>
        </w:rPr>
      </w:pPr>
    </w:p>
    <w:sectPr w:rsidR="000A6B58" w:rsidSect="00EA6963">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D68D" w14:textId="77777777" w:rsidR="00F537B7" w:rsidRDefault="00F537B7" w:rsidP="00D46E5F">
      <w:r>
        <w:separator/>
      </w:r>
    </w:p>
  </w:endnote>
  <w:endnote w:type="continuationSeparator" w:id="0">
    <w:p w14:paraId="043672B2" w14:textId="77777777" w:rsidR="00F537B7" w:rsidRDefault="00F537B7"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104071"/>
      <w:docPartObj>
        <w:docPartGallery w:val="Page Numbers (Bottom of Page)"/>
        <w:docPartUnique/>
      </w:docPartObj>
    </w:sdtPr>
    <w:sdtContent>
      <w:p w14:paraId="3DE7EED9" w14:textId="1C2F6CA4" w:rsidR="005D2B3A" w:rsidRDefault="005D2B3A"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502C5" w14:textId="77777777" w:rsidR="005D2B3A" w:rsidRDefault="005D2B3A"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240034"/>
      <w:docPartObj>
        <w:docPartGallery w:val="Page Numbers (Bottom of Page)"/>
        <w:docPartUnique/>
      </w:docPartObj>
    </w:sdtPr>
    <w:sdtContent>
      <w:p w14:paraId="49E895AB" w14:textId="452CC482" w:rsidR="005D2B3A" w:rsidRDefault="005D2B3A"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B5F1115" w14:textId="77777777" w:rsidR="005D2B3A" w:rsidRDefault="005D2B3A" w:rsidP="00D46E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9A86" w14:textId="77777777" w:rsidR="00F537B7" w:rsidRDefault="00F537B7" w:rsidP="00D46E5F">
      <w:r>
        <w:separator/>
      </w:r>
    </w:p>
  </w:footnote>
  <w:footnote w:type="continuationSeparator" w:id="0">
    <w:p w14:paraId="7CF1FFDB" w14:textId="77777777" w:rsidR="00F537B7" w:rsidRDefault="00F537B7" w:rsidP="00D46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1"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2" w15:restartNumberingAfterBreak="0">
    <w:nsid w:val="156E56E0"/>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3"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4" w15:restartNumberingAfterBreak="0">
    <w:nsid w:val="2AC21BC7"/>
    <w:multiLevelType w:val="multilevel"/>
    <w:tmpl w:val="AB626FE8"/>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5"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6"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7"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8"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9"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0"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11"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num w:numId="1">
    <w:abstractNumId w:val="8"/>
  </w:num>
  <w:num w:numId="2">
    <w:abstractNumId w:val="5"/>
  </w:num>
  <w:num w:numId="3">
    <w:abstractNumId w:val="6"/>
  </w:num>
  <w:num w:numId="4">
    <w:abstractNumId w:val="2"/>
  </w:num>
  <w:num w:numId="5">
    <w:abstractNumId w:val="7"/>
  </w:num>
  <w:num w:numId="6">
    <w:abstractNumId w:val="9"/>
  </w:num>
  <w:num w:numId="7">
    <w:abstractNumId w:val="3"/>
  </w:num>
  <w:num w:numId="8">
    <w:abstractNumId w:val="1"/>
  </w:num>
  <w:num w:numId="9">
    <w:abstractNumId w:val="0"/>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54530"/>
    <w:rsid w:val="000610D0"/>
    <w:rsid w:val="00082287"/>
    <w:rsid w:val="000A22D5"/>
    <w:rsid w:val="000A6B58"/>
    <w:rsid w:val="000C71D8"/>
    <w:rsid w:val="000D7746"/>
    <w:rsid w:val="000D79B1"/>
    <w:rsid w:val="00121027"/>
    <w:rsid w:val="00151DE8"/>
    <w:rsid w:val="00163BD4"/>
    <w:rsid w:val="00164622"/>
    <w:rsid w:val="0016778F"/>
    <w:rsid w:val="001C4D86"/>
    <w:rsid w:val="00223C25"/>
    <w:rsid w:val="0028243E"/>
    <w:rsid w:val="00284787"/>
    <w:rsid w:val="00285418"/>
    <w:rsid w:val="002A6D49"/>
    <w:rsid w:val="002B439C"/>
    <w:rsid w:val="002D2C44"/>
    <w:rsid w:val="0031439E"/>
    <w:rsid w:val="003206AC"/>
    <w:rsid w:val="00393C57"/>
    <w:rsid w:val="003D6C50"/>
    <w:rsid w:val="003E19EF"/>
    <w:rsid w:val="003E2A3F"/>
    <w:rsid w:val="003E5E32"/>
    <w:rsid w:val="003E7B69"/>
    <w:rsid w:val="0042175A"/>
    <w:rsid w:val="00442D14"/>
    <w:rsid w:val="00445B56"/>
    <w:rsid w:val="0046566A"/>
    <w:rsid w:val="00473535"/>
    <w:rsid w:val="004923BC"/>
    <w:rsid w:val="004C40BE"/>
    <w:rsid w:val="004D5712"/>
    <w:rsid w:val="004E4F8F"/>
    <w:rsid w:val="005145E1"/>
    <w:rsid w:val="00516CF1"/>
    <w:rsid w:val="00530BF5"/>
    <w:rsid w:val="0057668D"/>
    <w:rsid w:val="005B5E90"/>
    <w:rsid w:val="005B62EF"/>
    <w:rsid w:val="005D2B3A"/>
    <w:rsid w:val="005E271E"/>
    <w:rsid w:val="005E64EE"/>
    <w:rsid w:val="005F2BBB"/>
    <w:rsid w:val="00622582"/>
    <w:rsid w:val="00632061"/>
    <w:rsid w:val="00637342"/>
    <w:rsid w:val="00637F8B"/>
    <w:rsid w:val="006423E9"/>
    <w:rsid w:val="0066171A"/>
    <w:rsid w:val="0066667F"/>
    <w:rsid w:val="006C79DD"/>
    <w:rsid w:val="006E7970"/>
    <w:rsid w:val="007009C9"/>
    <w:rsid w:val="00706384"/>
    <w:rsid w:val="0071097A"/>
    <w:rsid w:val="00716E8E"/>
    <w:rsid w:val="00727AEA"/>
    <w:rsid w:val="00753781"/>
    <w:rsid w:val="0075796F"/>
    <w:rsid w:val="00775C34"/>
    <w:rsid w:val="0078541F"/>
    <w:rsid w:val="00792DF4"/>
    <w:rsid w:val="00795301"/>
    <w:rsid w:val="007B55A3"/>
    <w:rsid w:val="007C6405"/>
    <w:rsid w:val="007C6D27"/>
    <w:rsid w:val="007D28BC"/>
    <w:rsid w:val="007E614F"/>
    <w:rsid w:val="00806395"/>
    <w:rsid w:val="00825517"/>
    <w:rsid w:val="008355A1"/>
    <w:rsid w:val="00861F3F"/>
    <w:rsid w:val="008A76B7"/>
    <w:rsid w:val="0090336F"/>
    <w:rsid w:val="00934A03"/>
    <w:rsid w:val="00943F3D"/>
    <w:rsid w:val="009A57B1"/>
    <w:rsid w:val="009A7DCD"/>
    <w:rsid w:val="009C12D0"/>
    <w:rsid w:val="009E6563"/>
    <w:rsid w:val="00A02330"/>
    <w:rsid w:val="00A07B47"/>
    <w:rsid w:val="00A14B7D"/>
    <w:rsid w:val="00A17DF1"/>
    <w:rsid w:val="00A229DC"/>
    <w:rsid w:val="00A411A1"/>
    <w:rsid w:val="00A416B7"/>
    <w:rsid w:val="00A45D43"/>
    <w:rsid w:val="00A83CC8"/>
    <w:rsid w:val="00A94F46"/>
    <w:rsid w:val="00AA17E6"/>
    <w:rsid w:val="00AA4A2C"/>
    <w:rsid w:val="00AB62BD"/>
    <w:rsid w:val="00AC62FC"/>
    <w:rsid w:val="00AD304E"/>
    <w:rsid w:val="00AD732B"/>
    <w:rsid w:val="00B47CFD"/>
    <w:rsid w:val="00B733AF"/>
    <w:rsid w:val="00B736D5"/>
    <w:rsid w:val="00B83D31"/>
    <w:rsid w:val="00BA0F83"/>
    <w:rsid w:val="00BA43FE"/>
    <w:rsid w:val="00BD1EE1"/>
    <w:rsid w:val="00BD1FDC"/>
    <w:rsid w:val="00BE632A"/>
    <w:rsid w:val="00C411CE"/>
    <w:rsid w:val="00C470F6"/>
    <w:rsid w:val="00C726E0"/>
    <w:rsid w:val="00CC2E84"/>
    <w:rsid w:val="00D10D90"/>
    <w:rsid w:val="00D1127D"/>
    <w:rsid w:val="00D23E88"/>
    <w:rsid w:val="00D46E5F"/>
    <w:rsid w:val="00D50ACF"/>
    <w:rsid w:val="00D51357"/>
    <w:rsid w:val="00D875F4"/>
    <w:rsid w:val="00D90A03"/>
    <w:rsid w:val="00E10F08"/>
    <w:rsid w:val="00E51744"/>
    <w:rsid w:val="00E52212"/>
    <w:rsid w:val="00E60154"/>
    <w:rsid w:val="00E6096A"/>
    <w:rsid w:val="00E7170C"/>
    <w:rsid w:val="00E737E5"/>
    <w:rsid w:val="00E851DB"/>
    <w:rsid w:val="00EA6963"/>
    <w:rsid w:val="00F25737"/>
    <w:rsid w:val="00F50B3E"/>
    <w:rsid w:val="00F537B7"/>
    <w:rsid w:val="00F93E1D"/>
    <w:rsid w:val="00F94F2B"/>
    <w:rsid w:val="00FC677B"/>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9"/>
      <w:ind w:left="161"/>
      <w:outlineLvl w:val="0"/>
    </w:pPr>
    <w:rPr>
      <w:b/>
      <w:bCs/>
      <w:sz w:val="49"/>
      <w:szCs w:val="49"/>
    </w:rPr>
  </w:style>
  <w:style w:type="paragraph" w:styleId="Heading2">
    <w:name w:val="heading 2"/>
    <w:basedOn w:val="Normal"/>
    <w:link w:val="Heading2Char"/>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link w:val="Heading4Char"/>
    <w:uiPriority w:val="9"/>
    <w:unhideWhenUsed/>
    <w:qFormat/>
    <w:pPr>
      <w:spacing w:before="19"/>
      <w:ind w:left="5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3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character" w:customStyle="1" w:styleId="Heading4Char">
    <w:name w:val="Heading 4 Char"/>
    <w:basedOn w:val="DefaultParagraphFont"/>
    <w:link w:val="Heading4"/>
    <w:uiPriority w:val="9"/>
    <w:rsid w:val="00A229D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E7170C"/>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6449">
      <w:bodyDiv w:val="1"/>
      <w:marLeft w:val="0"/>
      <w:marRight w:val="0"/>
      <w:marTop w:val="0"/>
      <w:marBottom w:val="0"/>
      <w:divBdr>
        <w:top w:val="none" w:sz="0" w:space="0" w:color="auto"/>
        <w:left w:val="none" w:sz="0" w:space="0" w:color="auto"/>
        <w:bottom w:val="none" w:sz="0" w:space="0" w:color="auto"/>
        <w:right w:val="none" w:sz="0" w:space="0" w:color="auto"/>
      </w:divBdr>
    </w:div>
    <w:div w:id="651642131">
      <w:bodyDiv w:val="1"/>
      <w:marLeft w:val="0"/>
      <w:marRight w:val="0"/>
      <w:marTop w:val="0"/>
      <w:marBottom w:val="0"/>
      <w:divBdr>
        <w:top w:val="none" w:sz="0" w:space="0" w:color="auto"/>
        <w:left w:val="none" w:sz="0" w:space="0" w:color="auto"/>
        <w:bottom w:val="none" w:sz="0" w:space="0" w:color="auto"/>
        <w:right w:val="none" w:sz="0" w:space="0" w:color="auto"/>
      </w:divBdr>
    </w:div>
    <w:div w:id="699354835">
      <w:bodyDiv w:val="1"/>
      <w:marLeft w:val="0"/>
      <w:marRight w:val="0"/>
      <w:marTop w:val="0"/>
      <w:marBottom w:val="0"/>
      <w:divBdr>
        <w:top w:val="none" w:sz="0" w:space="0" w:color="auto"/>
        <w:left w:val="none" w:sz="0" w:space="0" w:color="auto"/>
        <w:bottom w:val="none" w:sz="0" w:space="0" w:color="auto"/>
        <w:right w:val="none" w:sz="0" w:space="0" w:color="auto"/>
      </w:divBdr>
    </w:div>
    <w:div w:id="1536964861">
      <w:bodyDiv w:val="1"/>
      <w:marLeft w:val="0"/>
      <w:marRight w:val="0"/>
      <w:marTop w:val="0"/>
      <w:marBottom w:val="0"/>
      <w:divBdr>
        <w:top w:val="none" w:sz="0" w:space="0" w:color="auto"/>
        <w:left w:val="none" w:sz="0" w:space="0" w:color="auto"/>
        <w:bottom w:val="none" w:sz="0" w:space="0" w:color="auto"/>
        <w:right w:val="none" w:sz="0" w:space="0" w:color="auto"/>
      </w:divBdr>
    </w:div>
    <w:div w:id="1555045270">
      <w:bodyDiv w:val="1"/>
      <w:marLeft w:val="0"/>
      <w:marRight w:val="0"/>
      <w:marTop w:val="0"/>
      <w:marBottom w:val="0"/>
      <w:divBdr>
        <w:top w:val="none" w:sz="0" w:space="0" w:color="auto"/>
        <w:left w:val="none" w:sz="0" w:space="0" w:color="auto"/>
        <w:bottom w:val="none" w:sz="0" w:space="0" w:color="auto"/>
        <w:right w:val="none" w:sz="0" w:space="0" w:color="auto"/>
      </w:divBdr>
    </w:div>
    <w:div w:id="205568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2880-7873-4905-9878-CE9361A2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(2).dotx</Template>
  <TotalTime>2264</TotalTime>
  <Pages>22</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dkarm</dc:creator>
  <cp:lastModifiedBy>MH Soikot</cp:lastModifiedBy>
  <cp:revision>79</cp:revision>
  <dcterms:created xsi:type="dcterms:W3CDTF">2021-07-03T11:15:00Z</dcterms:created>
  <dcterms:modified xsi:type="dcterms:W3CDTF">2023-05-20T20:19:00Z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